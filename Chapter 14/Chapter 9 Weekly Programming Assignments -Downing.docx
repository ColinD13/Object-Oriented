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1525CF" w:rsidRDefault="00012451" w:rsidP="00012451">
      <w:pPr>
        <w:pStyle w:val="Heading1"/>
        <w:rPr>
          <w:rFonts w:ascii="Montserrat" w:hAnsi="Montserrat" w:cstheme="minorHAnsi"/>
          <w:color w:val="auto"/>
          <w:sz w:val="24"/>
          <w:szCs w:val="24"/>
        </w:rPr>
      </w:pPr>
      <w:r w:rsidRPr="001525CF">
        <w:rPr>
          <w:rFonts w:ascii="Montserrat" w:hAnsi="Montserrat" w:cstheme="minorHAnsi"/>
          <w:color w:val="auto"/>
          <w:sz w:val="24"/>
          <w:szCs w:val="24"/>
        </w:rPr>
        <w:t>Directions</w:t>
      </w:r>
    </w:p>
    <w:p w14:paraId="2D8C0EB2" w14:textId="46CBF893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Complete the following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>programs.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 Pages </w:t>
      </w:r>
      <w:r w:rsidR="00CD7AAD">
        <w:rPr>
          <w:rFonts w:ascii="Montserrat" w:eastAsia="Calibri" w:hAnsi="Montserrat" w:cstheme="minorHAnsi"/>
          <w:sz w:val="24"/>
          <w:szCs w:val="24"/>
        </w:rPr>
        <w:t>585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, Question5, 10, </w:t>
      </w:r>
      <w:r w:rsidR="001525CF" w:rsidRPr="001525CF">
        <w:rPr>
          <w:rFonts w:ascii="Montserrat" w:eastAsia="Calibri" w:hAnsi="Montserrat" w:cstheme="minorHAnsi"/>
          <w:sz w:val="24"/>
          <w:szCs w:val="24"/>
        </w:rPr>
        <w:t xml:space="preserve">11, 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>13, 16</w:t>
      </w:r>
    </w:p>
    <w:p w14:paraId="15C82BEE" w14:textId="77777777" w:rsidR="00DB5A91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Screenshot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the running programs. Include enough output to show the program works in </w:t>
      </w:r>
      <w:proofErr w:type="spellStart"/>
      <w:proofErr w:type="gramStart"/>
      <w:r w:rsidR="00DB5A91" w:rsidRPr="001525CF">
        <w:rPr>
          <w:rFonts w:ascii="Montserrat" w:eastAsia="Calibri" w:hAnsi="Montserrat" w:cstheme="minorHAnsi"/>
          <w:sz w:val="24"/>
          <w:szCs w:val="24"/>
        </w:rPr>
        <w:t>it’s</w:t>
      </w:r>
      <w:proofErr w:type="spellEnd"/>
      <w:proofErr w:type="gramEnd"/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 entirety.</w:t>
      </w:r>
    </w:p>
    <w:p w14:paraId="711C8D71" w14:textId="5F440A74" w:rsidR="00CC679B" w:rsidRPr="001525CF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Submit </w:t>
      </w:r>
      <w:r w:rsidR="00161A4C" w:rsidRPr="001525CF">
        <w:rPr>
          <w:rFonts w:ascii="Montserrat" w:eastAsia="Calibri" w:hAnsi="Montserrat" w:cstheme="minorHAnsi"/>
          <w:sz w:val="24"/>
          <w:szCs w:val="24"/>
        </w:rPr>
        <w:t>screenshots/copies of the code.</w:t>
      </w:r>
    </w:p>
    <w:p w14:paraId="5051DC55" w14:textId="6B4485C0" w:rsidR="00553DAE" w:rsidRPr="001525CF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hAnsi="Montserrat" w:cstheme="minorHAnsi"/>
          <w:sz w:val="24"/>
          <w:szCs w:val="24"/>
        </w:rPr>
        <w:t xml:space="preserve">Partial credit can be had if you made a valiant </w:t>
      </w:r>
      <w:r w:rsidR="00CD7AAD" w:rsidRPr="001525CF">
        <w:rPr>
          <w:rFonts w:ascii="Montserrat" w:hAnsi="Montserrat" w:cstheme="minorHAnsi"/>
          <w:sz w:val="24"/>
          <w:szCs w:val="24"/>
        </w:rPr>
        <w:t>effort.</w:t>
      </w:r>
    </w:p>
    <w:p w14:paraId="6F6B0C87" w14:textId="32CDCC1A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Montserrat" w:hAnsi="Montserrat" w:cstheme="minorHAnsi"/>
          <w:sz w:val="24"/>
          <w:szCs w:val="24"/>
        </w:rPr>
      </w:pPr>
      <w:bookmarkStart w:id="0" w:name="_gjdgxs" w:colFirst="0" w:colLast="0"/>
      <w:bookmarkEnd w:id="0"/>
      <w:r w:rsidRPr="001525CF">
        <w:rPr>
          <w:rFonts w:ascii="Montserrat" w:eastAsia="Calibri" w:hAnsi="Montserrat" w:cstheme="minorHAnsi"/>
          <w:sz w:val="24"/>
          <w:szCs w:val="24"/>
        </w:rPr>
        <w:t xml:space="preserve">Submit to </w:t>
      </w:r>
      <w:r w:rsidR="00CD7AAD" w:rsidRPr="001525CF">
        <w:rPr>
          <w:rFonts w:ascii="Montserrat" w:hAnsi="Montserrat" w:cstheme="minorHAnsi"/>
          <w:sz w:val="24"/>
          <w:szCs w:val="24"/>
        </w:rPr>
        <w:t>Brightspace</w:t>
      </w:r>
      <w:r w:rsidRPr="001525CF">
        <w:rPr>
          <w:rFonts w:ascii="Montserrat" w:eastAsia="Calibri" w:hAnsi="Montserrat" w:cstheme="minorHAnsi"/>
          <w:sz w:val="24"/>
          <w:szCs w:val="24"/>
        </w:rPr>
        <w:t>.</w:t>
      </w:r>
    </w:p>
    <w:p w14:paraId="5F5809FE" w14:textId="77777777" w:rsidR="00A11C55" w:rsidRPr="001525CF" w:rsidRDefault="00A11C55" w:rsidP="00A11C55">
      <w:pPr>
        <w:spacing w:after="0"/>
        <w:rPr>
          <w:rFonts w:ascii="Montserrat" w:hAnsi="Montserrat" w:cstheme="minorHAnsi"/>
          <w:sz w:val="24"/>
          <w:szCs w:val="24"/>
        </w:rPr>
      </w:pPr>
    </w:p>
    <w:p w14:paraId="2ED8CC6E" w14:textId="7988AB20" w:rsidR="00A11C55" w:rsidRPr="001525CF" w:rsidRDefault="0F008C25" w:rsidP="00A11C55">
      <w:pPr>
        <w:spacing w:after="0"/>
        <w:rPr>
          <w:rFonts w:ascii="Montserrat" w:hAnsi="Montserrat"/>
          <w:sz w:val="24"/>
          <w:szCs w:val="24"/>
        </w:rPr>
      </w:pPr>
      <w:r w:rsidRPr="001525CF">
        <w:rPr>
          <w:rFonts w:ascii="Montserrat" w:hAnsi="Montserrat"/>
          <w:sz w:val="24"/>
          <w:szCs w:val="24"/>
        </w:rPr>
        <w:t xml:space="preserve">Part 1: Complete Chapter </w:t>
      </w:r>
      <w:r w:rsidR="00CD7AAD">
        <w:rPr>
          <w:rFonts w:ascii="Montserrat" w:hAnsi="Montserrat"/>
          <w:sz w:val="24"/>
          <w:szCs w:val="24"/>
        </w:rPr>
        <w:t>14</w:t>
      </w:r>
      <w:r w:rsidRPr="001525CF">
        <w:rPr>
          <w:rFonts w:ascii="Montserrat" w:hAnsi="Montserrat"/>
          <w:sz w:val="24"/>
          <w:szCs w:val="24"/>
        </w:rPr>
        <w:t xml:space="preserve"> Programming Exercises starting on page </w:t>
      </w:r>
      <w:r w:rsidR="00CD7AAD">
        <w:rPr>
          <w:rFonts w:ascii="Montserrat" w:hAnsi="Montserrat"/>
          <w:sz w:val="24"/>
          <w:szCs w:val="24"/>
        </w:rPr>
        <w:t>585</w:t>
      </w:r>
      <w:r w:rsidRPr="001525CF">
        <w:rPr>
          <w:rFonts w:ascii="Montserrat" w:hAnsi="Montserrat"/>
          <w:sz w:val="24"/>
          <w:szCs w:val="24"/>
        </w:rPr>
        <w:t>; provide a snippet of the code and of the output screen when creating a main method:</w:t>
      </w:r>
    </w:p>
    <w:p w14:paraId="4D462DF2" w14:textId="185D7196" w:rsidR="000D74C6" w:rsidRPr="001525CF" w:rsidRDefault="000D74C6" w:rsidP="00A11C55">
      <w:pPr>
        <w:spacing w:after="0"/>
        <w:rPr>
          <w:rFonts w:ascii="Montserrat" w:hAnsi="Montserrat"/>
          <w:sz w:val="24"/>
          <w:szCs w:val="24"/>
        </w:rPr>
      </w:pPr>
    </w:p>
    <w:p w14:paraId="3C7A8659" w14:textId="2073ACC3" w:rsidR="000D74C6" w:rsidRDefault="000D74C6" w:rsidP="000D74C6">
      <w:pPr>
        <w:rPr>
          <w:rFonts w:ascii="Montserrat" w:hAnsi="Montserrat"/>
          <w:b/>
          <w:bCs/>
          <w:sz w:val="24"/>
          <w:szCs w:val="24"/>
        </w:rPr>
      </w:pPr>
      <w:r w:rsidRPr="001525CF">
        <w:rPr>
          <w:rFonts w:ascii="Montserrat" w:hAnsi="Montserrat"/>
          <w:b/>
          <w:bCs/>
          <w:sz w:val="24"/>
          <w:szCs w:val="24"/>
        </w:rPr>
        <w:t xml:space="preserve">   Question </w:t>
      </w:r>
      <w:r w:rsidR="00CD7AAD">
        <w:rPr>
          <w:rFonts w:ascii="Montserrat" w:hAnsi="Montserrat"/>
          <w:b/>
          <w:bCs/>
          <w:sz w:val="24"/>
          <w:szCs w:val="24"/>
        </w:rPr>
        <w:t>1</w:t>
      </w:r>
      <w:r w:rsidRPr="001525CF">
        <w:rPr>
          <w:rFonts w:ascii="Montserrat" w:hAnsi="Montserrat"/>
          <w:b/>
          <w:bCs/>
          <w:sz w:val="24"/>
          <w:szCs w:val="24"/>
        </w:rPr>
        <w:t xml:space="preserve">: </w:t>
      </w:r>
    </w:p>
    <w:p w14:paraId="6ECF63AA" w14:textId="28B5425A" w:rsidR="008F0133" w:rsidRDefault="008F0133" w:rsidP="008F013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proofErr w:type="gram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JBook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013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frame = 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quote = 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133">
        <w:rPr>
          <w:rFonts w:ascii="Courier New" w:eastAsia="Times New Roman" w:hAnsi="Courier New" w:cs="Courier New"/>
          <w:color w:val="6A8759"/>
          <w:sz w:val="20"/>
          <w:szCs w:val="20"/>
        </w:rPr>
        <w:t>"Remember, the enemy's gate is down"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frame.add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(quote)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frame.setSize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13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013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frame.setVisible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frame.setDefaultCloseOperation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JFrame.</w:t>
      </w:r>
      <w:r w:rsidRPr="008F01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1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CBF4A8A" w14:textId="28A22945" w:rsidR="008F0133" w:rsidRPr="008F0133" w:rsidRDefault="008F0133" w:rsidP="008F013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0133">
        <w:rPr>
          <w:rFonts w:ascii="Courier New" w:eastAsia="Times New Roman" w:hAnsi="Courier New" w:cs="Courier New"/>
          <w:color w:val="A9B7C6"/>
          <w:sz w:val="20"/>
          <w:szCs w:val="20"/>
        </w:rPr>
        <w:drawing>
          <wp:inline distT="0" distB="0" distL="0" distR="0" wp14:anchorId="701605CB" wp14:editId="17E932C3">
            <wp:extent cx="3375953" cy="2095682"/>
            <wp:effectExtent l="0" t="0" r="0" b="0"/>
            <wp:docPr id="12737179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1799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145" w14:textId="49C92631" w:rsidR="008F0133" w:rsidRDefault="008F0133" w:rsidP="008F0133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JBook2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quote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"Remember, the enemy's gate is down"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showTitle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showTitle.addActionListener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frame</w:t>
      </w:r>
      <w:r>
        <w:rPr>
          <w:color w:val="CC7832"/>
        </w:rPr>
        <w:t>,</w:t>
      </w:r>
      <w:r>
        <w:rPr>
          <w:color w:val="6A8759"/>
        </w:rPr>
        <w:t>"Ender's</w:t>
      </w:r>
      <w:proofErr w:type="spellEnd"/>
      <w:r>
        <w:rPr>
          <w:color w:val="6A8759"/>
        </w:rPr>
        <w:t xml:space="preserve"> Game"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showTitle.setSize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(quote)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showTitle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BorderLayout.</w:t>
      </w:r>
      <w:r>
        <w:rPr>
          <w:i/>
          <w:iCs/>
          <w:color w:val="9876AA"/>
        </w:rPr>
        <w:t>SOUTH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CB0170" w14:textId="313961E8" w:rsidR="008F0133" w:rsidRDefault="008F0133" w:rsidP="008F0133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 w:rsidRPr="008F0133">
        <w:rPr>
          <w:color w:val="A9B7C6"/>
        </w:rPr>
        <w:drawing>
          <wp:inline distT="0" distB="0" distL="0" distR="0" wp14:anchorId="016DC5EB" wp14:editId="077A42AB">
            <wp:extent cx="6858000" cy="4063365"/>
            <wp:effectExtent l="0" t="0" r="0" b="0"/>
            <wp:docPr id="199452176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2176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25C" w14:textId="254CE796" w:rsidR="00CD7AAD" w:rsidRDefault="00CD7AAD" w:rsidP="00CD7AAD">
      <w:pPr>
        <w:rPr>
          <w:rFonts w:ascii="Montserrat" w:hAnsi="Montserrat"/>
          <w:b/>
          <w:bCs/>
          <w:sz w:val="24"/>
          <w:szCs w:val="24"/>
        </w:rPr>
      </w:pPr>
      <w:r w:rsidRPr="00CD7AAD">
        <w:rPr>
          <w:rFonts w:ascii="Montserrat" w:hAnsi="Montserrat"/>
          <w:b/>
          <w:bCs/>
          <w:sz w:val="24"/>
          <w:szCs w:val="24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</w:rPr>
        <w:t>4:</w:t>
      </w:r>
      <w:r w:rsidRPr="00CD7AAD">
        <w:rPr>
          <w:rFonts w:ascii="Montserrat" w:hAnsi="Montserrat"/>
          <w:b/>
          <w:bCs/>
          <w:sz w:val="24"/>
          <w:szCs w:val="24"/>
        </w:rPr>
        <w:t xml:space="preserve"> </w:t>
      </w:r>
    </w:p>
    <w:p w14:paraId="44E68B8A" w14:textId="172A7C89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JVacationRental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Frame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price=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frame.setTitle</w:t>
      </w:r>
      <w:proofErr w:type="spellEnd"/>
      <w:r>
        <w:rPr>
          <w:color w:val="A9B7C6"/>
        </w:rPr>
        <w:t>(</w:t>
      </w:r>
      <w:r>
        <w:rPr>
          <w:color w:val="6A8759"/>
        </w:rPr>
        <w:t>"Vacation Rental's"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//Location Button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location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parkside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"Parkside &gt;&gt;&gt; $600"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poolside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"Poolside &gt;&gt;&gt; $750"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lakeside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"Lakeside &gt;&gt;&gt; $825"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location.add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parkside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location.add</w:t>
      </w:r>
      <w:proofErr w:type="spellEnd"/>
      <w:r>
        <w:rPr>
          <w:color w:val="A9B7C6"/>
        </w:rPr>
        <w:t>(poolside)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location.add</w:t>
      </w:r>
      <w:proofErr w:type="spellEnd"/>
      <w:r>
        <w:rPr>
          <w:color w:val="A9B7C6"/>
        </w:rPr>
        <w:t>(lakeside)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locationP.add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parkside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locationP.add</w:t>
      </w:r>
      <w:proofErr w:type="spellEnd"/>
      <w:r>
        <w:rPr>
          <w:color w:val="A9B7C6"/>
        </w:rPr>
        <w:t>(poolside)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locationP.add</w:t>
      </w:r>
      <w:proofErr w:type="spellEnd"/>
      <w:r>
        <w:rPr>
          <w:color w:val="A9B7C6"/>
        </w:rPr>
        <w:t>(lakeside)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parkside.addActionListener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parkside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poolside.addActionListener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poolside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lakeside.addActionListener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lakeside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///Bedroom Numbers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beds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bedsP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one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"One Bedroom"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two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"Two Bedrooms &gt;&gt;&gt; + $75"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three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"Three Bedrooms &gt;&gt;&gt; + $150"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beds.add</w:t>
      </w:r>
      <w:proofErr w:type="spellEnd"/>
      <w:r>
        <w:rPr>
          <w:color w:val="A9B7C6"/>
        </w:rPr>
        <w:t>(one)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beds.add</w:t>
      </w:r>
      <w:proofErr w:type="spellEnd"/>
      <w:r>
        <w:rPr>
          <w:color w:val="A9B7C6"/>
        </w:rPr>
        <w:t>(two)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beds.add</w:t>
      </w:r>
      <w:proofErr w:type="spellEnd"/>
      <w:r>
        <w:rPr>
          <w:color w:val="A9B7C6"/>
        </w:rPr>
        <w:t>(three)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bedsP.add</w:t>
      </w:r>
      <w:proofErr w:type="spellEnd"/>
      <w:r>
        <w:rPr>
          <w:color w:val="A9B7C6"/>
        </w:rPr>
        <w:t>(one)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bedsP.add</w:t>
      </w:r>
      <w:proofErr w:type="spellEnd"/>
      <w:r>
        <w:rPr>
          <w:color w:val="A9B7C6"/>
        </w:rPr>
        <w:t>(two)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bedsP.add</w:t>
      </w:r>
      <w:proofErr w:type="spellEnd"/>
      <w:r>
        <w:rPr>
          <w:color w:val="A9B7C6"/>
        </w:rPr>
        <w:t>(three)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one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two.addActionListener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two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three.addActionListener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three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bedsP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//Meals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meals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mealsP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mealsYes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"No Meals"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mealsNo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"Yes Meals &gt;&gt;&gt; + $200"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mealsYes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mealsNo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mealsYes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mealsNo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mealsYes.addActionListener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mealsYes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mealsNo.addActionListener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mealsNo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mealsP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//Calculate button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calc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"Calculate Price"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(calc)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3F8600C" w14:textId="7A8982C0" w:rsidR="008F0133" w:rsidRDefault="008F0133" w:rsidP="008F0133">
      <w:pPr>
        <w:pStyle w:val="HTMLPreformatted"/>
        <w:shd w:val="clear" w:color="auto" w:fill="2B2B2B"/>
        <w:rPr>
          <w:color w:val="A9B7C6"/>
        </w:rPr>
      </w:pPr>
    </w:p>
    <w:p w14:paraId="0869EA27" w14:textId="6D2BCF99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 w:rsidRPr="008F0133">
        <w:rPr>
          <w:color w:val="A9B7C6"/>
        </w:rPr>
        <w:drawing>
          <wp:inline distT="0" distB="0" distL="0" distR="0" wp14:anchorId="44C810C0" wp14:editId="1B603909">
            <wp:extent cx="6858000" cy="5096510"/>
            <wp:effectExtent l="0" t="0" r="0" b="8890"/>
            <wp:docPr id="174100992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92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E60" w14:textId="7D726AF7" w:rsidR="00CD7AAD" w:rsidRDefault="00CD7AAD" w:rsidP="00CD7AAD">
      <w:pPr>
        <w:rPr>
          <w:rFonts w:ascii="Montserrat" w:hAnsi="Montserrat"/>
          <w:b/>
          <w:bCs/>
          <w:sz w:val="24"/>
          <w:szCs w:val="24"/>
        </w:rPr>
      </w:pPr>
      <w:r w:rsidRPr="00CD7AAD">
        <w:rPr>
          <w:rFonts w:ascii="Montserrat" w:hAnsi="Montserrat"/>
          <w:b/>
          <w:bCs/>
          <w:sz w:val="24"/>
          <w:szCs w:val="24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</w:rPr>
        <w:t>5:</w:t>
      </w:r>
      <w:r w:rsidRPr="00CD7AAD">
        <w:rPr>
          <w:rFonts w:ascii="Montserrat" w:hAnsi="Montserrat"/>
          <w:b/>
          <w:bCs/>
          <w:sz w:val="24"/>
          <w:szCs w:val="24"/>
        </w:rPr>
        <w:t xml:space="preserve"> </w:t>
      </w:r>
    </w:p>
    <w:p w14:paraId="59952F00" w14:textId="4EECDE04" w:rsidR="008F0133" w:rsidRDefault="008F0133" w:rsidP="008F0133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JTVDownload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,</w:t>
      </w:r>
      <w:r>
        <w:rPr>
          <w:color w:val="9876AA"/>
        </w:rPr>
        <w:t>s4</w:t>
      </w:r>
      <w:r>
        <w:rPr>
          <w:color w:val="CC7832"/>
        </w:rPr>
        <w:t>,</w:t>
      </w:r>
      <w:r>
        <w:rPr>
          <w:color w:val="9876AA"/>
        </w:rPr>
        <w:t>s5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JTVDownload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GridBagLayout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//Buttons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"Flash"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"Green Arrow"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"Supergirl"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"Legends of Tomorrow"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"Batgirl"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s4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s5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 Field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JTVDownload</w:t>
      </w:r>
      <w:proofErr w:type="spellEnd"/>
      <w:r>
        <w:rPr>
          <w:color w:val="A9B7C6"/>
        </w:rPr>
        <w:t xml:space="preserve"> tv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JTVDownload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()==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show about the flash and how he stops </w:t>
      </w:r>
      <w:proofErr w:type="spellStart"/>
      <w:r>
        <w:rPr>
          <w:color w:val="6A8759"/>
        </w:rPr>
        <w:t>villians</w:t>
      </w:r>
      <w:proofErr w:type="spellEnd"/>
      <w:r>
        <w:rPr>
          <w:color w:val="6A8759"/>
        </w:rPr>
        <w:t xml:space="preserve"> like Captain Cold"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()==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show about Green Arrow and how he stops </w:t>
      </w:r>
      <w:proofErr w:type="spellStart"/>
      <w:r>
        <w:rPr>
          <w:color w:val="6A8759"/>
        </w:rPr>
        <w:t>villians</w:t>
      </w:r>
      <w:proofErr w:type="spellEnd"/>
      <w:r>
        <w:rPr>
          <w:color w:val="6A8759"/>
        </w:rPr>
        <w:t xml:space="preserve"> like Deathstroke"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()==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show about Supergirl and how she stops </w:t>
      </w:r>
      <w:proofErr w:type="spellStart"/>
      <w:r>
        <w:rPr>
          <w:color w:val="6A8759"/>
        </w:rPr>
        <w:t>villians</w:t>
      </w:r>
      <w:proofErr w:type="spellEnd"/>
      <w:r>
        <w:rPr>
          <w:color w:val="6A8759"/>
        </w:rPr>
        <w:t xml:space="preserve"> like Lex Luthor"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()==</w:t>
      </w:r>
      <w:r>
        <w:rPr>
          <w:color w:val="9876AA"/>
        </w:rPr>
        <w:t>s4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"A show about The Legends of Tomorrow and how they travel through time"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show about Batgirl and how she stops </w:t>
      </w:r>
      <w:proofErr w:type="spellStart"/>
      <w:r>
        <w:rPr>
          <w:color w:val="6A8759"/>
        </w:rPr>
        <w:t>villians</w:t>
      </w:r>
      <w:proofErr w:type="spellEnd"/>
      <w:r>
        <w:rPr>
          <w:color w:val="6A8759"/>
        </w:rPr>
        <w:t xml:space="preserve"> like The Riddler"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700E0EBA" w14:textId="7E2A6A4E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 w:rsidRPr="008F0133">
        <w:rPr>
          <w:color w:val="A9B7C6"/>
        </w:rPr>
        <w:drawing>
          <wp:inline distT="0" distB="0" distL="0" distR="0" wp14:anchorId="3C3D2341" wp14:editId="2F00C84A">
            <wp:extent cx="6858000" cy="4463415"/>
            <wp:effectExtent l="0" t="0" r="0" b="0"/>
            <wp:docPr id="107831363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13639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4A3" w14:textId="6AF84A78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JTVDownload2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JComboBox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box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JTVDownload2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GridBagLayout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//Show Array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String[] shows = {</w:t>
      </w:r>
      <w:r>
        <w:rPr>
          <w:color w:val="6A8759"/>
        </w:rPr>
        <w:t>"</w:t>
      </w:r>
      <w:proofErr w:type="spellStart"/>
      <w:r>
        <w:rPr>
          <w:color w:val="6A8759"/>
        </w:rPr>
        <w:t>Flash"</w:t>
      </w:r>
      <w:r>
        <w:rPr>
          <w:color w:val="CC7832"/>
        </w:rPr>
        <w:t>,</w:t>
      </w:r>
      <w:r>
        <w:rPr>
          <w:color w:val="6A8759"/>
        </w:rPr>
        <w:t>"Green</w:t>
      </w:r>
      <w:proofErr w:type="spellEnd"/>
      <w:r>
        <w:rPr>
          <w:color w:val="6A8759"/>
        </w:rPr>
        <w:t xml:space="preserve"> Arrow"</w:t>
      </w:r>
      <w:r>
        <w:rPr>
          <w:color w:val="CC7832"/>
        </w:rPr>
        <w:t xml:space="preserve">, </w:t>
      </w:r>
      <w:r>
        <w:rPr>
          <w:color w:val="6A8759"/>
        </w:rPr>
        <w:t>"Supergirl"</w:t>
      </w:r>
      <w:r>
        <w:rPr>
          <w:color w:val="CC7832"/>
        </w:rPr>
        <w:t xml:space="preserve">, </w:t>
      </w:r>
      <w:r>
        <w:rPr>
          <w:color w:val="6A8759"/>
        </w:rPr>
        <w:t>"Legends of Tomorrow"</w:t>
      </w:r>
      <w:r>
        <w:rPr>
          <w:color w:val="CC7832"/>
        </w:rPr>
        <w:t xml:space="preserve">, </w:t>
      </w:r>
      <w:r>
        <w:rPr>
          <w:color w:val="6A8759"/>
        </w:rPr>
        <w:t>"Batgirl"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box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JComboBox</w:t>
      </w:r>
      <w:proofErr w:type="spellEnd"/>
      <w:r>
        <w:rPr>
          <w:color w:val="A9B7C6"/>
        </w:rPr>
        <w:t>(shows)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box</w:t>
      </w:r>
      <w:r>
        <w:rPr>
          <w:color w:val="A9B7C6"/>
        </w:rPr>
        <w:t>.setEditable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box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JLabel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JTVDownload2 tv = </w:t>
      </w:r>
      <w:r>
        <w:rPr>
          <w:color w:val="CC7832"/>
        </w:rPr>
        <w:t xml:space="preserve">new </w:t>
      </w:r>
      <w:r>
        <w:rPr>
          <w:color w:val="A9B7C6"/>
        </w:rPr>
        <w:t>JTVDownload2()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String value= </w:t>
      </w:r>
      <w:proofErr w:type="spellStart"/>
      <w:r>
        <w:rPr>
          <w:color w:val="9876AA"/>
        </w:rPr>
        <w:t>box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"Flash"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"Flash is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"Green Arrow"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"Green Arrow is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"Supergirl"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"Supergirl is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"Legends of Tomorrow"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"Legends of Tomorrow is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A8759"/>
        </w:rPr>
        <w:t>"Batgirl"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"Batgirl </w:t>
      </w:r>
      <w:proofErr w:type="spellStart"/>
      <w:r>
        <w:rPr>
          <w:color w:val="6A8759"/>
        </w:rPr>
        <w:t>iss</w:t>
      </w:r>
      <w:proofErr w:type="spellEnd"/>
      <w:r>
        <w:rPr>
          <w:color w:val="6A8759"/>
        </w:rPr>
        <w:t xml:space="preserve">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(value + </w:t>
      </w:r>
      <w:r>
        <w:rPr>
          <w:color w:val="6A8759"/>
        </w:rPr>
        <w:t>" is not 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4DCE96" w14:textId="0DFB270A" w:rsidR="008F0133" w:rsidRDefault="008F0133" w:rsidP="008F0133">
      <w:pPr>
        <w:pStyle w:val="HTMLPreformatted"/>
        <w:shd w:val="clear" w:color="auto" w:fill="2B2B2B"/>
        <w:rPr>
          <w:color w:val="A9B7C6"/>
        </w:rPr>
      </w:pPr>
    </w:p>
    <w:p w14:paraId="7715563D" w14:textId="7299136A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 w:rsidRPr="008F0133">
        <w:rPr>
          <w:color w:val="A9B7C6"/>
        </w:rPr>
        <w:lastRenderedPageBreak/>
        <w:drawing>
          <wp:inline distT="0" distB="0" distL="0" distR="0" wp14:anchorId="758AB75A" wp14:editId="2C7C232D">
            <wp:extent cx="6858000" cy="4147820"/>
            <wp:effectExtent l="0" t="0" r="0" b="5080"/>
            <wp:docPr id="29147738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77387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C43C" w14:textId="77777777" w:rsidR="0088729D" w:rsidRPr="0088729D" w:rsidRDefault="0088729D" w:rsidP="0088729D">
      <w:pPr>
        <w:rPr>
          <w:rFonts w:ascii="Montserrat" w:hAnsi="Montserrat"/>
          <w:b/>
          <w:bCs/>
          <w:sz w:val="24"/>
          <w:szCs w:val="24"/>
        </w:rPr>
      </w:pPr>
      <w:r w:rsidRPr="0088729D">
        <w:rPr>
          <w:rFonts w:ascii="Montserrat" w:hAnsi="Montserrat"/>
          <w:b/>
          <w:bCs/>
          <w:sz w:val="24"/>
          <w:szCs w:val="24"/>
        </w:rPr>
        <w:t>Question 6:</w:t>
      </w:r>
    </w:p>
    <w:p w14:paraId="276119D3" w14:textId="1D23CB2E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javax.swing.event.ListSelectionEvent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javax.swing.event.ListSelectionListener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JSandwich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ListSelectionListener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meat </w:t>
      </w:r>
      <w:r>
        <w:rPr>
          <w:color w:val="A9B7C6"/>
        </w:rPr>
        <w:t>= {</w:t>
      </w:r>
      <w:r>
        <w:rPr>
          <w:color w:val="6A8759"/>
        </w:rPr>
        <w:t>"</w:t>
      </w:r>
      <w:proofErr w:type="spellStart"/>
      <w:r>
        <w:rPr>
          <w:color w:val="6A8759"/>
        </w:rPr>
        <w:t>Chicken"</w:t>
      </w:r>
      <w:r>
        <w:rPr>
          <w:color w:val="CC7832"/>
        </w:rPr>
        <w:t>,</w:t>
      </w:r>
      <w:r>
        <w:rPr>
          <w:color w:val="6A8759"/>
        </w:rPr>
        <w:t>"Turkey"</w:t>
      </w:r>
      <w:r>
        <w:rPr>
          <w:color w:val="CC7832"/>
        </w:rPr>
        <w:t>,</w:t>
      </w:r>
      <w:r>
        <w:rPr>
          <w:color w:val="6A8759"/>
        </w:rPr>
        <w:t>"Steak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bread </w:t>
      </w:r>
      <w:r>
        <w:rPr>
          <w:color w:val="A9B7C6"/>
        </w:rPr>
        <w:t>= {</w:t>
      </w:r>
      <w:r>
        <w:rPr>
          <w:color w:val="6A8759"/>
        </w:rPr>
        <w:t>"</w:t>
      </w:r>
      <w:proofErr w:type="spellStart"/>
      <w:r>
        <w:rPr>
          <w:color w:val="6A8759"/>
        </w:rPr>
        <w:t>Rye"</w:t>
      </w:r>
      <w:r>
        <w:rPr>
          <w:color w:val="CC7832"/>
        </w:rPr>
        <w:t>,</w:t>
      </w:r>
      <w:r>
        <w:rPr>
          <w:color w:val="6A8759"/>
        </w:rPr>
        <w:t>"Wheat"</w:t>
      </w:r>
      <w:r>
        <w:rPr>
          <w:color w:val="CC7832"/>
        </w:rPr>
        <w:t>,</w:t>
      </w:r>
      <w:r>
        <w:rPr>
          <w:color w:val="6A8759"/>
        </w:rPr>
        <w:t>"White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meats</w:t>
      </w:r>
      <w:r>
        <w:rPr>
          <w:color w:val="CC7832"/>
        </w:rPr>
        <w:t>,</w:t>
      </w:r>
      <w:r>
        <w:rPr>
          <w:color w:val="9876AA"/>
        </w:rPr>
        <w:t>breads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JSandwich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//Lists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meats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JList</w:t>
      </w:r>
      <w:proofErr w:type="spellEnd"/>
      <w:r>
        <w:rPr>
          <w:color w:val="A9B7C6"/>
        </w:rPr>
        <w:t>(</w:t>
      </w:r>
      <w:r>
        <w:rPr>
          <w:color w:val="9876AA"/>
        </w:rPr>
        <w:t>meat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breads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JList</w:t>
      </w:r>
      <w:proofErr w:type="spellEnd"/>
      <w:r>
        <w:rPr>
          <w:color w:val="A9B7C6"/>
        </w:rPr>
        <w:t>(</w:t>
      </w:r>
      <w:r>
        <w:rPr>
          <w:color w:val="9876AA"/>
        </w:rPr>
        <w:t>bread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meats</w:t>
      </w:r>
      <w:r>
        <w:rPr>
          <w:color w:val="A9B7C6"/>
        </w:rPr>
        <w:t>.addListSelectionListener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breads</w:t>
      </w:r>
      <w:r>
        <w:rPr>
          <w:color w:val="A9B7C6"/>
        </w:rPr>
        <w:t>.addListSelectionListener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meats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breads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JLabel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>t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"Price: $0"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JSandwich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valueChanged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ListSelectionEvent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price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meats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"Chicken"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meats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"Turkey"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meats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"Steak"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breads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"Rye"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breads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"Wheat"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breads</w:t>
      </w:r>
      <w:r>
        <w:rPr>
          <w:color w:val="A9B7C6"/>
        </w:rPr>
        <w:t>.getSelectedValue</w:t>
      </w:r>
      <w:proofErr w:type="spellEnd"/>
      <w:r>
        <w:rPr>
          <w:color w:val="A9B7C6"/>
        </w:rPr>
        <w:t>()==</w:t>
      </w:r>
      <w:r>
        <w:rPr>
          <w:color w:val="6A8759"/>
        </w:rPr>
        <w:t>"White"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"Price: $"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365E4F" w14:textId="1DCCB1D3" w:rsidR="008F0133" w:rsidRDefault="008F0133" w:rsidP="008F0133">
      <w:pPr>
        <w:pStyle w:val="HTMLPreformatted"/>
        <w:shd w:val="clear" w:color="auto" w:fill="2B2B2B"/>
        <w:rPr>
          <w:color w:val="A9B7C6"/>
        </w:rPr>
      </w:pPr>
    </w:p>
    <w:p w14:paraId="50CEBD2D" w14:textId="1F7CF1A5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 w:rsidRPr="008F0133">
        <w:rPr>
          <w:color w:val="A9B7C6"/>
        </w:rPr>
        <w:lastRenderedPageBreak/>
        <w:drawing>
          <wp:inline distT="0" distB="0" distL="0" distR="0" wp14:anchorId="174F0C41" wp14:editId="4E95CDC3">
            <wp:extent cx="4740051" cy="1600339"/>
            <wp:effectExtent l="0" t="0" r="3810" b="0"/>
            <wp:docPr id="102643508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5083" name="Picture 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4B5" w14:textId="0B6349E7" w:rsidR="000D74C6" w:rsidRPr="001525CF" w:rsidRDefault="000D74C6" w:rsidP="00A11C55">
      <w:pPr>
        <w:spacing w:after="0"/>
        <w:rPr>
          <w:rFonts w:ascii="Montserrat" w:hAnsi="Montserrat" w:cstheme="minorHAnsi"/>
          <w:sz w:val="24"/>
          <w:szCs w:val="24"/>
        </w:rPr>
      </w:pPr>
    </w:p>
    <w:p w14:paraId="1885A9E7" w14:textId="2E303E41" w:rsidR="00125CF6" w:rsidRDefault="001525CF" w:rsidP="00125CF6">
      <w:pPr>
        <w:spacing w:after="0"/>
        <w:rPr>
          <w:rFonts w:cstheme="minorHAnsi"/>
        </w:rPr>
      </w:pPr>
      <w:r w:rsidRPr="001525CF">
        <w:rPr>
          <w:rFonts w:ascii="Montserrat" w:hAnsi="Montserrat"/>
          <w:b/>
          <w:bCs/>
          <w:sz w:val="24"/>
          <w:szCs w:val="24"/>
        </w:rPr>
        <w:t xml:space="preserve"> </w:t>
      </w:r>
      <w:r w:rsidR="00125CF6">
        <w:rPr>
          <w:color w:val="5B9BD5" w:themeColor="accent1"/>
          <w:sz w:val="24"/>
          <w:szCs w:val="24"/>
        </w:rPr>
        <w:t xml:space="preserve">Part 2: </w:t>
      </w:r>
      <w:r w:rsidR="002650F0">
        <w:rPr>
          <w:sz w:val="24"/>
          <w:szCs w:val="24"/>
        </w:rPr>
        <w:t>complete question 1 &amp; 2</w:t>
      </w:r>
      <w:r w:rsidR="00125CF6">
        <w:rPr>
          <w:sz w:val="24"/>
          <w:szCs w:val="24"/>
        </w:rPr>
        <w:t xml:space="preserve"> of the Game Zone on Pg. 586. Provide a snippet of your code and a snippet of the output:</w:t>
      </w:r>
    </w:p>
    <w:p w14:paraId="27C4E51B" w14:textId="5AD3AFB9" w:rsidR="00A11C55" w:rsidRPr="001525CF" w:rsidRDefault="00A11C55" w:rsidP="00CD7AAD">
      <w:pPr>
        <w:rPr>
          <w:rFonts w:cstheme="minorHAnsi"/>
        </w:rPr>
      </w:pPr>
    </w:p>
    <w:p w14:paraId="4A669417" w14:textId="77777777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HedgeYourBet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q1_1</w:t>
      </w:r>
      <w:r>
        <w:rPr>
          <w:color w:val="CC7832"/>
        </w:rPr>
        <w:t>,</w:t>
      </w:r>
      <w:r>
        <w:rPr>
          <w:color w:val="9876AA"/>
        </w:rPr>
        <w:t>q1_2</w:t>
      </w:r>
      <w:r>
        <w:rPr>
          <w:color w:val="CC7832"/>
        </w:rPr>
        <w:t>,</w:t>
      </w:r>
      <w:r>
        <w:rPr>
          <w:color w:val="9876AA"/>
        </w:rPr>
        <w:t>q1_3</w:t>
      </w:r>
      <w:r>
        <w:rPr>
          <w:color w:val="CC7832"/>
        </w:rPr>
        <w:t>,</w:t>
      </w:r>
      <w:r>
        <w:rPr>
          <w:color w:val="9876AA"/>
        </w:rPr>
        <w:t>q2_1</w:t>
      </w:r>
      <w:r>
        <w:rPr>
          <w:color w:val="CC7832"/>
        </w:rPr>
        <w:t>,</w:t>
      </w:r>
      <w:r>
        <w:rPr>
          <w:color w:val="9876AA"/>
        </w:rPr>
        <w:t>q2_2</w:t>
      </w:r>
      <w:r>
        <w:rPr>
          <w:color w:val="CC7832"/>
        </w:rPr>
        <w:t>,</w:t>
      </w:r>
      <w:r>
        <w:rPr>
          <w:color w:val="9876AA"/>
        </w:rPr>
        <w:t>q2_3</w:t>
      </w:r>
      <w:r>
        <w:rPr>
          <w:color w:val="CC7832"/>
        </w:rPr>
        <w:t>,</w:t>
      </w:r>
      <w:r>
        <w:rPr>
          <w:color w:val="9876AA"/>
        </w:rPr>
        <w:t>q3_1</w:t>
      </w:r>
      <w:r>
        <w:rPr>
          <w:color w:val="CC7832"/>
        </w:rPr>
        <w:t>,</w:t>
      </w:r>
      <w:r>
        <w:rPr>
          <w:color w:val="9876AA"/>
        </w:rPr>
        <w:t>q3_2</w:t>
      </w:r>
      <w:r>
        <w:rPr>
          <w:color w:val="CC7832"/>
        </w:rPr>
        <w:t>,</w:t>
      </w:r>
      <w:r>
        <w:rPr>
          <w:color w:val="9876AA"/>
        </w:rPr>
        <w:t>q3_3</w:t>
      </w:r>
      <w:r>
        <w:rPr>
          <w:color w:val="CC7832"/>
        </w:rPr>
        <w:t>,</w:t>
      </w:r>
      <w:r>
        <w:rPr>
          <w:color w:val="9876AA"/>
        </w:rPr>
        <w:t>q4_1</w:t>
      </w:r>
      <w:r>
        <w:rPr>
          <w:color w:val="CC7832"/>
        </w:rPr>
        <w:t>,</w:t>
      </w:r>
      <w:r>
        <w:rPr>
          <w:color w:val="9876AA"/>
        </w:rPr>
        <w:t>q4_2</w:t>
      </w:r>
      <w:r>
        <w:rPr>
          <w:color w:val="CC7832"/>
        </w:rPr>
        <w:t>,</w:t>
      </w:r>
      <w:r>
        <w:rPr>
          <w:color w:val="9876AA"/>
        </w:rPr>
        <w:t>q4_3</w:t>
      </w:r>
      <w:r>
        <w:rPr>
          <w:color w:val="CC7832"/>
        </w:rPr>
        <w:t>,</w:t>
      </w:r>
      <w:r>
        <w:rPr>
          <w:color w:val="9876AA"/>
        </w:rPr>
        <w:t>q5_1</w:t>
      </w:r>
      <w:r>
        <w:rPr>
          <w:color w:val="CC7832"/>
        </w:rPr>
        <w:t>,</w:t>
      </w:r>
      <w:r>
        <w:rPr>
          <w:color w:val="9876AA"/>
        </w:rPr>
        <w:t>q5_2</w:t>
      </w:r>
      <w:r>
        <w:rPr>
          <w:color w:val="CC7832"/>
        </w:rPr>
        <w:t>,</w:t>
      </w:r>
      <w:r>
        <w:rPr>
          <w:color w:val="9876AA"/>
        </w:rPr>
        <w:t>q5_3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one</w:t>
      </w:r>
      <w:r>
        <w:rPr>
          <w:color w:val="CC7832"/>
        </w:rPr>
        <w:t>,</w:t>
      </w:r>
      <w:r>
        <w:rPr>
          <w:color w:val="9876AA"/>
        </w:rPr>
        <w:t>two</w:t>
      </w:r>
      <w:r>
        <w:rPr>
          <w:color w:val="CC7832"/>
        </w:rPr>
        <w:t>,</w:t>
      </w:r>
      <w:r>
        <w:rPr>
          <w:color w:val="9876AA"/>
        </w:rPr>
        <w:t>three</w:t>
      </w:r>
      <w:r>
        <w:rPr>
          <w:color w:val="CC7832"/>
        </w:rPr>
        <w:t>,</w:t>
      </w:r>
      <w:r>
        <w:rPr>
          <w:color w:val="9876AA"/>
        </w:rPr>
        <w:t>four</w:t>
      </w:r>
      <w:r>
        <w:rPr>
          <w:color w:val="CC7832"/>
        </w:rPr>
        <w:t>,</w:t>
      </w:r>
      <w:r>
        <w:rPr>
          <w:color w:val="9876AA"/>
        </w:rPr>
        <w:t>five</w:t>
      </w:r>
      <w:r>
        <w:rPr>
          <w:color w:val="CC7832"/>
        </w:rPr>
        <w:t>,</w:t>
      </w:r>
      <w:r>
        <w:rPr>
          <w:color w:val="9876AA"/>
        </w:rPr>
        <w:t>six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q1</w:t>
      </w:r>
      <w:r>
        <w:rPr>
          <w:color w:val="CC7832"/>
        </w:rPr>
        <w:t>,</w:t>
      </w:r>
      <w:r>
        <w:rPr>
          <w:color w:val="9876AA"/>
        </w:rPr>
        <w:t>q2</w:t>
      </w:r>
      <w:r>
        <w:rPr>
          <w:color w:val="CC7832"/>
        </w:rPr>
        <w:t>,</w:t>
      </w:r>
      <w:r>
        <w:rPr>
          <w:color w:val="9876AA"/>
        </w:rPr>
        <w:t>q3</w:t>
      </w:r>
      <w:r>
        <w:rPr>
          <w:color w:val="CC7832"/>
        </w:rPr>
        <w:t>,</w:t>
      </w:r>
      <w:r>
        <w:rPr>
          <w:color w:val="9876AA"/>
        </w:rPr>
        <w:t>q4</w:t>
      </w:r>
      <w:r>
        <w:rPr>
          <w:color w:val="CC7832"/>
        </w:rPr>
        <w:t>,</w:t>
      </w:r>
      <w:r>
        <w:rPr>
          <w:color w:val="9876AA"/>
        </w:rPr>
        <w:t>q5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HedgeYourBet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frame.setBounds</w:t>
      </w:r>
      <w:proofErr w:type="spellEnd"/>
      <w:r>
        <w:rPr>
          <w:color w:val="A9B7C6"/>
        </w:rP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225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//Q1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q1_1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has the most career points?"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one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//Q2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q2_1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q2_2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q2_3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q2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is from Russia?"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two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two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//Q3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q3_1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scored the golden goal?"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three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three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//Q4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q4_1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is a Defenseman?"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four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four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//Q5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q5_1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q5_2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q5_3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wears number 58?"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five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five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//Score and Submit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check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six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two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three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four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five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HedgeYourBet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points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//Q1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q1_2</w:t>
      </w:r>
      <w:r>
        <w:rPr>
          <w:color w:val="A9B7C6"/>
        </w:rPr>
        <w:t xml:space="preserve">.isSelected() &amp;&amp; </w:t>
      </w:r>
      <w:r>
        <w:rPr>
          <w:color w:val="9876AA"/>
        </w:rPr>
        <w:t>q1_3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//Q2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q2_1</w:t>
      </w:r>
      <w:r>
        <w:rPr>
          <w:color w:val="A9B7C6"/>
        </w:rPr>
        <w:t xml:space="preserve">.isSelected() &amp;&amp; </w:t>
      </w:r>
      <w:r>
        <w:rPr>
          <w:color w:val="9876AA"/>
        </w:rPr>
        <w:t>q2_2</w:t>
      </w:r>
      <w:r>
        <w:rPr>
          <w:color w:val="A9B7C6"/>
        </w:rPr>
        <w:t xml:space="preserve">.isSelected() &amp;&amp; </w:t>
      </w:r>
      <w:r>
        <w:rPr>
          <w:color w:val="9876AA"/>
        </w:rPr>
        <w:t>q2_3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 xml:space="preserve">.isSelected() &amp;&amp; </w:t>
      </w:r>
      <w:r>
        <w:rPr>
          <w:color w:val="9876AA"/>
        </w:rPr>
        <w:t>q2_1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 xml:space="preserve">.isSelected() &amp;&amp; </w:t>
      </w:r>
      <w:r>
        <w:rPr>
          <w:color w:val="9876AA"/>
        </w:rPr>
        <w:t>q2_2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//Q3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q3_2</w:t>
      </w:r>
      <w:r>
        <w:rPr>
          <w:color w:val="A9B7C6"/>
        </w:rPr>
        <w:t xml:space="preserve">.isSelected() &amp;&amp; </w:t>
      </w:r>
      <w:r>
        <w:rPr>
          <w:color w:val="9876AA"/>
        </w:rPr>
        <w:t>q3_3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q3_3</w:t>
      </w:r>
      <w:r>
        <w:rPr>
          <w:color w:val="A9B7C6"/>
        </w:rPr>
        <w:t>.isSelected())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//Q4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q4_1</w:t>
      </w:r>
      <w:r>
        <w:rPr>
          <w:color w:val="A9B7C6"/>
        </w:rPr>
        <w:t xml:space="preserve">.isSelected() &amp;&amp; 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//Q5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q5_1</w:t>
      </w:r>
      <w:r>
        <w:rPr>
          <w:color w:val="A9B7C6"/>
        </w:rPr>
        <w:t xml:space="preserve">.isSelected() &amp;&amp; 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//Message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(points&gt;</w:t>
      </w:r>
      <w:r>
        <w:rPr>
          <w:color w:val="6897BB"/>
        </w:rPr>
        <w:t>21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score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"Fantastic"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(points&gt;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score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"Very Good"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score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"Just 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482BAF" w14:textId="518686D1" w:rsidR="00173B27" w:rsidRDefault="00173B27" w:rsidP="00CC679B">
      <w:pPr>
        <w:rPr>
          <w:rFonts w:cstheme="minorHAnsi"/>
        </w:rPr>
      </w:pPr>
    </w:p>
    <w:p w14:paraId="30EEE528" w14:textId="52A5320D" w:rsidR="008F0133" w:rsidRDefault="008F0133" w:rsidP="00CC679B">
      <w:pPr>
        <w:rPr>
          <w:rFonts w:cstheme="minorHAnsi"/>
        </w:rPr>
      </w:pPr>
      <w:r w:rsidRPr="008F0133">
        <w:rPr>
          <w:rFonts w:cstheme="minorHAnsi"/>
        </w:rPr>
        <w:lastRenderedPageBreak/>
        <w:drawing>
          <wp:inline distT="0" distB="0" distL="0" distR="0" wp14:anchorId="00F871A5" wp14:editId="1AB952AB">
            <wp:extent cx="6858000" cy="3731895"/>
            <wp:effectExtent l="0" t="0" r="0" b="1905"/>
            <wp:docPr id="3070248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4863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F5E" w14:textId="77777777" w:rsidR="008F0133" w:rsidRDefault="008F0133" w:rsidP="008F01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HedgeBet2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q1_1</w:t>
      </w:r>
      <w:r>
        <w:rPr>
          <w:color w:val="CC7832"/>
        </w:rPr>
        <w:t>,</w:t>
      </w:r>
      <w:r>
        <w:rPr>
          <w:color w:val="9876AA"/>
        </w:rPr>
        <w:t>q1_2</w:t>
      </w:r>
      <w:r>
        <w:rPr>
          <w:color w:val="CC7832"/>
        </w:rPr>
        <w:t>,</w:t>
      </w:r>
      <w:r>
        <w:rPr>
          <w:color w:val="9876AA"/>
        </w:rPr>
        <w:t>q1_3</w:t>
      </w:r>
      <w:r>
        <w:rPr>
          <w:color w:val="CC7832"/>
        </w:rPr>
        <w:t>,</w:t>
      </w:r>
      <w:r>
        <w:rPr>
          <w:color w:val="9876AA"/>
        </w:rPr>
        <w:t>q2_1</w:t>
      </w:r>
      <w:r>
        <w:rPr>
          <w:color w:val="CC7832"/>
        </w:rPr>
        <w:t>,</w:t>
      </w:r>
      <w:r>
        <w:rPr>
          <w:color w:val="9876AA"/>
        </w:rPr>
        <w:t>q2_2</w:t>
      </w:r>
      <w:r>
        <w:rPr>
          <w:color w:val="CC7832"/>
        </w:rPr>
        <w:t>,</w:t>
      </w:r>
      <w:r>
        <w:rPr>
          <w:color w:val="9876AA"/>
        </w:rPr>
        <w:t>q2_3</w:t>
      </w:r>
      <w:r>
        <w:rPr>
          <w:color w:val="CC7832"/>
        </w:rPr>
        <w:t>,</w:t>
      </w:r>
      <w:r>
        <w:rPr>
          <w:color w:val="9876AA"/>
        </w:rPr>
        <w:t>q3_1</w:t>
      </w:r>
      <w:r>
        <w:rPr>
          <w:color w:val="CC7832"/>
        </w:rPr>
        <w:t>,</w:t>
      </w:r>
      <w:r>
        <w:rPr>
          <w:color w:val="9876AA"/>
        </w:rPr>
        <w:t>q3_2</w:t>
      </w:r>
      <w:r>
        <w:rPr>
          <w:color w:val="CC7832"/>
        </w:rPr>
        <w:t>,</w:t>
      </w:r>
      <w:r>
        <w:rPr>
          <w:color w:val="9876AA"/>
        </w:rPr>
        <w:t>q3_3</w:t>
      </w:r>
      <w:r>
        <w:rPr>
          <w:color w:val="CC7832"/>
        </w:rPr>
        <w:t>,</w:t>
      </w:r>
      <w:r>
        <w:rPr>
          <w:color w:val="9876AA"/>
        </w:rPr>
        <w:t>q4_1</w:t>
      </w:r>
      <w:r>
        <w:rPr>
          <w:color w:val="CC7832"/>
        </w:rPr>
        <w:t>,</w:t>
      </w:r>
      <w:r>
        <w:rPr>
          <w:color w:val="9876AA"/>
        </w:rPr>
        <w:t>q4_2</w:t>
      </w:r>
      <w:r>
        <w:rPr>
          <w:color w:val="CC7832"/>
        </w:rPr>
        <w:t>,</w:t>
      </w:r>
      <w:r>
        <w:rPr>
          <w:color w:val="9876AA"/>
        </w:rPr>
        <w:t>q4_3</w:t>
      </w:r>
      <w:r>
        <w:rPr>
          <w:color w:val="CC7832"/>
        </w:rPr>
        <w:t>,</w:t>
      </w:r>
      <w:r>
        <w:rPr>
          <w:color w:val="9876AA"/>
        </w:rPr>
        <w:t>q5_1</w:t>
      </w:r>
      <w:r>
        <w:rPr>
          <w:color w:val="CC7832"/>
        </w:rPr>
        <w:t>,</w:t>
      </w:r>
      <w:r>
        <w:rPr>
          <w:color w:val="9876AA"/>
        </w:rPr>
        <w:t>q5_2</w:t>
      </w:r>
      <w:r>
        <w:rPr>
          <w:color w:val="CC7832"/>
        </w:rPr>
        <w:t>,</w:t>
      </w:r>
      <w:r>
        <w:rPr>
          <w:color w:val="9876AA"/>
        </w:rPr>
        <w:t>q5_3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one</w:t>
      </w:r>
      <w:r>
        <w:rPr>
          <w:color w:val="CC7832"/>
        </w:rPr>
        <w:t>,</w:t>
      </w:r>
      <w:r>
        <w:rPr>
          <w:color w:val="9876AA"/>
        </w:rPr>
        <w:t>two</w:t>
      </w:r>
      <w:r>
        <w:rPr>
          <w:color w:val="CC7832"/>
        </w:rPr>
        <w:t>,</w:t>
      </w:r>
      <w:r>
        <w:rPr>
          <w:color w:val="9876AA"/>
        </w:rPr>
        <w:t>three</w:t>
      </w:r>
      <w:r>
        <w:rPr>
          <w:color w:val="CC7832"/>
        </w:rPr>
        <w:t>,</w:t>
      </w:r>
      <w:r>
        <w:rPr>
          <w:color w:val="9876AA"/>
        </w:rPr>
        <w:t>four</w:t>
      </w:r>
      <w:r>
        <w:rPr>
          <w:color w:val="CC7832"/>
        </w:rPr>
        <w:t>,</w:t>
      </w:r>
      <w:r>
        <w:rPr>
          <w:color w:val="9876AA"/>
        </w:rPr>
        <w:t>five</w:t>
      </w:r>
      <w:r>
        <w:rPr>
          <w:color w:val="CC7832"/>
        </w:rPr>
        <w:t>,</w:t>
      </w:r>
      <w:r>
        <w:rPr>
          <w:color w:val="9876AA"/>
        </w:rPr>
        <w:t>six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q1</w:t>
      </w:r>
      <w:r>
        <w:rPr>
          <w:color w:val="CC7832"/>
        </w:rPr>
        <w:t>,</w:t>
      </w:r>
      <w:r>
        <w:rPr>
          <w:color w:val="9876AA"/>
        </w:rPr>
        <w:t>q2</w:t>
      </w:r>
      <w:r>
        <w:rPr>
          <w:color w:val="CC7832"/>
        </w:rPr>
        <w:t>,</w:t>
      </w:r>
      <w:r>
        <w:rPr>
          <w:color w:val="9876AA"/>
        </w:rPr>
        <w:t>q3</w:t>
      </w:r>
      <w:r>
        <w:rPr>
          <w:color w:val="CC7832"/>
        </w:rPr>
        <w:t>,</w:t>
      </w:r>
      <w:r>
        <w:rPr>
          <w:color w:val="9876AA"/>
        </w:rPr>
        <w:t>q4</w:t>
      </w:r>
      <w:r>
        <w:rPr>
          <w:color w:val="CC7832"/>
        </w:rPr>
        <w:t>,</w:t>
      </w:r>
      <w:r>
        <w:rPr>
          <w:color w:val="9876AA"/>
        </w:rPr>
        <w:t>q5</w:t>
      </w:r>
      <w:r>
        <w:rPr>
          <w:color w:val="CC7832"/>
        </w:rPr>
        <w:t>,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HedgeBet2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frame.setBounds</w:t>
      </w:r>
      <w:proofErr w:type="spellEnd"/>
      <w:r>
        <w:rPr>
          <w:color w:val="A9B7C6"/>
        </w:rP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225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//Q1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q1_1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has the most career points?"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9876AA"/>
        </w:rPr>
        <w:t xml:space="preserve">one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q1_3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one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//Q2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q2_1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q2_2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q2_3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is from Russia?"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two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two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two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//Q3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q3_1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scored the golden goal?"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three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q3_3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three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three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//Q4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q4_1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is a Defenseman?"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four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q4_3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four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four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//Q5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q5_1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"Sidney Crosby"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q5_2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"Kris </w:t>
      </w:r>
      <w:proofErr w:type="spellStart"/>
      <w:r>
        <w:rPr>
          <w:color w:val="6A8759"/>
        </w:rPr>
        <w:t>Letang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q5_3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"Evgeni Malkin"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"Who wears number 58?"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five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q5_3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five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five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//Score and Submit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"Points: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check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six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six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two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three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four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five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six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HedgeBet2()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points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//Q1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q1_2</w:t>
      </w:r>
      <w:r>
        <w:rPr>
          <w:color w:val="A9B7C6"/>
        </w:rPr>
        <w:t xml:space="preserve">.isSelected() &amp;&amp; </w:t>
      </w:r>
      <w:r>
        <w:rPr>
          <w:color w:val="9876AA"/>
        </w:rPr>
        <w:t>q1_3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 xml:space="preserve">.isSelected() &amp;&amp; </w:t>
      </w:r>
      <w:r>
        <w:rPr>
          <w:color w:val="9876AA"/>
        </w:rPr>
        <w:t>q1_3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q1_1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//Q2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q2_1</w:t>
      </w:r>
      <w:r>
        <w:rPr>
          <w:color w:val="A9B7C6"/>
        </w:rPr>
        <w:t xml:space="preserve">.isSelected() &amp;&amp; </w:t>
      </w:r>
      <w:r>
        <w:rPr>
          <w:color w:val="9876AA"/>
        </w:rPr>
        <w:t>q2_2</w:t>
      </w:r>
      <w:r>
        <w:rPr>
          <w:color w:val="A9B7C6"/>
        </w:rPr>
        <w:t xml:space="preserve">.isSelected() &amp;&amp; </w:t>
      </w:r>
      <w:r>
        <w:rPr>
          <w:color w:val="9876AA"/>
        </w:rPr>
        <w:t>q2_3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 xml:space="preserve">.isSelected() &amp;&amp; </w:t>
      </w:r>
      <w:r>
        <w:rPr>
          <w:color w:val="9876AA"/>
        </w:rPr>
        <w:t>q2_1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 xml:space="preserve">.isSelected() &amp;&amp; </w:t>
      </w:r>
      <w:r>
        <w:rPr>
          <w:color w:val="9876AA"/>
        </w:rPr>
        <w:t>q2_2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q2_3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//Q3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q3_2</w:t>
      </w:r>
      <w:r>
        <w:rPr>
          <w:color w:val="A9B7C6"/>
        </w:rPr>
        <w:t xml:space="preserve">.isSelected() &amp;&amp; </w:t>
      </w:r>
      <w:r>
        <w:rPr>
          <w:color w:val="9876AA"/>
        </w:rPr>
        <w:t>q3_3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 xml:space="preserve">.isSelected() &amp;&amp; </w:t>
      </w:r>
      <w:r>
        <w:rPr>
          <w:color w:val="9876AA"/>
        </w:rPr>
        <w:t>q3_3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q3_1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//Q4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q4_1</w:t>
      </w:r>
      <w:r>
        <w:rPr>
          <w:color w:val="A9B7C6"/>
        </w:rPr>
        <w:t xml:space="preserve">.isSelected() &amp;&amp; 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 xml:space="preserve">.isSelected() &amp;&amp; </w:t>
      </w:r>
      <w:r>
        <w:rPr>
          <w:color w:val="9876AA"/>
        </w:rPr>
        <w:t>q4_3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q4_2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//Q5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q5_1</w:t>
      </w:r>
      <w:r>
        <w:rPr>
          <w:color w:val="A9B7C6"/>
        </w:rPr>
        <w:t xml:space="preserve">.isSelected() &amp;&amp; 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 xml:space="preserve">.isSelected() &amp;&amp; </w:t>
      </w:r>
      <w:r>
        <w:rPr>
          <w:color w:val="9876AA"/>
        </w:rPr>
        <w:t>q5_3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q5_2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points+=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points+=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//Message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score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"Points: " </w:t>
      </w:r>
      <w:r>
        <w:rPr>
          <w:color w:val="A9B7C6"/>
        </w:rPr>
        <w:t>+ points)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7E04F3" w14:textId="27D5E300" w:rsidR="008F0133" w:rsidRDefault="008F0133" w:rsidP="00CC679B">
      <w:pPr>
        <w:rPr>
          <w:rFonts w:cstheme="minorHAnsi"/>
        </w:rPr>
      </w:pPr>
    </w:p>
    <w:p w14:paraId="53723BC9" w14:textId="60C04589" w:rsidR="008F0133" w:rsidRDefault="008F0133" w:rsidP="00CC679B">
      <w:pPr>
        <w:rPr>
          <w:rFonts w:cstheme="minorHAnsi"/>
        </w:rPr>
      </w:pPr>
      <w:r w:rsidRPr="008F0133">
        <w:rPr>
          <w:rFonts w:cstheme="minorHAnsi"/>
        </w:rPr>
        <w:lastRenderedPageBreak/>
        <w:drawing>
          <wp:inline distT="0" distB="0" distL="0" distR="0" wp14:anchorId="78A6533B" wp14:editId="3BFFD5F7">
            <wp:extent cx="6858000" cy="3554095"/>
            <wp:effectExtent l="0" t="0" r="0" b="8255"/>
            <wp:docPr id="126602340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23403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8CAF" w14:textId="5379EF56" w:rsidR="008F0133" w:rsidRDefault="008F0133" w:rsidP="00CC679B">
      <w:pPr>
        <w:rPr>
          <w:rFonts w:cstheme="minorHAnsi"/>
        </w:rPr>
      </w:pPr>
    </w:p>
    <w:p w14:paraId="3AFF7610" w14:textId="77777777" w:rsidR="00BD734A" w:rsidRDefault="00BD734A" w:rsidP="00BD73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JLottery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 xml:space="preserve">checkboxes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[</w:t>
      </w:r>
      <w:r>
        <w:rPr>
          <w:color w:val="6897BB"/>
        </w:rPr>
        <w:t>31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winnings</w:t>
      </w:r>
      <w:r>
        <w:rPr>
          <w:color w:val="CC7832"/>
        </w:rPr>
        <w:t>,</w:t>
      </w:r>
      <w:r>
        <w:rPr>
          <w:color w:val="9876AA"/>
        </w:rPr>
        <w:t>randoms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JLottery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frame.setBounds</w:t>
      </w:r>
      <w:proofErr w:type="spellEnd"/>
      <w:r>
        <w:rPr>
          <w:color w:val="A9B7C6"/>
        </w:rP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225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//Checkboxes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pan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pan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31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checkboxes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checkboxes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pan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checkboxes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winnings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randoms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randoms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winnings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JLottery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checkbox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selected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winners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Make sure only 6 checkboxes are selected.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!= 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31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checkboxes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isSelected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++counter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(counter &gt;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checkbox = (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checkbox.setSelected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"Only select 6 numbers."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//Comparing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//Making random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winners[x]=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31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//Checking which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 xml:space="preserve"> are selected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31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checkboxes</w:t>
      </w:r>
      <w:r>
        <w:rPr>
          <w:color w:val="A9B7C6"/>
        </w:rPr>
        <w:t>[x].</w:t>
      </w:r>
      <w:proofErr w:type="spellStart"/>
      <w:r>
        <w:rPr>
          <w:color w:val="A9B7C6"/>
        </w:rPr>
        <w:t>isSelected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selected.add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//Printing random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 xml:space="preserve"> to screen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r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r+=winners[x]+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randoms</w:t>
      </w:r>
      <w:r>
        <w:rPr>
          <w:color w:val="A9B7C6"/>
        </w:rPr>
        <w:t>.setText</w:t>
      </w:r>
      <w:proofErr w:type="spellEnd"/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//Comparing how many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t xml:space="preserve"> are in common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y&lt;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selected.get</w:t>
      </w:r>
      <w:proofErr w:type="spellEnd"/>
      <w:r>
        <w:rPr>
          <w:color w:val="A9B7C6"/>
        </w:rPr>
        <w:t>(y)==winners[x])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&lt;=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winnings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"$0"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==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winnings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"$100"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==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winnings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"$10000"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==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winnings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"$50000"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inCommon</w:t>
      </w:r>
      <w:proofErr w:type="spellEnd"/>
      <w:r>
        <w:rPr>
          <w:color w:val="A9B7C6"/>
        </w:rPr>
        <w:t>==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winnings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"$1000000"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7DFA750" w14:textId="63FAA16E" w:rsidR="008F0133" w:rsidRDefault="008F0133" w:rsidP="00CC679B">
      <w:pPr>
        <w:rPr>
          <w:rFonts w:cstheme="minorHAnsi"/>
        </w:rPr>
      </w:pPr>
    </w:p>
    <w:p w14:paraId="210FF113" w14:textId="6A213894" w:rsidR="00BD734A" w:rsidRPr="001525CF" w:rsidRDefault="00BD734A" w:rsidP="00CC679B">
      <w:pPr>
        <w:rPr>
          <w:rFonts w:cstheme="minorHAnsi"/>
        </w:rPr>
      </w:pPr>
      <w:r w:rsidRPr="00BD734A">
        <w:rPr>
          <w:rFonts w:cstheme="minorHAnsi"/>
        </w:rPr>
        <w:drawing>
          <wp:inline distT="0" distB="0" distL="0" distR="0" wp14:anchorId="17846AFF" wp14:editId="4E3D9954">
            <wp:extent cx="6858000" cy="414020"/>
            <wp:effectExtent l="0" t="0" r="0" b="5080"/>
            <wp:docPr id="142951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4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34A" w:rsidRPr="001525CF" w:rsidSect="00FA05C3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4655" w14:textId="77777777" w:rsidR="00AC63BD" w:rsidRDefault="00AC63BD" w:rsidP="008334E0">
      <w:pPr>
        <w:spacing w:after="0" w:line="240" w:lineRule="auto"/>
      </w:pPr>
      <w:r>
        <w:separator/>
      </w:r>
    </w:p>
  </w:endnote>
  <w:endnote w:type="continuationSeparator" w:id="0">
    <w:p w14:paraId="0EB07B2E" w14:textId="77777777" w:rsidR="00AC63BD" w:rsidRDefault="00AC63BD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9E59" w14:textId="77777777" w:rsidR="00AC63BD" w:rsidRDefault="00AC63BD" w:rsidP="008334E0">
      <w:pPr>
        <w:spacing w:after="0" w:line="240" w:lineRule="auto"/>
      </w:pPr>
      <w:r>
        <w:separator/>
      </w:r>
    </w:p>
  </w:footnote>
  <w:footnote w:type="continuationSeparator" w:id="0">
    <w:p w14:paraId="60C9131C" w14:textId="77777777" w:rsidR="00AC63BD" w:rsidRDefault="00AC63BD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4BF4F3D5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A5C3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5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CD7AA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14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4BF4F3D5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CA5C3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5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CD7AA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14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63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1654204">
    <w:abstractNumId w:val="4"/>
  </w:num>
  <w:num w:numId="2" w16cid:durableId="599068050">
    <w:abstractNumId w:val="0"/>
  </w:num>
  <w:num w:numId="3" w16cid:durableId="2128815641">
    <w:abstractNumId w:val="3"/>
  </w:num>
  <w:num w:numId="4" w16cid:durableId="31198155">
    <w:abstractNumId w:val="2"/>
  </w:num>
  <w:num w:numId="5" w16cid:durableId="1584990133">
    <w:abstractNumId w:val="8"/>
  </w:num>
  <w:num w:numId="6" w16cid:durableId="1170369499">
    <w:abstractNumId w:val="6"/>
  </w:num>
  <w:num w:numId="7" w16cid:durableId="19552431">
    <w:abstractNumId w:val="5"/>
  </w:num>
  <w:num w:numId="8" w16cid:durableId="666785906">
    <w:abstractNumId w:val="1"/>
  </w:num>
  <w:num w:numId="9" w16cid:durableId="1877891003">
    <w:abstractNumId w:val="9"/>
  </w:num>
  <w:num w:numId="10" w16cid:durableId="1082458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wNjQzMDKwNDM3N7FU0lEKTi0uzszPAykwrAUAs/xycCwAAAA="/>
  </w:docVars>
  <w:rsids>
    <w:rsidRoot w:val="008C2CDA"/>
    <w:rsid w:val="00004B08"/>
    <w:rsid w:val="00012451"/>
    <w:rsid w:val="00036180"/>
    <w:rsid w:val="00045630"/>
    <w:rsid w:val="000601DD"/>
    <w:rsid w:val="00074FF9"/>
    <w:rsid w:val="00080CBA"/>
    <w:rsid w:val="000851A8"/>
    <w:rsid w:val="000C3405"/>
    <w:rsid w:val="000D74C6"/>
    <w:rsid w:val="000D7727"/>
    <w:rsid w:val="00125CF6"/>
    <w:rsid w:val="00127172"/>
    <w:rsid w:val="001425AA"/>
    <w:rsid w:val="001525CF"/>
    <w:rsid w:val="00155E4C"/>
    <w:rsid w:val="00161A4C"/>
    <w:rsid w:val="00173B27"/>
    <w:rsid w:val="001C7491"/>
    <w:rsid w:val="002113A2"/>
    <w:rsid w:val="00213EC1"/>
    <w:rsid w:val="00233EE9"/>
    <w:rsid w:val="002650F0"/>
    <w:rsid w:val="002E1E6A"/>
    <w:rsid w:val="00305BBA"/>
    <w:rsid w:val="003319ED"/>
    <w:rsid w:val="00367F4A"/>
    <w:rsid w:val="003A6FB6"/>
    <w:rsid w:val="003C7277"/>
    <w:rsid w:val="003F04BE"/>
    <w:rsid w:val="0043612E"/>
    <w:rsid w:val="00437CE7"/>
    <w:rsid w:val="004C093F"/>
    <w:rsid w:val="004D52C2"/>
    <w:rsid w:val="00553DAE"/>
    <w:rsid w:val="00557B89"/>
    <w:rsid w:val="00606C41"/>
    <w:rsid w:val="00617EE2"/>
    <w:rsid w:val="0062704A"/>
    <w:rsid w:val="006318D7"/>
    <w:rsid w:val="00674058"/>
    <w:rsid w:val="006B352F"/>
    <w:rsid w:val="006E5870"/>
    <w:rsid w:val="00752789"/>
    <w:rsid w:val="007A24A1"/>
    <w:rsid w:val="007C3C1A"/>
    <w:rsid w:val="007E192E"/>
    <w:rsid w:val="008334E0"/>
    <w:rsid w:val="0088729D"/>
    <w:rsid w:val="008915E6"/>
    <w:rsid w:val="008A1C06"/>
    <w:rsid w:val="008A47EE"/>
    <w:rsid w:val="008C2CDA"/>
    <w:rsid w:val="008D0134"/>
    <w:rsid w:val="008E42BE"/>
    <w:rsid w:val="008F0133"/>
    <w:rsid w:val="00945CF9"/>
    <w:rsid w:val="00963BD9"/>
    <w:rsid w:val="00972521"/>
    <w:rsid w:val="00995B24"/>
    <w:rsid w:val="00997530"/>
    <w:rsid w:val="009E4262"/>
    <w:rsid w:val="00A1081A"/>
    <w:rsid w:val="00A11C55"/>
    <w:rsid w:val="00A30564"/>
    <w:rsid w:val="00A36F05"/>
    <w:rsid w:val="00A4626E"/>
    <w:rsid w:val="00A90E89"/>
    <w:rsid w:val="00A97E07"/>
    <w:rsid w:val="00AC63BD"/>
    <w:rsid w:val="00B120A9"/>
    <w:rsid w:val="00B136FB"/>
    <w:rsid w:val="00B52BC5"/>
    <w:rsid w:val="00B718D1"/>
    <w:rsid w:val="00B9046A"/>
    <w:rsid w:val="00BC2939"/>
    <w:rsid w:val="00BD734A"/>
    <w:rsid w:val="00BE4671"/>
    <w:rsid w:val="00BE4A86"/>
    <w:rsid w:val="00C321A4"/>
    <w:rsid w:val="00C709EF"/>
    <w:rsid w:val="00C77606"/>
    <w:rsid w:val="00CA5C3F"/>
    <w:rsid w:val="00CB3FC6"/>
    <w:rsid w:val="00CC679B"/>
    <w:rsid w:val="00CD7AAD"/>
    <w:rsid w:val="00D96995"/>
    <w:rsid w:val="00DB5A91"/>
    <w:rsid w:val="00DB7EEC"/>
    <w:rsid w:val="00DD72F8"/>
    <w:rsid w:val="00E52695"/>
    <w:rsid w:val="00E652D4"/>
    <w:rsid w:val="00E768E8"/>
    <w:rsid w:val="00E8268D"/>
    <w:rsid w:val="00F166B3"/>
    <w:rsid w:val="00F35AB3"/>
    <w:rsid w:val="00F55B4C"/>
    <w:rsid w:val="00F57967"/>
    <w:rsid w:val="00F7273B"/>
    <w:rsid w:val="00FA05C3"/>
    <w:rsid w:val="00FA064E"/>
    <w:rsid w:val="00FC15C3"/>
    <w:rsid w:val="00FF72A5"/>
    <w:rsid w:val="0F008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2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2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1</TotalTime>
  <Pages>20</Pages>
  <Words>3540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23676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COLIN</cp:lastModifiedBy>
  <cp:revision>2</cp:revision>
  <dcterms:created xsi:type="dcterms:W3CDTF">2023-03-31T22:11:00Z</dcterms:created>
  <dcterms:modified xsi:type="dcterms:W3CDTF">2023-03-31T22:11:00Z</dcterms:modified>
</cp:coreProperties>
</file>