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5235B6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5235B6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5235B6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5235B6">
        <w:rPr>
          <w:rFonts w:eastAsia="Calibri" w:cstheme="minorHAnsi"/>
        </w:rPr>
        <w:t xml:space="preserve">Complete the following </w:t>
      </w:r>
      <w:r w:rsidR="00DB5A91" w:rsidRPr="005235B6">
        <w:rPr>
          <w:rFonts w:eastAsia="Calibri" w:cstheme="minorHAnsi"/>
        </w:rPr>
        <w:t>programs.</w:t>
      </w:r>
    </w:p>
    <w:p w14:paraId="15C82BEE" w14:textId="77777777" w:rsidR="00DB5A91" w:rsidRPr="005235B6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5235B6">
        <w:rPr>
          <w:rFonts w:eastAsia="Calibri" w:cstheme="minorHAnsi"/>
        </w:rPr>
        <w:t xml:space="preserve">Screenshot </w:t>
      </w:r>
      <w:r w:rsidR="00DB5A91" w:rsidRPr="005235B6">
        <w:rPr>
          <w:rFonts w:eastAsia="Calibri" w:cstheme="minorHAnsi"/>
        </w:rPr>
        <w:t xml:space="preserve">the running programs. Include enough output to show the program works in </w:t>
      </w:r>
      <w:proofErr w:type="spellStart"/>
      <w:proofErr w:type="gramStart"/>
      <w:r w:rsidR="00DB5A91" w:rsidRPr="005235B6">
        <w:rPr>
          <w:rFonts w:eastAsia="Calibri" w:cstheme="minorHAnsi"/>
        </w:rPr>
        <w:t>it’s</w:t>
      </w:r>
      <w:proofErr w:type="spellEnd"/>
      <w:proofErr w:type="gramEnd"/>
      <w:r w:rsidR="00DB5A91" w:rsidRPr="005235B6">
        <w:rPr>
          <w:rFonts w:eastAsia="Calibri" w:cstheme="minorHAnsi"/>
        </w:rPr>
        <w:t xml:space="preserve"> entirety.</w:t>
      </w:r>
    </w:p>
    <w:p w14:paraId="711C8D71" w14:textId="5F440A74" w:rsidR="00CC679B" w:rsidRPr="005235B6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5235B6">
        <w:rPr>
          <w:rFonts w:eastAsia="Calibri" w:cstheme="minorHAnsi"/>
        </w:rPr>
        <w:t xml:space="preserve">Submit </w:t>
      </w:r>
      <w:r w:rsidR="00161A4C" w:rsidRPr="005235B6">
        <w:rPr>
          <w:rFonts w:eastAsia="Calibri" w:cstheme="minorHAnsi"/>
        </w:rPr>
        <w:t>screenshots/copies of the code.</w:t>
      </w:r>
    </w:p>
    <w:p w14:paraId="5051DC55" w14:textId="4264706D" w:rsidR="00553DAE" w:rsidRPr="005235B6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5235B6">
        <w:rPr>
          <w:rFonts w:cstheme="minorHAnsi"/>
        </w:rPr>
        <w:t xml:space="preserve">Partial credit can be had if you made a valiant </w:t>
      </w:r>
      <w:proofErr w:type="gramStart"/>
      <w:r w:rsidRPr="005235B6">
        <w:rPr>
          <w:rFonts w:cstheme="minorHAnsi"/>
        </w:rPr>
        <w:t>effort</w:t>
      </w:r>
      <w:proofErr w:type="gramEnd"/>
    </w:p>
    <w:p w14:paraId="6F6B0C87" w14:textId="073A9483" w:rsidR="00CC679B" w:rsidRPr="005235B6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5235B6">
        <w:rPr>
          <w:rFonts w:eastAsia="Calibri" w:cstheme="minorHAnsi"/>
        </w:rPr>
        <w:t xml:space="preserve">Submit to </w:t>
      </w:r>
      <w:r w:rsidR="00607BB4">
        <w:rPr>
          <w:rFonts w:cstheme="minorHAnsi"/>
        </w:rPr>
        <w:t>Brightspace</w:t>
      </w:r>
    </w:p>
    <w:p w14:paraId="5F5809FE" w14:textId="77777777" w:rsidR="00A11C55" w:rsidRPr="005235B6" w:rsidRDefault="00A11C55" w:rsidP="00A11C55">
      <w:pPr>
        <w:spacing w:after="0"/>
        <w:rPr>
          <w:rFonts w:cstheme="minorHAnsi"/>
          <w:color w:val="5B9BD5" w:themeColor="accent1"/>
        </w:rPr>
      </w:pPr>
    </w:p>
    <w:p w14:paraId="11DA563D" w14:textId="6040BA53" w:rsidR="00511091" w:rsidRPr="005235B6" w:rsidRDefault="00511091" w:rsidP="00511091">
      <w:pPr>
        <w:spacing w:after="0"/>
        <w:rPr>
          <w:rFonts w:cstheme="minorHAnsi"/>
        </w:rPr>
      </w:pPr>
      <w:r w:rsidRPr="005235B6">
        <w:rPr>
          <w:rFonts w:cstheme="minorHAnsi"/>
          <w:color w:val="5B9BD5" w:themeColor="accent1"/>
        </w:rPr>
        <w:t xml:space="preserve">Part 1: </w:t>
      </w:r>
      <w:r w:rsidRPr="005235B6">
        <w:rPr>
          <w:rFonts w:cstheme="minorHAnsi"/>
        </w:rPr>
        <w:t xml:space="preserve">Complete Chapter 8 Programming Exercises starting on page </w:t>
      </w:r>
      <w:r w:rsidR="00607BB4">
        <w:rPr>
          <w:rFonts w:cstheme="minorHAnsi"/>
        </w:rPr>
        <w:t>321</w:t>
      </w:r>
      <w:r w:rsidRPr="005235B6">
        <w:rPr>
          <w:rFonts w:cstheme="minorHAnsi"/>
        </w:rPr>
        <w:t xml:space="preserve">; </w:t>
      </w:r>
      <w:r w:rsidR="002B1F8F" w:rsidRPr="00F7273B">
        <w:rPr>
          <w:rFonts w:cstheme="minorHAnsi"/>
        </w:rPr>
        <w:t xml:space="preserve">provide a snippet of the code and of </w:t>
      </w:r>
      <w:r w:rsidR="002B1F8F" w:rsidRPr="00F7273B">
        <w:rPr>
          <w:rFonts w:eastAsia="Calibri" w:cstheme="minorHAnsi"/>
        </w:rPr>
        <w:t>enough output to show the program works in its entirety</w:t>
      </w:r>
      <w:r w:rsidRPr="005235B6">
        <w:rPr>
          <w:rFonts w:cstheme="minorHAnsi"/>
        </w:rPr>
        <w:t>:</w:t>
      </w:r>
    </w:p>
    <w:p w14:paraId="002B17E3" w14:textId="77777777" w:rsidR="00511091" w:rsidRPr="005235B6" w:rsidRDefault="00511091" w:rsidP="00511091">
      <w:pPr>
        <w:spacing w:after="0"/>
        <w:rPr>
          <w:rFonts w:cstheme="minorHAnsi"/>
        </w:rPr>
      </w:pPr>
    </w:p>
    <w:p w14:paraId="18E74143" w14:textId="2DC7953F" w:rsidR="00345626" w:rsidRPr="00345626" w:rsidRDefault="042024DA" w:rsidP="00345626">
      <w:pPr>
        <w:pStyle w:val="HTMLPreformatted"/>
        <w:shd w:val="clear" w:color="auto" w:fill="2B2B2B"/>
        <w:rPr>
          <w:color w:val="A9B7C6"/>
        </w:rPr>
      </w:pPr>
      <w:r w:rsidRPr="042024DA">
        <w:t>1.</w:t>
      </w:r>
      <w:r w:rsidR="00345626" w:rsidRPr="00345626">
        <w:rPr>
          <w:color w:val="CC7832"/>
        </w:rPr>
        <w:t xml:space="preserve"> </w:t>
      </w:r>
      <w:r w:rsidR="00345626" w:rsidRPr="00345626">
        <w:rPr>
          <w:color w:val="CC7832"/>
        </w:rPr>
        <w:t xml:space="preserve">public class </w:t>
      </w:r>
      <w:proofErr w:type="spellStart"/>
      <w:proofErr w:type="gramStart"/>
      <w:r w:rsidR="00345626" w:rsidRPr="00345626">
        <w:rPr>
          <w:color w:val="A9B7C6"/>
        </w:rPr>
        <w:t>NineInts</w:t>
      </w:r>
      <w:proofErr w:type="spellEnd"/>
      <w:r w:rsidR="00345626" w:rsidRPr="00345626">
        <w:rPr>
          <w:color w:val="A9B7C6"/>
        </w:rPr>
        <w:t>{</w:t>
      </w:r>
      <w:proofErr w:type="gramEnd"/>
      <w:r w:rsidR="00345626" w:rsidRPr="00345626">
        <w:rPr>
          <w:color w:val="A9B7C6"/>
        </w:rPr>
        <w:br/>
        <w:t xml:space="preserve">    </w:t>
      </w:r>
      <w:r w:rsidR="00345626" w:rsidRPr="00345626">
        <w:rPr>
          <w:color w:val="CC7832"/>
        </w:rPr>
        <w:t xml:space="preserve">public static void </w:t>
      </w:r>
      <w:r w:rsidR="00345626" w:rsidRPr="00345626">
        <w:rPr>
          <w:color w:val="FFC66D"/>
        </w:rPr>
        <w:t>main</w:t>
      </w:r>
      <w:r w:rsidR="00345626" w:rsidRPr="00345626">
        <w:rPr>
          <w:color w:val="A9B7C6"/>
        </w:rPr>
        <w:t xml:space="preserve">(String[] </w:t>
      </w:r>
      <w:proofErr w:type="spellStart"/>
      <w:r w:rsidR="00345626" w:rsidRPr="00345626">
        <w:rPr>
          <w:color w:val="A9B7C6"/>
        </w:rPr>
        <w:t>args</w:t>
      </w:r>
      <w:proofErr w:type="spellEnd"/>
      <w:r w:rsidR="00345626" w:rsidRPr="00345626">
        <w:rPr>
          <w:color w:val="A9B7C6"/>
        </w:rPr>
        <w:t>) {</w:t>
      </w:r>
      <w:r w:rsidR="00345626" w:rsidRPr="00345626">
        <w:rPr>
          <w:color w:val="A9B7C6"/>
        </w:rPr>
        <w:br/>
      </w:r>
      <w:r w:rsidR="00345626" w:rsidRPr="00345626">
        <w:rPr>
          <w:color w:val="A9B7C6"/>
        </w:rPr>
        <w:br/>
        <w:t xml:space="preserve">        </w:t>
      </w:r>
      <w:r w:rsidR="00345626" w:rsidRPr="00345626">
        <w:rPr>
          <w:color w:val="CC7832"/>
        </w:rPr>
        <w:t>int</w:t>
      </w:r>
      <w:r w:rsidR="00345626" w:rsidRPr="00345626">
        <w:rPr>
          <w:color w:val="A9B7C6"/>
        </w:rPr>
        <w:t>[]numbers ={</w:t>
      </w:r>
      <w:r w:rsidR="00345626" w:rsidRPr="00345626">
        <w:rPr>
          <w:color w:val="6897BB"/>
        </w:rPr>
        <w:t>1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2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3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4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5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6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7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8</w:t>
      </w:r>
      <w:r w:rsidR="00345626" w:rsidRPr="00345626">
        <w:rPr>
          <w:color w:val="CC7832"/>
        </w:rPr>
        <w:t>,</w:t>
      </w:r>
      <w:r w:rsidR="00345626" w:rsidRPr="00345626">
        <w:rPr>
          <w:color w:val="6897BB"/>
        </w:rPr>
        <w:t>9</w:t>
      </w:r>
      <w:r w:rsidR="00345626" w:rsidRPr="00345626">
        <w:rPr>
          <w:color w:val="A9B7C6"/>
        </w:rPr>
        <w:t>}</w:t>
      </w:r>
      <w:r w:rsidR="00345626" w:rsidRPr="00345626">
        <w:rPr>
          <w:color w:val="CC7832"/>
        </w:rPr>
        <w:t>;</w:t>
      </w:r>
      <w:r w:rsidR="00345626" w:rsidRPr="00345626">
        <w:rPr>
          <w:color w:val="CC7832"/>
        </w:rPr>
        <w:br/>
      </w:r>
      <w:r w:rsidR="00345626" w:rsidRPr="00345626">
        <w:rPr>
          <w:color w:val="CC7832"/>
        </w:rPr>
        <w:br/>
        <w:t xml:space="preserve">        for</w:t>
      </w:r>
      <w:r w:rsidR="00345626" w:rsidRPr="00345626">
        <w:rPr>
          <w:color w:val="A9B7C6"/>
        </w:rPr>
        <w:t>(</w:t>
      </w:r>
      <w:r w:rsidR="00345626" w:rsidRPr="00345626">
        <w:rPr>
          <w:color w:val="CC7832"/>
        </w:rPr>
        <w:t xml:space="preserve">int </w:t>
      </w:r>
      <w:r w:rsidR="00345626" w:rsidRPr="00345626">
        <w:rPr>
          <w:color w:val="A9B7C6"/>
        </w:rPr>
        <w:t>x =numbers.</w:t>
      </w:r>
      <w:r w:rsidR="00345626" w:rsidRPr="00345626">
        <w:rPr>
          <w:color w:val="9876AA"/>
        </w:rPr>
        <w:t>length</w:t>
      </w:r>
      <w:r w:rsidR="00345626" w:rsidRPr="00345626">
        <w:rPr>
          <w:color w:val="A9B7C6"/>
        </w:rPr>
        <w:t>-</w:t>
      </w:r>
      <w:r w:rsidR="00345626" w:rsidRPr="00345626">
        <w:rPr>
          <w:color w:val="6897BB"/>
        </w:rPr>
        <w:t>1</w:t>
      </w:r>
      <w:r w:rsidR="00345626" w:rsidRPr="00345626">
        <w:rPr>
          <w:color w:val="CC7832"/>
        </w:rPr>
        <w:t>;</w:t>
      </w:r>
      <w:r w:rsidR="00345626" w:rsidRPr="00345626">
        <w:rPr>
          <w:color w:val="A9B7C6"/>
        </w:rPr>
        <w:t>x&gt;=</w:t>
      </w:r>
      <w:r w:rsidR="00345626" w:rsidRPr="00345626">
        <w:rPr>
          <w:color w:val="6897BB"/>
        </w:rPr>
        <w:t>0</w:t>
      </w:r>
      <w:r w:rsidR="00345626" w:rsidRPr="00345626">
        <w:rPr>
          <w:color w:val="CC7832"/>
        </w:rPr>
        <w:t>;</w:t>
      </w:r>
      <w:r w:rsidR="00345626" w:rsidRPr="00345626">
        <w:rPr>
          <w:color w:val="A9B7C6"/>
        </w:rPr>
        <w:t>x--)</w:t>
      </w:r>
      <w:r w:rsidR="00345626" w:rsidRPr="00345626">
        <w:rPr>
          <w:color w:val="A9B7C6"/>
        </w:rPr>
        <w:br/>
        <w:t xml:space="preserve">        {</w:t>
      </w:r>
      <w:r w:rsidR="00345626" w:rsidRPr="00345626">
        <w:rPr>
          <w:color w:val="A9B7C6"/>
        </w:rPr>
        <w:br/>
        <w:t xml:space="preserve">            </w:t>
      </w:r>
      <w:proofErr w:type="spellStart"/>
      <w:r w:rsidR="00345626" w:rsidRPr="00345626">
        <w:rPr>
          <w:color w:val="A9B7C6"/>
        </w:rPr>
        <w:t>System.</w:t>
      </w:r>
      <w:r w:rsidR="00345626" w:rsidRPr="00345626">
        <w:rPr>
          <w:i/>
          <w:iCs/>
          <w:color w:val="9876AA"/>
        </w:rPr>
        <w:t>out</w:t>
      </w:r>
      <w:r w:rsidR="00345626" w:rsidRPr="00345626">
        <w:rPr>
          <w:color w:val="A9B7C6"/>
        </w:rPr>
        <w:t>.println</w:t>
      </w:r>
      <w:proofErr w:type="spellEnd"/>
      <w:r w:rsidR="00345626" w:rsidRPr="00345626">
        <w:rPr>
          <w:color w:val="A9B7C6"/>
        </w:rPr>
        <w:t>(numbers[x])</w:t>
      </w:r>
      <w:r w:rsidR="00345626" w:rsidRPr="00345626">
        <w:rPr>
          <w:color w:val="CC7832"/>
        </w:rPr>
        <w:t>;</w:t>
      </w:r>
      <w:r w:rsidR="00345626" w:rsidRPr="00345626">
        <w:rPr>
          <w:color w:val="CC7832"/>
        </w:rPr>
        <w:br/>
        <w:t xml:space="preserve">        </w:t>
      </w:r>
      <w:r w:rsidR="00345626" w:rsidRPr="00345626">
        <w:rPr>
          <w:color w:val="A9B7C6"/>
        </w:rPr>
        <w:t>}</w:t>
      </w:r>
      <w:r w:rsidR="00345626" w:rsidRPr="00345626">
        <w:rPr>
          <w:color w:val="A9B7C6"/>
        </w:rPr>
        <w:br/>
      </w:r>
      <w:r w:rsidR="00345626" w:rsidRPr="00345626">
        <w:rPr>
          <w:color w:val="A9B7C6"/>
        </w:rPr>
        <w:br/>
        <w:t xml:space="preserve">    }</w:t>
      </w:r>
      <w:r w:rsidR="00345626" w:rsidRPr="00345626">
        <w:rPr>
          <w:color w:val="A9B7C6"/>
        </w:rPr>
        <w:br/>
        <w:t>}</w:t>
      </w:r>
    </w:p>
    <w:p w14:paraId="10401C03" w14:textId="7ABF72B7" w:rsidR="00511091" w:rsidRDefault="00511091" w:rsidP="00511091">
      <w:pPr>
        <w:spacing w:after="0"/>
        <w:ind w:left="360"/>
        <w:rPr>
          <w:rFonts w:cstheme="minorHAnsi"/>
        </w:rPr>
      </w:pPr>
    </w:p>
    <w:p w14:paraId="6816DD82" w14:textId="0772577D" w:rsidR="00511091" w:rsidRPr="005235B6" w:rsidRDefault="00345626" w:rsidP="042024DA">
      <w:pPr>
        <w:spacing w:after="0"/>
        <w:ind w:left="360"/>
      </w:pPr>
      <w:r>
        <w:rPr>
          <w:noProof/>
        </w:rPr>
        <w:drawing>
          <wp:inline distT="0" distB="0" distL="0" distR="0" wp14:anchorId="48931C9E" wp14:editId="236517BA">
            <wp:extent cx="5349704" cy="233192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3E2" w14:textId="77777777" w:rsidR="00345626" w:rsidRDefault="042024DA" w:rsidP="00345626">
      <w:pPr>
        <w:pStyle w:val="HTMLPreformatted"/>
        <w:shd w:val="clear" w:color="auto" w:fill="2B2B2B"/>
        <w:rPr>
          <w:color w:val="A9B7C6"/>
        </w:rPr>
      </w:pPr>
      <w:r w:rsidRPr="042024DA">
        <w:t xml:space="preserve">2. </w:t>
      </w:r>
      <w:r w:rsidR="00345626">
        <w:rPr>
          <w:color w:val="CC7832"/>
        </w:rPr>
        <w:t xml:space="preserve">import </w:t>
      </w:r>
      <w:proofErr w:type="spellStart"/>
      <w:r w:rsidR="00345626">
        <w:rPr>
          <w:color w:val="A9B7C6"/>
        </w:rPr>
        <w:t>java.util.Scanner</w:t>
      </w:r>
      <w:proofErr w:type="spellEnd"/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public class </w:t>
      </w:r>
      <w:proofErr w:type="spellStart"/>
      <w:r w:rsidR="00345626">
        <w:rPr>
          <w:color w:val="A9B7C6"/>
        </w:rPr>
        <w:t>DistanceFromAverage</w:t>
      </w:r>
      <w:proofErr w:type="spellEnd"/>
      <w:r w:rsidR="00345626">
        <w:rPr>
          <w:color w:val="A9B7C6"/>
        </w:rPr>
        <w:t xml:space="preserve"> {</w:t>
      </w:r>
      <w:r w:rsidR="00345626">
        <w:rPr>
          <w:color w:val="A9B7C6"/>
        </w:rPr>
        <w:br/>
        <w:t xml:space="preserve">    </w:t>
      </w:r>
      <w:r w:rsidR="00345626">
        <w:rPr>
          <w:color w:val="CC7832"/>
        </w:rPr>
        <w:t xml:space="preserve">public static void </w:t>
      </w:r>
      <w:r w:rsidR="00345626">
        <w:rPr>
          <w:color w:val="FFC66D"/>
        </w:rPr>
        <w:t>main</w:t>
      </w:r>
      <w:r w:rsidR="00345626">
        <w:rPr>
          <w:color w:val="A9B7C6"/>
        </w:rPr>
        <w:t xml:space="preserve">(String[] </w:t>
      </w:r>
      <w:proofErr w:type="spellStart"/>
      <w:r w:rsidR="00345626">
        <w:rPr>
          <w:color w:val="A9B7C6"/>
        </w:rPr>
        <w:t>args</w:t>
      </w:r>
      <w:proofErr w:type="spellEnd"/>
      <w:r w:rsidR="00345626">
        <w:rPr>
          <w:color w:val="A9B7C6"/>
        </w:rPr>
        <w:t>) {</w:t>
      </w:r>
      <w:r w:rsidR="00345626">
        <w:rPr>
          <w:color w:val="A9B7C6"/>
        </w:rPr>
        <w:br/>
        <w:t xml:space="preserve">        Scanner </w:t>
      </w:r>
      <w:proofErr w:type="spellStart"/>
      <w:r w:rsidR="00345626">
        <w:rPr>
          <w:color w:val="A9B7C6"/>
        </w:rPr>
        <w:t>sc</w:t>
      </w:r>
      <w:proofErr w:type="spellEnd"/>
      <w:r w:rsidR="00345626">
        <w:rPr>
          <w:color w:val="A9B7C6"/>
        </w:rPr>
        <w:t xml:space="preserve"> = </w:t>
      </w:r>
      <w:r w:rsidR="00345626">
        <w:rPr>
          <w:color w:val="CC7832"/>
        </w:rPr>
        <w:t xml:space="preserve">new </w:t>
      </w:r>
      <w:r w:rsidR="00345626">
        <w:rPr>
          <w:color w:val="A9B7C6"/>
        </w:rPr>
        <w:t>Scanner(System.</w:t>
      </w:r>
      <w:r w:rsidR="00345626">
        <w:rPr>
          <w:i/>
          <w:iCs/>
          <w:color w:val="9876AA"/>
        </w:rPr>
        <w:t>in</w:t>
      </w:r>
      <w:r w:rsidR="00345626">
        <w:rPr>
          <w:color w:val="A9B7C6"/>
        </w:rPr>
        <w:t>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double </w:t>
      </w:r>
      <w:r w:rsidR="00345626">
        <w:rPr>
          <w:color w:val="A9B7C6"/>
        </w:rPr>
        <w:t>entry=</w:t>
      </w:r>
      <w:r w:rsidR="00345626">
        <w:rPr>
          <w:color w:val="6897BB"/>
        </w:rPr>
        <w:t>0.0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double</w:t>
      </w:r>
      <w:r w:rsidR="00345626">
        <w:rPr>
          <w:color w:val="A9B7C6"/>
        </w:rPr>
        <w:t xml:space="preserve">[]numbers = </w:t>
      </w:r>
      <w:r w:rsidR="00345626">
        <w:rPr>
          <w:color w:val="CC7832"/>
        </w:rPr>
        <w:t>new double</w:t>
      </w:r>
      <w:r w:rsidR="00345626">
        <w:rPr>
          <w:color w:val="A9B7C6"/>
        </w:rPr>
        <w:t>[</w:t>
      </w:r>
      <w:r w:rsidR="00345626">
        <w:rPr>
          <w:color w:val="6897BB"/>
        </w:rPr>
        <w:t>15</w:t>
      </w:r>
      <w:r w:rsidR="00345626">
        <w:rPr>
          <w:color w:val="A9B7C6"/>
        </w:rPr>
        <w:t>]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double </w:t>
      </w:r>
      <w:r w:rsidR="00345626">
        <w:rPr>
          <w:color w:val="A9B7C6"/>
        </w:rPr>
        <w:t>total =</w:t>
      </w:r>
      <w:r w:rsidR="00345626">
        <w:rPr>
          <w:color w:val="6897BB"/>
        </w:rPr>
        <w:t>0.0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double </w:t>
      </w:r>
      <w:r w:rsidR="00345626">
        <w:rPr>
          <w:color w:val="A9B7C6"/>
        </w:rPr>
        <w:t>average =</w:t>
      </w:r>
      <w:r w:rsidR="00345626">
        <w:rPr>
          <w:color w:val="6897BB"/>
        </w:rPr>
        <w:t>0.0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</w:t>
      </w:r>
      <w:proofErr w:type="spellStart"/>
      <w:r w:rsidR="00345626">
        <w:rPr>
          <w:color w:val="CC7832"/>
        </w:rPr>
        <w:t>boolean</w:t>
      </w:r>
      <w:proofErr w:type="spellEnd"/>
      <w:r w:rsidR="00345626">
        <w:rPr>
          <w:color w:val="CC7832"/>
        </w:rPr>
        <w:t xml:space="preserve"> </w:t>
      </w:r>
      <w:r w:rsidR="00345626">
        <w:rPr>
          <w:color w:val="A9B7C6"/>
        </w:rPr>
        <w:t>checking =</w:t>
      </w:r>
      <w:r w:rsidR="00345626">
        <w:rPr>
          <w:color w:val="CC7832"/>
        </w:rPr>
        <w:t>true;</w:t>
      </w:r>
      <w:r w:rsidR="00345626">
        <w:rPr>
          <w:color w:val="CC7832"/>
        </w:rPr>
        <w:br/>
      </w:r>
      <w:r w:rsidR="00345626">
        <w:rPr>
          <w:color w:val="CC7832"/>
        </w:rPr>
        <w:br/>
        <w:t xml:space="preserve">        for</w:t>
      </w:r>
      <w:r w:rsidR="00345626">
        <w:rPr>
          <w:color w:val="A9B7C6"/>
        </w:rPr>
        <w:t>(</w:t>
      </w:r>
      <w:r w:rsidR="00345626">
        <w:rPr>
          <w:color w:val="CC7832"/>
        </w:rPr>
        <w:t xml:space="preserve">int </w:t>
      </w:r>
      <w:r w:rsidR="00345626">
        <w:rPr>
          <w:color w:val="A9B7C6"/>
        </w:rPr>
        <w:t>x =</w:t>
      </w:r>
      <w:r w:rsidR="00345626">
        <w:rPr>
          <w:color w:val="6897BB"/>
        </w:rPr>
        <w:t>0</w:t>
      </w:r>
      <w:r w:rsidR="00345626">
        <w:rPr>
          <w:color w:val="CC7832"/>
        </w:rPr>
        <w:t xml:space="preserve">; </w:t>
      </w:r>
      <w:r w:rsidR="00345626">
        <w:rPr>
          <w:color w:val="A9B7C6"/>
        </w:rPr>
        <w:t>x&lt;</w:t>
      </w:r>
      <w:r w:rsidR="00345626">
        <w:rPr>
          <w:color w:val="6897BB"/>
        </w:rPr>
        <w:t>15</w:t>
      </w:r>
      <w:r w:rsidR="00345626">
        <w:rPr>
          <w:color w:val="CC7832"/>
        </w:rPr>
        <w:t>;</w:t>
      </w:r>
      <w:r w:rsidR="00345626">
        <w:rPr>
          <w:color w:val="A9B7C6"/>
        </w:rPr>
        <w:t>x++)</w:t>
      </w:r>
      <w:r w:rsidR="00345626">
        <w:rPr>
          <w:color w:val="A9B7C6"/>
        </w:rPr>
        <w:br/>
        <w:t xml:space="preserve">        {</w:t>
      </w:r>
      <w:r w:rsidR="00345626">
        <w:rPr>
          <w:color w:val="A9B7C6"/>
        </w:rPr>
        <w:br/>
        <w:t xml:space="preserve">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</w:t>
      </w:r>
      <w:r w:rsidR="00345626">
        <w:rPr>
          <w:color w:val="6A8759"/>
        </w:rPr>
        <w:t>"Enter a number, Enter 99999 if you would like to quit entering numbers"</w:t>
      </w:r>
      <w:r w:rsidR="00345626">
        <w:rPr>
          <w:color w:val="A9B7C6"/>
        </w:rPr>
        <w:t>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</w:t>
      </w:r>
      <w:r w:rsidR="00345626">
        <w:rPr>
          <w:color w:val="A9B7C6"/>
        </w:rPr>
        <w:t xml:space="preserve">entry = </w:t>
      </w:r>
      <w:proofErr w:type="spellStart"/>
      <w:r w:rsidR="00345626">
        <w:rPr>
          <w:color w:val="A9B7C6"/>
        </w:rPr>
        <w:t>sc.nextDouble</w:t>
      </w:r>
      <w:proofErr w:type="spellEnd"/>
      <w:r w:rsidR="00345626">
        <w:rPr>
          <w:color w:val="A9B7C6"/>
        </w:rPr>
        <w:t>()</w:t>
      </w:r>
      <w:r w:rsidR="00345626">
        <w:rPr>
          <w:color w:val="CC7832"/>
        </w:rPr>
        <w:t>;</w:t>
      </w:r>
      <w:r w:rsidR="00345626">
        <w:rPr>
          <w:color w:val="CC7832"/>
        </w:rPr>
        <w:br/>
      </w:r>
      <w:r w:rsidR="00345626">
        <w:rPr>
          <w:color w:val="CC7832"/>
        </w:rPr>
        <w:br/>
        <w:t xml:space="preserve">            if</w:t>
      </w:r>
      <w:r w:rsidR="00345626">
        <w:rPr>
          <w:color w:val="A9B7C6"/>
        </w:rPr>
        <w:t>(entry==</w:t>
      </w:r>
      <w:r w:rsidR="00345626">
        <w:rPr>
          <w:color w:val="6897BB"/>
        </w:rPr>
        <w:t xml:space="preserve">99999 </w:t>
      </w:r>
      <w:r w:rsidR="00345626">
        <w:rPr>
          <w:color w:val="A9B7C6"/>
        </w:rPr>
        <w:t>&amp;&amp; numbers[</w:t>
      </w:r>
      <w:r w:rsidR="00345626">
        <w:rPr>
          <w:color w:val="6897BB"/>
        </w:rPr>
        <w:t>0</w:t>
      </w:r>
      <w:r w:rsidR="00345626">
        <w:rPr>
          <w:color w:val="A9B7C6"/>
        </w:rPr>
        <w:t>]==</w:t>
      </w:r>
      <w:r w:rsidR="00345626">
        <w:rPr>
          <w:color w:val="6897BB"/>
        </w:rPr>
        <w:t>0</w:t>
      </w:r>
      <w:r w:rsidR="00345626">
        <w:rPr>
          <w:color w:val="A9B7C6"/>
        </w:rPr>
        <w:t>)</w:t>
      </w:r>
      <w:r w:rsidR="00345626">
        <w:rPr>
          <w:color w:val="A9B7C6"/>
        </w:rPr>
        <w:br/>
      </w:r>
      <w:r w:rsidR="00345626">
        <w:rPr>
          <w:color w:val="A9B7C6"/>
        </w:rPr>
        <w:lastRenderedPageBreak/>
        <w:t xml:space="preserve">            {</w:t>
      </w:r>
      <w:r w:rsidR="00345626">
        <w:rPr>
          <w:color w:val="A9B7C6"/>
        </w:rPr>
        <w:br/>
        <w:t xml:space="preserve">                checking=</w:t>
      </w:r>
      <w:r w:rsidR="00345626">
        <w:rPr>
          <w:color w:val="CC7832"/>
        </w:rPr>
        <w:t>false;</w:t>
      </w:r>
      <w:r w:rsidR="00345626">
        <w:rPr>
          <w:color w:val="CC7832"/>
        </w:rPr>
        <w:br/>
        <w:t xml:space="preserve">                break;</w:t>
      </w:r>
      <w:r w:rsidR="00345626">
        <w:rPr>
          <w:color w:val="CC7832"/>
        </w:rPr>
        <w:br/>
        <w:t xml:space="preserve">        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  <w:t xml:space="preserve">            </w:t>
      </w:r>
      <w:r w:rsidR="00345626">
        <w:rPr>
          <w:color w:val="CC7832"/>
        </w:rPr>
        <w:t>else if</w:t>
      </w:r>
      <w:r w:rsidR="00345626">
        <w:rPr>
          <w:color w:val="A9B7C6"/>
        </w:rPr>
        <w:t>(entry==</w:t>
      </w:r>
      <w:r w:rsidR="00345626">
        <w:rPr>
          <w:color w:val="6897BB"/>
        </w:rPr>
        <w:t>99999</w:t>
      </w:r>
      <w:r w:rsidR="00345626">
        <w:rPr>
          <w:color w:val="A9B7C6"/>
        </w:rPr>
        <w:t>)</w:t>
      </w:r>
      <w:r w:rsidR="00345626">
        <w:rPr>
          <w:color w:val="A9B7C6"/>
        </w:rPr>
        <w:br/>
        <w:t xml:space="preserve">            {</w:t>
      </w:r>
      <w:r w:rsidR="00345626">
        <w:rPr>
          <w:color w:val="A9B7C6"/>
        </w:rPr>
        <w:br/>
        <w:t xml:space="preserve">                </w:t>
      </w:r>
      <w:r w:rsidR="00345626">
        <w:rPr>
          <w:color w:val="CC7832"/>
        </w:rPr>
        <w:t>break;</w:t>
      </w:r>
      <w:r w:rsidR="00345626">
        <w:rPr>
          <w:color w:val="CC7832"/>
        </w:rPr>
        <w:br/>
        <w:t xml:space="preserve">        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</w:r>
      <w:r w:rsidR="00345626">
        <w:rPr>
          <w:color w:val="A9B7C6"/>
        </w:rPr>
        <w:br/>
        <w:t xml:space="preserve">            numbers[x]=entry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</w:t>
      </w:r>
      <w:r w:rsidR="00345626">
        <w:rPr>
          <w:color w:val="A9B7C6"/>
        </w:rPr>
        <w:t>total+=entry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</w:t>
      </w:r>
      <w:r w:rsidR="00345626">
        <w:rPr>
          <w:color w:val="A9B7C6"/>
        </w:rPr>
        <w:t>average = total/(x)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</w:r>
      <w:r w:rsidR="00345626">
        <w:rPr>
          <w:color w:val="A9B7C6"/>
        </w:rPr>
        <w:br/>
        <w:t xml:space="preserve">        </w:t>
      </w:r>
      <w:r w:rsidR="00345626">
        <w:rPr>
          <w:color w:val="CC7832"/>
        </w:rPr>
        <w:t>if</w:t>
      </w:r>
      <w:r w:rsidR="00345626">
        <w:rPr>
          <w:color w:val="A9B7C6"/>
        </w:rPr>
        <w:t>(checking==</w:t>
      </w:r>
      <w:r w:rsidR="00345626">
        <w:rPr>
          <w:color w:val="CC7832"/>
        </w:rPr>
        <w:t>false</w:t>
      </w:r>
      <w:r w:rsidR="00345626">
        <w:rPr>
          <w:color w:val="A9B7C6"/>
        </w:rPr>
        <w:t>)</w:t>
      </w:r>
      <w:r w:rsidR="00345626">
        <w:rPr>
          <w:color w:val="A9B7C6"/>
        </w:rPr>
        <w:br/>
        <w:t xml:space="preserve">        {</w:t>
      </w:r>
      <w:r w:rsidR="00345626">
        <w:rPr>
          <w:color w:val="A9B7C6"/>
        </w:rPr>
        <w:br/>
        <w:t xml:space="preserve">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</w:t>
      </w:r>
      <w:r w:rsidR="00345626">
        <w:rPr>
          <w:color w:val="6A8759"/>
        </w:rPr>
        <w:t>"Error: No numbers entered"</w:t>
      </w:r>
      <w:r w:rsidR="00345626">
        <w:rPr>
          <w:color w:val="A9B7C6"/>
        </w:rPr>
        <w:t>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  <w:t xml:space="preserve">        </w:t>
      </w:r>
      <w:r w:rsidR="00345626">
        <w:rPr>
          <w:color w:val="CC7832"/>
        </w:rPr>
        <w:t xml:space="preserve">else </w:t>
      </w:r>
      <w:r w:rsidR="00345626">
        <w:rPr>
          <w:color w:val="A9B7C6"/>
        </w:rPr>
        <w:t>{</w:t>
      </w:r>
      <w:r w:rsidR="00345626">
        <w:rPr>
          <w:color w:val="A9B7C6"/>
        </w:rPr>
        <w:br/>
      </w:r>
      <w:r w:rsidR="00345626">
        <w:rPr>
          <w:color w:val="A9B7C6"/>
        </w:rPr>
        <w:br/>
        <w:t xml:space="preserve">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(total)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(average)</w:t>
      </w:r>
      <w:r w:rsidR="00345626">
        <w:rPr>
          <w:color w:val="CC7832"/>
        </w:rPr>
        <w:t>;</w:t>
      </w:r>
      <w:r w:rsidR="00345626">
        <w:rPr>
          <w:color w:val="CC7832"/>
        </w:rPr>
        <w:br/>
      </w:r>
      <w:r w:rsidR="00345626">
        <w:rPr>
          <w:color w:val="CC7832"/>
        </w:rPr>
        <w:br/>
        <w:t xml:space="preserve">            for </w:t>
      </w:r>
      <w:r w:rsidR="00345626">
        <w:rPr>
          <w:color w:val="A9B7C6"/>
        </w:rPr>
        <w:t>(</w:t>
      </w:r>
      <w:r w:rsidR="00345626">
        <w:rPr>
          <w:color w:val="CC7832"/>
        </w:rPr>
        <w:t xml:space="preserve">int </w:t>
      </w:r>
      <w:r w:rsidR="00345626">
        <w:rPr>
          <w:color w:val="A9B7C6"/>
        </w:rPr>
        <w:t xml:space="preserve">y = </w:t>
      </w:r>
      <w:r w:rsidR="00345626">
        <w:rPr>
          <w:color w:val="6897BB"/>
        </w:rPr>
        <w:t>0</w:t>
      </w:r>
      <w:r w:rsidR="00345626">
        <w:rPr>
          <w:color w:val="CC7832"/>
        </w:rPr>
        <w:t xml:space="preserve">; </w:t>
      </w:r>
      <w:r w:rsidR="00345626">
        <w:rPr>
          <w:color w:val="A9B7C6"/>
        </w:rPr>
        <w:t xml:space="preserve">y &lt; </w:t>
      </w:r>
      <w:proofErr w:type="spellStart"/>
      <w:r w:rsidR="00345626">
        <w:rPr>
          <w:color w:val="A9B7C6"/>
        </w:rPr>
        <w:t>numbers.</w:t>
      </w:r>
      <w:r w:rsidR="00345626">
        <w:rPr>
          <w:color w:val="9876AA"/>
        </w:rPr>
        <w:t>length</w:t>
      </w:r>
      <w:proofErr w:type="spellEnd"/>
      <w:r w:rsidR="00345626">
        <w:rPr>
          <w:color w:val="CC7832"/>
        </w:rPr>
        <w:t xml:space="preserve">; </w:t>
      </w:r>
      <w:r w:rsidR="00345626">
        <w:rPr>
          <w:color w:val="A9B7C6"/>
        </w:rPr>
        <w:t>y++) {</w:t>
      </w:r>
      <w:r w:rsidR="00345626">
        <w:rPr>
          <w:color w:val="A9B7C6"/>
        </w:rPr>
        <w:br/>
        <w:t xml:space="preserve">                </w:t>
      </w:r>
      <w:r w:rsidR="00345626">
        <w:rPr>
          <w:color w:val="CC7832"/>
        </w:rPr>
        <w:t xml:space="preserve">if </w:t>
      </w:r>
      <w:r w:rsidR="00345626">
        <w:rPr>
          <w:color w:val="A9B7C6"/>
        </w:rPr>
        <w:t xml:space="preserve">(numbers[y] &gt; </w:t>
      </w:r>
      <w:r w:rsidR="00345626">
        <w:rPr>
          <w:color w:val="6897BB"/>
        </w:rPr>
        <w:t>0</w:t>
      </w:r>
      <w:r w:rsidR="00345626">
        <w:rPr>
          <w:color w:val="A9B7C6"/>
        </w:rPr>
        <w:t>) {</w:t>
      </w:r>
      <w:r w:rsidR="00345626">
        <w:rPr>
          <w:color w:val="A9B7C6"/>
        </w:rPr>
        <w:br/>
        <w:t xml:space="preserve">        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</w:t>
      </w:r>
      <w:r w:rsidR="00345626">
        <w:rPr>
          <w:color w:val="6A8759"/>
        </w:rPr>
        <w:t xml:space="preserve">"Number: " </w:t>
      </w:r>
      <w:r w:rsidR="00345626">
        <w:rPr>
          <w:color w:val="A9B7C6"/>
        </w:rPr>
        <w:t xml:space="preserve">+ (y + </w:t>
      </w:r>
      <w:r w:rsidR="00345626">
        <w:rPr>
          <w:color w:val="6897BB"/>
        </w:rPr>
        <w:t>1</w:t>
      </w:r>
      <w:r w:rsidR="00345626">
        <w:rPr>
          <w:color w:val="A9B7C6"/>
        </w:rPr>
        <w:t xml:space="preserve">) + </w:t>
      </w:r>
      <w:r w:rsidR="00345626">
        <w:rPr>
          <w:color w:val="6A8759"/>
        </w:rPr>
        <w:t xml:space="preserve">" is " </w:t>
      </w:r>
      <w:r w:rsidR="00345626">
        <w:rPr>
          <w:color w:val="A9B7C6"/>
        </w:rPr>
        <w:t>+ numbers[y])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        </w:t>
      </w:r>
      <w:proofErr w:type="spellStart"/>
      <w:r w:rsidR="00345626">
        <w:rPr>
          <w:color w:val="A9B7C6"/>
        </w:rPr>
        <w:t>System.</w:t>
      </w:r>
      <w:r w:rsidR="00345626">
        <w:rPr>
          <w:i/>
          <w:iCs/>
          <w:color w:val="9876AA"/>
        </w:rPr>
        <w:t>out</w:t>
      </w:r>
      <w:r w:rsidR="00345626">
        <w:rPr>
          <w:color w:val="A9B7C6"/>
        </w:rPr>
        <w:t>.println</w:t>
      </w:r>
      <w:proofErr w:type="spellEnd"/>
      <w:r w:rsidR="00345626">
        <w:rPr>
          <w:color w:val="A9B7C6"/>
        </w:rPr>
        <w:t>(</w:t>
      </w:r>
      <w:r w:rsidR="00345626">
        <w:rPr>
          <w:color w:val="6A8759"/>
        </w:rPr>
        <w:t xml:space="preserve">"Distance from average: " </w:t>
      </w:r>
      <w:r w:rsidR="00345626">
        <w:rPr>
          <w:color w:val="A9B7C6"/>
        </w:rPr>
        <w:t>+ (average - numbers[y]))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        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  <w:t xml:space="preserve">            }</w:t>
      </w:r>
      <w:r w:rsidR="00345626">
        <w:rPr>
          <w:color w:val="A9B7C6"/>
        </w:rPr>
        <w:br/>
        <w:t xml:space="preserve">        }</w:t>
      </w:r>
      <w:r w:rsidR="00345626">
        <w:rPr>
          <w:color w:val="A9B7C6"/>
        </w:rPr>
        <w:br/>
      </w:r>
      <w:r w:rsidR="00345626">
        <w:rPr>
          <w:color w:val="A9B7C6"/>
        </w:rPr>
        <w:br/>
        <w:t xml:space="preserve">        </w:t>
      </w:r>
      <w:proofErr w:type="spellStart"/>
      <w:r w:rsidR="00345626">
        <w:rPr>
          <w:color w:val="A9B7C6"/>
        </w:rPr>
        <w:t>sc.close</w:t>
      </w:r>
      <w:proofErr w:type="spellEnd"/>
      <w:r w:rsidR="00345626">
        <w:rPr>
          <w:color w:val="A9B7C6"/>
        </w:rPr>
        <w:t>()</w:t>
      </w:r>
      <w:r w:rsidR="00345626">
        <w:rPr>
          <w:color w:val="CC7832"/>
        </w:rPr>
        <w:t>;</w:t>
      </w:r>
      <w:r w:rsidR="00345626">
        <w:rPr>
          <w:color w:val="CC7832"/>
        </w:rPr>
        <w:br/>
        <w:t xml:space="preserve">    </w:t>
      </w:r>
      <w:r w:rsidR="00345626">
        <w:rPr>
          <w:color w:val="A9B7C6"/>
        </w:rPr>
        <w:t>}</w:t>
      </w:r>
      <w:r w:rsidR="00345626">
        <w:rPr>
          <w:color w:val="A9B7C6"/>
        </w:rPr>
        <w:br/>
        <w:t>}</w:t>
      </w:r>
    </w:p>
    <w:p w14:paraId="1DEB45E9" w14:textId="4755ED11" w:rsidR="00511091" w:rsidRPr="005235B6" w:rsidRDefault="00BE18F9" w:rsidP="042024DA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4674895B" wp14:editId="73034FEC">
            <wp:extent cx="6401355" cy="40846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0A8" w14:textId="77777777" w:rsidR="00511091" w:rsidRPr="005235B6" w:rsidRDefault="00511091" w:rsidP="00511091">
      <w:pPr>
        <w:pStyle w:val="ListParagraph"/>
        <w:spacing w:after="0"/>
        <w:ind w:left="1440"/>
        <w:rPr>
          <w:rFonts w:cstheme="minorHAnsi"/>
        </w:rPr>
      </w:pPr>
    </w:p>
    <w:p w14:paraId="27358D84" w14:textId="77777777" w:rsidR="00CB1E92" w:rsidRDefault="00607BB4" w:rsidP="00CB1E92">
      <w:pPr>
        <w:pStyle w:val="HTMLPreformatted"/>
        <w:shd w:val="clear" w:color="auto" w:fill="2B2B2B"/>
        <w:rPr>
          <w:color w:val="A9B7C6"/>
        </w:rPr>
      </w:pPr>
      <w:r>
        <w:t>4.</w:t>
      </w:r>
      <w:r w:rsidR="15CF5089" w:rsidRPr="15CF5089">
        <w:t xml:space="preserve"> </w:t>
      </w:r>
      <w:r w:rsidR="00CB1E92">
        <w:rPr>
          <w:color w:val="CC7832"/>
        </w:rPr>
        <w:t xml:space="preserve">import </w:t>
      </w:r>
      <w:proofErr w:type="spellStart"/>
      <w:r w:rsidR="00CB1E92">
        <w:rPr>
          <w:color w:val="A9B7C6"/>
        </w:rPr>
        <w:t>java.util</w:t>
      </w:r>
      <w:proofErr w:type="spellEnd"/>
      <w:r w:rsidR="00CB1E92">
        <w:rPr>
          <w:color w:val="A9B7C6"/>
        </w:rPr>
        <w:t>.*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public class </w:t>
      </w:r>
      <w:proofErr w:type="spellStart"/>
      <w:r w:rsidR="00CB1E92">
        <w:rPr>
          <w:color w:val="A9B7C6"/>
        </w:rPr>
        <w:t>ArrayMethodDemo</w:t>
      </w:r>
      <w:proofErr w:type="spellEnd"/>
      <w:r w:rsidR="00CB1E92">
        <w:rPr>
          <w:color w:val="A9B7C6"/>
        </w:rPr>
        <w:t xml:space="preserve"> {</w:t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r w:rsidR="00CB1E92">
        <w:rPr>
          <w:color w:val="FFC66D"/>
        </w:rPr>
        <w:t>main</w:t>
      </w:r>
      <w:r w:rsidR="00CB1E92">
        <w:rPr>
          <w:color w:val="A9B7C6"/>
        </w:rPr>
        <w:t xml:space="preserve">(String[] </w:t>
      </w:r>
      <w:proofErr w:type="spellStart"/>
      <w:r w:rsidR="00CB1E92">
        <w:rPr>
          <w:color w:val="A9B7C6"/>
        </w:rPr>
        <w:t>args</w:t>
      </w:r>
      <w:proofErr w:type="spellEnd"/>
      <w:r w:rsidR="00CB1E92">
        <w:rPr>
          <w:color w:val="A9B7C6"/>
        </w:rPr>
        <w:t>) {</w:t>
      </w:r>
      <w:r w:rsidR="00CB1E92">
        <w:rPr>
          <w:color w:val="A9B7C6"/>
        </w:rPr>
        <w:br/>
        <w:t xml:space="preserve">        Scanner </w:t>
      </w:r>
      <w:proofErr w:type="spellStart"/>
      <w:r w:rsidR="00CB1E92">
        <w:rPr>
          <w:color w:val="A9B7C6"/>
        </w:rPr>
        <w:t>sc</w:t>
      </w:r>
      <w:proofErr w:type="spellEnd"/>
      <w:r w:rsidR="00CB1E92">
        <w:rPr>
          <w:color w:val="A9B7C6"/>
        </w:rPr>
        <w:t xml:space="preserve"> = </w:t>
      </w:r>
      <w:r w:rsidR="00CB1E92">
        <w:rPr>
          <w:color w:val="CC7832"/>
        </w:rPr>
        <w:t xml:space="preserve">new </w:t>
      </w:r>
      <w:r w:rsidR="00CB1E92">
        <w:rPr>
          <w:color w:val="A9B7C6"/>
        </w:rPr>
        <w:t>Scanner(System.</w:t>
      </w:r>
      <w:r w:rsidR="00CB1E92">
        <w:rPr>
          <w:i/>
          <w:iCs/>
          <w:color w:val="9876AA"/>
        </w:rPr>
        <w:t>in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</w:t>
      </w:r>
      <w:r w:rsidR="00CB1E92">
        <w:rPr>
          <w:color w:val="A9B7C6"/>
        </w:rPr>
        <w:t xml:space="preserve">[]numbers = </w:t>
      </w:r>
      <w:r w:rsidR="00CB1E92">
        <w:rPr>
          <w:color w:val="CC7832"/>
        </w:rPr>
        <w:t>new int</w:t>
      </w:r>
      <w:r w:rsidR="00CB1E92">
        <w:rPr>
          <w:color w:val="A9B7C6"/>
        </w:rPr>
        <w:t>[</w:t>
      </w:r>
      <w:r w:rsidR="00CB1E92">
        <w:rPr>
          <w:color w:val="6897BB"/>
        </w:rPr>
        <w:t>5</w:t>
      </w:r>
      <w:r w:rsidR="00CB1E92">
        <w:rPr>
          <w:color w:val="A9B7C6"/>
        </w:rPr>
        <w:t>]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entry = 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</w:t>
      </w:r>
      <w:r w:rsidR="00CB1E92">
        <w:rPr>
          <w:color w:val="6897BB"/>
        </w:rPr>
        <w:t>0</w:t>
      </w:r>
      <w:r w:rsidR="00CB1E92">
        <w:rPr>
          <w:color w:val="CC7832"/>
        </w:rPr>
        <w:t xml:space="preserve">; </w:t>
      </w:r>
      <w:r w:rsidR="00CB1E92">
        <w:rPr>
          <w:color w:val="A9B7C6"/>
        </w:rPr>
        <w:t>x&lt;</w:t>
      </w:r>
      <w:proofErr w:type="spellStart"/>
      <w:r w:rsidR="00CB1E92">
        <w:rPr>
          <w:color w:val="A9B7C6"/>
        </w:rPr>
        <w:t>numbers.</w:t>
      </w:r>
      <w:r w:rsidR="00CB1E92">
        <w:rPr>
          <w:color w:val="9876AA"/>
        </w:rPr>
        <w:t>length</w:t>
      </w:r>
      <w:r w:rsidR="00CB1E92">
        <w:rPr>
          <w:color w:val="CC7832"/>
        </w:rPr>
        <w:t>;</w:t>
      </w:r>
      <w:r w:rsidR="00CB1E92">
        <w:rPr>
          <w:color w:val="A9B7C6"/>
        </w:rPr>
        <w:t>x</w:t>
      </w:r>
      <w:proofErr w:type="spellEnd"/>
      <w:r w:rsidR="00CB1E92">
        <w:rPr>
          <w:color w:val="A9B7C6"/>
        </w:rPr>
        <w:t>++)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>"Enter an integer value"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    </w:t>
      </w:r>
      <w:r w:rsidR="00CB1E92">
        <w:rPr>
          <w:color w:val="A9B7C6"/>
        </w:rPr>
        <w:t xml:space="preserve">entry = </w:t>
      </w:r>
      <w:proofErr w:type="spellStart"/>
      <w:r w:rsidR="00CB1E92">
        <w:rPr>
          <w:color w:val="A9B7C6"/>
        </w:rPr>
        <w:t>sc.nextInt</w:t>
      </w:r>
      <w:proofErr w:type="spellEnd"/>
      <w:r w:rsidR="00CB1E92">
        <w:rPr>
          <w:color w:val="A9B7C6"/>
        </w:rPr>
        <w:t>()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    </w:t>
      </w:r>
      <w:r w:rsidR="00CB1E92">
        <w:rPr>
          <w:color w:val="A9B7C6"/>
        </w:rPr>
        <w:t>numbers[x]= entry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</w:r>
      <w:r w:rsidR="00CB1E92">
        <w:rPr>
          <w:color w:val="808080"/>
        </w:rPr>
        <w:t xml:space="preserve">//        </w:t>
      </w:r>
      <w:proofErr w:type="spellStart"/>
      <w:r w:rsidR="00CB1E92">
        <w:rPr>
          <w:color w:val="808080"/>
        </w:rPr>
        <w:t>displayInt</w:t>
      </w:r>
      <w:proofErr w:type="spellEnd"/>
      <w:r w:rsidR="00CB1E92">
        <w:rPr>
          <w:color w:val="808080"/>
        </w:rPr>
        <w:t>(numbers);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System.out.println</w:t>
      </w:r>
      <w:proofErr w:type="spellEnd"/>
      <w:r w:rsidR="00CB1E92">
        <w:rPr>
          <w:color w:val="808080"/>
        </w:rPr>
        <w:t>();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displayIntReverse</w:t>
      </w:r>
      <w:proofErr w:type="spellEnd"/>
      <w:r w:rsidR="00CB1E92">
        <w:rPr>
          <w:color w:val="808080"/>
        </w:rPr>
        <w:t>(numbers);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System.out.println</w:t>
      </w:r>
      <w:proofErr w:type="spellEnd"/>
      <w:r w:rsidR="00CB1E92">
        <w:rPr>
          <w:color w:val="808080"/>
        </w:rPr>
        <w:t>();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displaySum</w:t>
      </w:r>
      <w:proofErr w:type="spellEnd"/>
      <w:r w:rsidR="00CB1E92">
        <w:rPr>
          <w:color w:val="808080"/>
        </w:rPr>
        <w:t>(numbers);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System.out.println</w:t>
      </w:r>
      <w:proofErr w:type="spellEnd"/>
      <w:r w:rsidR="00CB1E92">
        <w:rPr>
          <w:color w:val="808080"/>
        </w:rPr>
        <w:t>();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displayLessTwelve</w:t>
      </w:r>
      <w:proofErr w:type="spellEnd"/>
      <w:r w:rsidR="00CB1E92">
        <w:rPr>
          <w:color w:val="808080"/>
        </w:rPr>
        <w:t>(numbers);</w:t>
      </w:r>
      <w:r w:rsidR="00CB1E92">
        <w:rPr>
          <w:color w:val="808080"/>
        </w:rPr>
        <w:br/>
        <w:t xml:space="preserve">//        </w:t>
      </w:r>
      <w:proofErr w:type="spellStart"/>
      <w:r w:rsidR="00CB1E92">
        <w:rPr>
          <w:color w:val="808080"/>
        </w:rPr>
        <w:t>System.out.println</w:t>
      </w:r>
      <w:proofErr w:type="spellEnd"/>
      <w:r w:rsidR="00CB1E92">
        <w:rPr>
          <w:color w:val="808080"/>
        </w:rPr>
        <w:t>();</w:t>
      </w:r>
      <w:r w:rsidR="00CB1E92">
        <w:rPr>
          <w:color w:val="808080"/>
        </w:rPr>
        <w:br/>
        <w:t xml:space="preserve">        </w:t>
      </w:r>
      <w:proofErr w:type="spellStart"/>
      <w:r w:rsidR="00CB1E92">
        <w:rPr>
          <w:i/>
          <w:iCs/>
          <w:color w:val="A9B7C6"/>
        </w:rPr>
        <w:t>displayAboveAverage</w:t>
      </w:r>
      <w:proofErr w:type="spellEnd"/>
      <w:r w:rsidR="00CB1E92">
        <w:rPr>
          <w:color w:val="A9B7C6"/>
        </w:rPr>
        <w:t>(numbers)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proofErr w:type="spellStart"/>
      <w:r w:rsidR="00CB1E92">
        <w:rPr>
          <w:color w:val="FFC66D"/>
        </w:rPr>
        <w:t>displayInt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>int</w:t>
      </w:r>
      <w:r w:rsidR="00CB1E92">
        <w:rPr>
          <w:color w:val="A9B7C6"/>
        </w:rPr>
        <w:t>[]numbers)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>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A9B7C6"/>
        </w:rPr>
        <w:t>x&lt;</w:t>
      </w:r>
      <w:proofErr w:type="spellStart"/>
      <w:r w:rsidR="00CB1E92">
        <w:rPr>
          <w:color w:val="A9B7C6"/>
        </w:rPr>
        <w:t>numbers.</w:t>
      </w:r>
      <w:r w:rsidR="00CB1E92">
        <w:rPr>
          <w:color w:val="9876AA"/>
        </w:rPr>
        <w:t>length</w:t>
      </w:r>
      <w:r w:rsidR="00CB1E92">
        <w:rPr>
          <w:color w:val="CC7832"/>
        </w:rPr>
        <w:t>;</w:t>
      </w:r>
      <w:r w:rsidR="00CB1E92">
        <w:rPr>
          <w:color w:val="A9B7C6"/>
        </w:rPr>
        <w:t>x</w:t>
      </w:r>
      <w:proofErr w:type="spellEnd"/>
      <w:r w:rsidR="00CB1E92">
        <w:rPr>
          <w:color w:val="A9B7C6"/>
        </w:rPr>
        <w:t>++)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>"Number:"</w:t>
      </w:r>
      <w:r w:rsidR="00CB1E92">
        <w:rPr>
          <w:color w:val="A9B7C6"/>
        </w:rPr>
        <w:t>+ (x+</w:t>
      </w:r>
      <w:r w:rsidR="00CB1E92">
        <w:rPr>
          <w:color w:val="6897BB"/>
        </w:rPr>
        <w:t>1</w:t>
      </w:r>
      <w:r w:rsidR="00CB1E92">
        <w:rPr>
          <w:color w:val="A9B7C6"/>
        </w:rPr>
        <w:t xml:space="preserve">)+ </w:t>
      </w:r>
      <w:r w:rsidR="00CB1E92">
        <w:rPr>
          <w:color w:val="6A8759"/>
        </w:rPr>
        <w:t>" "</w:t>
      </w:r>
      <w:r w:rsidR="00CB1E92">
        <w:rPr>
          <w:color w:val="A9B7C6"/>
        </w:rPr>
        <w:t>+ numbers[x])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lastRenderedPageBreak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 xml:space="preserve">    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proofErr w:type="spellStart"/>
      <w:r w:rsidR="00CB1E92">
        <w:rPr>
          <w:color w:val="FFC66D"/>
        </w:rPr>
        <w:t>displayIntReverse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>int</w:t>
      </w:r>
      <w:r w:rsidR="00CB1E92">
        <w:rPr>
          <w:color w:val="A9B7C6"/>
        </w:rPr>
        <w:t>[]numbers)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>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=numbers.</w:t>
      </w:r>
      <w:r w:rsidR="00CB1E92">
        <w:rPr>
          <w:color w:val="9876AA"/>
        </w:rPr>
        <w:t>length</w:t>
      </w:r>
      <w:r w:rsidR="00CB1E92">
        <w:rPr>
          <w:color w:val="A9B7C6"/>
        </w:rPr>
        <w:t>-</w:t>
      </w:r>
      <w:r w:rsidR="00CB1E92">
        <w:rPr>
          <w:color w:val="6897BB"/>
        </w:rPr>
        <w:t>1</w:t>
      </w:r>
      <w:r w:rsidR="00CB1E92">
        <w:rPr>
          <w:color w:val="CC7832"/>
        </w:rPr>
        <w:t>;</w:t>
      </w:r>
      <w:r w:rsidR="00CB1E92">
        <w:rPr>
          <w:color w:val="A9B7C6"/>
        </w:rPr>
        <w:t>x&gt;=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A9B7C6"/>
        </w:rPr>
        <w:t>x--)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>"Number:"</w:t>
      </w:r>
      <w:r w:rsidR="00CB1E92">
        <w:rPr>
          <w:color w:val="A9B7C6"/>
        </w:rPr>
        <w:t>+ (x+</w:t>
      </w:r>
      <w:r w:rsidR="00CB1E92">
        <w:rPr>
          <w:color w:val="6897BB"/>
        </w:rPr>
        <w:t>1</w:t>
      </w:r>
      <w:r w:rsidR="00CB1E92">
        <w:rPr>
          <w:color w:val="A9B7C6"/>
        </w:rPr>
        <w:t xml:space="preserve">)+ </w:t>
      </w:r>
      <w:r w:rsidR="00CB1E92">
        <w:rPr>
          <w:color w:val="6A8759"/>
        </w:rPr>
        <w:t>" "</w:t>
      </w:r>
      <w:r w:rsidR="00CB1E92">
        <w:rPr>
          <w:color w:val="A9B7C6"/>
        </w:rPr>
        <w:t>+ numbers[x])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 xml:space="preserve">    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proofErr w:type="spellStart"/>
      <w:r w:rsidR="00CB1E92">
        <w:rPr>
          <w:color w:val="FFC66D"/>
        </w:rPr>
        <w:t>displaySum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>int</w:t>
      </w:r>
      <w:r w:rsidR="00CB1E92">
        <w:rPr>
          <w:color w:val="A9B7C6"/>
        </w:rPr>
        <w:t>[]numbers)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sum 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=numbers.</w:t>
      </w:r>
      <w:r w:rsidR="00CB1E92">
        <w:rPr>
          <w:color w:val="9876AA"/>
        </w:rPr>
        <w:t>length</w:t>
      </w:r>
      <w:r w:rsidR="00CB1E92">
        <w:rPr>
          <w:color w:val="A9B7C6"/>
        </w:rPr>
        <w:t>-</w:t>
      </w:r>
      <w:r w:rsidR="00CB1E92">
        <w:rPr>
          <w:color w:val="6897BB"/>
        </w:rPr>
        <w:t>1</w:t>
      </w:r>
      <w:r w:rsidR="00CB1E92">
        <w:rPr>
          <w:color w:val="CC7832"/>
        </w:rPr>
        <w:t>;</w:t>
      </w:r>
      <w:r w:rsidR="00CB1E92">
        <w:rPr>
          <w:color w:val="A9B7C6"/>
        </w:rPr>
        <w:t>x&gt;=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A9B7C6"/>
        </w:rPr>
        <w:t>x--)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sum+=numbers[x]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>"Sum: "</w:t>
      </w:r>
      <w:r w:rsidR="00CB1E92">
        <w:rPr>
          <w:color w:val="A9B7C6"/>
        </w:rPr>
        <w:t>+ sum)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proofErr w:type="spellStart"/>
      <w:r w:rsidR="00CB1E92">
        <w:rPr>
          <w:color w:val="FFC66D"/>
        </w:rPr>
        <w:t>displayLessTwelve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>int</w:t>
      </w:r>
      <w:r w:rsidR="00CB1E92">
        <w:rPr>
          <w:color w:val="A9B7C6"/>
        </w:rPr>
        <w:t>[]numbers)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</w:t>
      </w:r>
      <w:proofErr w:type="spellStart"/>
      <w:r w:rsidR="00CB1E92">
        <w:rPr>
          <w:color w:val="CC7832"/>
        </w:rPr>
        <w:t>boolean</w:t>
      </w:r>
      <w:proofErr w:type="spellEnd"/>
      <w:r w:rsidR="00CB1E92">
        <w:rPr>
          <w:color w:val="CC7832"/>
        </w:rPr>
        <w:t xml:space="preserve"> </w:t>
      </w:r>
      <w:r w:rsidR="00CB1E92">
        <w:rPr>
          <w:color w:val="A9B7C6"/>
        </w:rPr>
        <w:t xml:space="preserve">check = </w:t>
      </w:r>
      <w:r w:rsidR="00CB1E92">
        <w:rPr>
          <w:color w:val="CC7832"/>
        </w:rPr>
        <w:t>true;</w:t>
      </w:r>
      <w:r w:rsidR="00CB1E92">
        <w:rPr>
          <w:color w:val="CC7832"/>
        </w:rPr>
        <w:br/>
        <w:t xml:space="preserve">        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=numbers.</w:t>
      </w:r>
      <w:r w:rsidR="00CB1E92">
        <w:rPr>
          <w:color w:val="9876AA"/>
        </w:rPr>
        <w:t>length</w:t>
      </w:r>
      <w:r w:rsidR="00CB1E92">
        <w:rPr>
          <w:color w:val="A9B7C6"/>
        </w:rPr>
        <w:t>-</w:t>
      </w:r>
      <w:r w:rsidR="00CB1E92">
        <w:rPr>
          <w:color w:val="6897BB"/>
        </w:rPr>
        <w:t>1</w:t>
      </w:r>
      <w:r w:rsidR="00CB1E92">
        <w:rPr>
          <w:color w:val="CC7832"/>
        </w:rPr>
        <w:t>;</w:t>
      </w:r>
      <w:r w:rsidR="00CB1E92">
        <w:rPr>
          <w:color w:val="A9B7C6"/>
        </w:rPr>
        <w:t>x&gt;=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A9B7C6"/>
        </w:rPr>
        <w:t>x--)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</w:t>
      </w:r>
      <w:r w:rsidR="00CB1E92">
        <w:rPr>
          <w:color w:val="CC7832"/>
        </w:rPr>
        <w:t>if</w:t>
      </w:r>
      <w:r w:rsidR="00CB1E92">
        <w:rPr>
          <w:color w:val="A9B7C6"/>
        </w:rPr>
        <w:t>(numbers[x]&lt;</w:t>
      </w:r>
      <w:r w:rsidR="00CB1E92">
        <w:rPr>
          <w:color w:val="6897BB"/>
        </w:rPr>
        <w:t>12</w:t>
      </w:r>
      <w:r w:rsidR="00CB1E92">
        <w:rPr>
          <w:color w:val="A9B7C6"/>
        </w:rPr>
        <w:t>) {</w:t>
      </w:r>
      <w:r w:rsidR="00CB1E92">
        <w:rPr>
          <w:color w:val="A9B7C6"/>
        </w:rPr>
        <w:br/>
        <w:t xml:space="preserve">    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 xml:space="preserve">"Number: " </w:t>
      </w:r>
      <w:r w:rsidR="00CB1E92">
        <w:rPr>
          <w:color w:val="A9B7C6"/>
        </w:rPr>
        <w:t>+ numbers[x])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        </w:t>
      </w:r>
      <w:r w:rsidR="00CB1E92">
        <w:rPr>
          <w:color w:val="A9B7C6"/>
        </w:rPr>
        <w:t xml:space="preserve">check = </w:t>
      </w:r>
      <w:r w:rsidR="00CB1E92">
        <w:rPr>
          <w:color w:val="CC7832"/>
        </w:rPr>
        <w:t>false;</w:t>
      </w:r>
      <w:r w:rsidR="00CB1E92">
        <w:rPr>
          <w:color w:val="CC7832"/>
        </w:rPr>
        <w:br/>
        <w:t xml:space="preserve">    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 xml:space="preserve">        }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>if</w:t>
      </w:r>
      <w:r w:rsidR="00CB1E92">
        <w:rPr>
          <w:color w:val="A9B7C6"/>
        </w:rPr>
        <w:t>(check==</w:t>
      </w:r>
      <w:r w:rsidR="00CB1E92">
        <w:rPr>
          <w:color w:val="CC7832"/>
        </w:rPr>
        <w:t>true</w:t>
      </w:r>
      <w:r w:rsidR="00CB1E92">
        <w:rPr>
          <w:color w:val="A9B7C6"/>
        </w:rPr>
        <w:t>)</w:t>
      </w:r>
      <w:r w:rsidR="00CB1E92">
        <w:rPr>
          <w:color w:val="A9B7C6"/>
        </w:rPr>
        <w:br/>
        <w:t xml:space="preserve">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</w:t>
      </w:r>
      <w:r w:rsidR="00CB1E92">
        <w:rPr>
          <w:color w:val="6A8759"/>
        </w:rPr>
        <w:t>"No numbers under 12"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proofErr w:type="spellStart"/>
      <w:r w:rsidR="00CB1E92">
        <w:rPr>
          <w:color w:val="FFC66D"/>
        </w:rPr>
        <w:t>displayAboveAverage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>int</w:t>
      </w:r>
      <w:r w:rsidR="00CB1E92">
        <w:rPr>
          <w:color w:val="A9B7C6"/>
        </w:rPr>
        <w:t>[]numbers)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 xml:space="preserve">average = 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>total =</w:t>
      </w:r>
      <w:r w:rsidR="00CB1E92">
        <w:rPr>
          <w:color w:val="6897BB"/>
        </w:rPr>
        <w:t>0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x =</w:t>
      </w:r>
      <w:r w:rsidR="00CB1E92">
        <w:rPr>
          <w:color w:val="6897BB"/>
        </w:rPr>
        <w:t>0</w:t>
      </w:r>
      <w:r w:rsidR="00CB1E92">
        <w:rPr>
          <w:color w:val="CC7832"/>
        </w:rPr>
        <w:t xml:space="preserve">; </w:t>
      </w:r>
      <w:r w:rsidR="00CB1E92">
        <w:rPr>
          <w:color w:val="A9B7C6"/>
        </w:rPr>
        <w:t>x&lt;</w:t>
      </w:r>
      <w:proofErr w:type="spellStart"/>
      <w:r w:rsidR="00CB1E92">
        <w:rPr>
          <w:color w:val="A9B7C6"/>
        </w:rPr>
        <w:t>numbers.</w:t>
      </w:r>
      <w:r w:rsidR="00CB1E92">
        <w:rPr>
          <w:color w:val="9876AA"/>
        </w:rPr>
        <w:t>length</w:t>
      </w:r>
      <w:proofErr w:type="spellEnd"/>
      <w:r w:rsidR="00CB1E92">
        <w:rPr>
          <w:color w:val="CC7832"/>
        </w:rPr>
        <w:t xml:space="preserve">; </w:t>
      </w:r>
      <w:r w:rsidR="00CB1E92">
        <w:rPr>
          <w:color w:val="A9B7C6"/>
        </w:rPr>
        <w:t>x++)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total+=numbers[x]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    average=total/</w:t>
      </w:r>
      <w:proofErr w:type="spellStart"/>
      <w:r w:rsidR="00CB1E92">
        <w:rPr>
          <w:color w:val="A9B7C6"/>
        </w:rPr>
        <w:t>numbers.</w:t>
      </w:r>
      <w:r w:rsidR="00CB1E92">
        <w:rPr>
          <w:color w:val="9876AA"/>
        </w:rPr>
        <w:t>length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for</w:t>
      </w:r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y=</w:t>
      </w:r>
      <w:r w:rsidR="00CB1E92">
        <w:rPr>
          <w:color w:val="6897BB"/>
        </w:rPr>
        <w:t>0</w:t>
      </w:r>
      <w:r w:rsidR="00CB1E92">
        <w:rPr>
          <w:color w:val="CC7832"/>
        </w:rPr>
        <w:t xml:space="preserve">; </w:t>
      </w:r>
      <w:r w:rsidR="00CB1E92">
        <w:rPr>
          <w:color w:val="A9B7C6"/>
        </w:rPr>
        <w:t>y&lt;</w:t>
      </w:r>
      <w:proofErr w:type="spellStart"/>
      <w:r w:rsidR="00CB1E92">
        <w:rPr>
          <w:color w:val="A9B7C6"/>
        </w:rPr>
        <w:t>numbers.</w:t>
      </w:r>
      <w:r w:rsidR="00CB1E92">
        <w:rPr>
          <w:color w:val="9876AA"/>
        </w:rPr>
        <w:t>length</w:t>
      </w:r>
      <w:r w:rsidR="00CB1E92">
        <w:rPr>
          <w:color w:val="CC7832"/>
        </w:rPr>
        <w:t>;</w:t>
      </w:r>
      <w:r w:rsidR="00CB1E92">
        <w:rPr>
          <w:color w:val="A9B7C6"/>
        </w:rPr>
        <w:t>y</w:t>
      </w:r>
      <w:proofErr w:type="spellEnd"/>
      <w:r w:rsidR="00CB1E92">
        <w:rPr>
          <w:color w:val="A9B7C6"/>
        </w:rPr>
        <w:t>++)</w:t>
      </w:r>
      <w:r w:rsidR="00CB1E92">
        <w:rPr>
          <w:color w:val="A9B7C6"/>
        </w:rPr>
        <w:br/>
        <w:t xml:space="preserve">        {</w:t>
      </w:r>
      <w:r w:rsidR="00CB1E92">
        <w:rPr>
          <w:color w:val="A9B7C6"/>
        </w:rPr>
        <w:br/>
        <w:t xml:space="preserve">            </w:t>
      </w:r>
      <w:r w:rsidR="00CB1E92">
        <w:rPr>
          <w:color w:val="CC7832"/>
        </w:rPr>
        <w:t>if</w:t>
      </w:r>
      <w:r w:rsidR="00CB1E92">
        <w:rPr>
          <w:color w:val="A9B7C6"/>
        </w:rPr>
        <w:t>(numbers[y]&gt;average)</w:t>
      </w:r>
      <w:r w:rsidR="00CB1E92">
        <w:rPr>
          <w:color w:val="A9B7C6"/>
        </w:rPr>
        <w:br/>
        <w:t xml:space="preserve">        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>(numbers[y] +</w:t>
      </w:r>
      <w:r w:rsidR="00CB1E92">
        <w:rPr>
          <w:color w:val="6A8759"/>
        </w:rPr>
        <w:t>" is greater than "</w:t>
      </w:r>
      <w:r w:rsidR="00CB1E92">
        <w:rPr>
          <w:color w:val="A9B7C6"/>
        </w:rPr>
        <w:t>+ average)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 xml:space="preserve">    }</w:t>
      </w:r>
      <w:r w:rsidR="00CB1E92">
        <w:rPr>
          <w:color w:val="A9B7C6"/>
        </w:rPr>
        <w:br/>
      </w:r>
      <w:r w:rsidR="00CB1E92">
        <w:rPr>
          <w:color w:val="A9B7C6"/>
        </w:rPr>
        <w:br/>
        <w:t>}</w:t>
      </w:r>
    </w:p>
    <w:p w14:paraId="5772D407" w14:textId="60096B05" w:rsidR="042024DA" w:rsidRDefault="00CB1E92" w:rsidP="15CF5089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45B97E6" wp14:editId="518C38B9">
            <wp:extent cx="6858000" cy="459549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368" w14:textId="77777777" w:rsidR="00511091" w:rsidRPr="005235B6" w:rsidRDefault="00511091" w:rsidP="00511091">
      <w:pPr>
        <w:pStyle w:val="ListParagraph"/>
        <w:spacing w:after="0"/>
        <w:ind w:left="1440"/>
        <w:rPr>
          <w:rFonts w:cstheme="minorHAnsi"/>
        </w:rPr>
      </w:pPr>
    </w:p>
    <w:p w14:paraId="689191F0" w14:textId="3EBBAA00" w:rsidR="00511091" w:rsidRPr="005235B6" w:rsidRDefault="00345626" w:rsidP="00511091">
      <w:pPr>
        <w:spacing w:after="0"/>
        <w:ind w:left="360"/>
        <w:rPr>
          <w:rFonts w:cstheme="minorHAnsi"/>
        </w:rPr>
      </w:pPr>
      <w:r>
        <w:rPr>
          <w:rFonts w:cstheme="minorHAnsi"/>
        </w:rPr>
        <w:t>6</w:t>
      </w:r>
      <w:r w:rsidR="00511091" w:rsidRPr="005235B6">
        <w:rPr>
          <w:rFonts w:cstheme="minorHAnsi"/>
        </w:rPr>
        <w:t>.</w:t>
      </w:r>
      <w:r w:rsidR="005235B6" w:rsidRPr="005235B6">
        <w:rPr>
          <w:rFonts w:cstheme="minorHAnsi"/>
        </w:rPr>
        <w:t xml:space="preserve"> </w:t>
      </w:r>
    </w:p>
    <w:p w14:paraId="4CEB9310" w14:textId="77777777" w:rsidR="00CB1E92" w:rsidRDefault="00511091" w:rsidP="00CB1E92">
      <w:pPr>
        <w:pStyle w:val="HTMLPreformatted"/>
        <w:shd w:val="clear" w:color="auto" w:fill="2B2B2B"/>
        <w:rPr>
          <w:color w:val="A9B7C6"/>
        </w:rPr>
      </w:pPr>
      <w:r w:rsidRPr="005235B6">
        <w:rPr>
          <w:rFonts w:cstheme="minorHAnsi"/>
        </w:rPr>
        <w:tab/>
      </w:r>
      <w:r w:rsidRPr="6183E855">
        <w:t xml:space="preserve">A) </w:t>
      </w:r>
      <w:r w:rsidR="00CB1E92">
        <w:rPr>
          <w:color w:val="CC7832"/>
        </w:rPr>
        <w:t xml:space="preserve">public class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{</w:t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private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9876AA"/>
        </w:rPr>
        <w:t>classId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private int </w:t>
      </w:r>
      <w:r w:rsidR="00CB1E92">
        <w:rPr>
          <w:color w:val="9876AA"/>
        </w:rPr>
        <w:t>hours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</w:t>
      </w:r>
      <w:r w:rsidR="00CB1E92">
        <w:rPr>
          <w:color w:val="BBB529"/>
        </w:rPr>
        <w:t>@Override</w:t>
      </w:r>
      <w:r w:rsidR="00CB1E92">
        <w:rPr>
          <w:color w:val="BBB529"/>
        </w:rPr>
        <w:br/>
        <w:t xml:space="preserve">    </w:t>
      </w:r>
      <w:r w:rsidR="00CB1E92">
        <w:rPr>
          <w:color w:val="CC7832"/>
        </w:rPr>
        <w:t xml:space="preserve">public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FFC66D"/>
        </w:rPr>
        <w:t>toString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r w:rsidR="00CB1E92">
        <w:rPr>
          <w:color w:val="6A8759"/>
        </w:rPr>
        <w:t>"</w:t>
      </w:r>
      <w:proofErr w:type="spellStart"/>
      <w:r w:rsidR="00CB1E92">
        <w:rPr>
          <w:color w:val="6A8759"/>
        </w:rPr>
        <w:t>CollegeCourse</w:t>
      </w:r>
      <w:proofErr w:type="spellEnd"/>
      <w:r w:rsidR="00CB1E92">
        <w:rPr>
          <w:color w:val="6A8759"/>
        </w:rPr>
        <w:t xml:space="preserve">{"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>"</w:t>
      </w:r>
      <w:proofErr w:type="spellStart"/>
      <w:r w:rsidR="00CB1E92">
        <w:rPr>
          <w:color w:val="6A8759"/>
        </w:rPr>
        <w:t>classId</w:t>
      </w:r>
      <w:proofErr w:type="spellEnd"/>
      <w:r w:rsidR="00CB1E92">
        <w:rPr>
          <w:color w:val="6A8759"/>
        </w:rPr>
        <w:t xml:space="preserve">='" </w:t>
      </w:r>
      <w:r w:rsidR="00CB1E92">
        <w:rPr>
          <w:color w:val="A9B7C6"/>
        </w:rPr>
        <w:t xml:space="preserve">+ </w:t>
      </w:r>
      <w:proofErr w:type="spellStart"/>
      <w:r w:rsidR="00CB1E92">
        <w:rPr>
          <w:color w:val="9876AA"/>
        </w:rPr>
        <w:t>classId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+ </w:t>
      </w:r>
      <w:r w:rsidR="00CB1E92">
        <w:rPr>
          <w:color w:val="6A8759"/>
        </w:rPr>
        <w:t>'</w:t>
      </w:r>
      <w:r w:rsidR="00CB1E92">
        <w:rPr>
          <w:color w:val="CC7832"/>
        </w:rPr>
        <w:t>\'</w:t>
      </w:r>
      <w:r w:rsidR="00CB1E92">
        <w:rPr>
          <w:color w:val="6A8759"/>
        </w:rPr>
        <w:t xml:space="preserve">'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 xml:space="preserve">", hours=" </w:t>
      </w:r>
      <w:r w:rsidR="00CB1E92">
        <w:rPr>
          <w:color w:val="A9B7C6"/>
        </w:rPr>
        <w:t xml:space="preserve">+ </w:t>
      </w:r>
      <w:r w:rsidR="00CB1E92">
        <w:rPr>
          <w:color w:val="9876AA"/>
        </w:rPr>
        <w:t xml:space="preserve">hours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 xml:space="preserve">", grade=" </w:t>
      </w:r>
      <w:r w:rsidR="00CB1E92">
        <w:rPr>
          <w:color w:val="A9B7C6"/>
        </w:rPr>
        <w:t xml:space="preserve">+ </w:t>
      </w:r>
      <w:r w:rsidR="00CB1E92">
        <w:rPr>
          <w:color w:val="9876AA"/>
        </w:rPr>
        <w:t xml:space="preserve">grade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>'}'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private char </w:t>
      </w:r>
      <w:r w:rsidR="00CB1E92">
        <w:rPr>
          <w:color w:val="9876AA"/>
        </w:rPr>
        <w:t>grade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public </w:t>
      </w:r>
      <w:proofErr w:type="spellStart"/>
      <w:r w:rsidR="00CB1E92">
        <w:rPr>
          <w:color w:val="FFC66D"/>
        </w:rPr>
        <w:t>CollegeCourse</w:t>
      </w:r>
      <w:proofErr w:type="spellEnd"/>
      <w:r w:rsidR="00CB1E92">
        <w:rPr>
          <w:color w:val="A9B7C6"/>
        </w:rPr>
        <w:t xml:space="preserve">(String </w:t>
      </w:r>
      <w:proofErr w:type="spellStart"/>
      <w:r w:rsidR="00CB1E92">
        <w:rPr>
          <w:color w:val="A9B7C6"/>
        </w:rPr>
        <w:t>classId</w:t>
      </w:r>
      <w:r w:rsidR="00CB1E92">
        <w:rPr>
          <w:color w:val="CC7832"/>
        </w:rPr>
        <w:t>,int</w:t>
      </w:r>
      <w:proofErr w:type="spellEnd"/>
      <w:r w:rsidR="00CB1E92">
        <w:rPr>
          <w:color w:val="CC7832"/>
        </w:rPr>
        <w:t xml:space="preserve"> </w:t>
      </w:r>
      <w:proofErr w:type="spellStart"/>
      <w:r w:rsidR="00CB1E92">
        <w:rPr>
          <w:color w:val="A9B7C6"/>
        </w:rPr>
        <w:t>hours</w:t>
      </w:r>
      <w:r w:rsidR="00CB1E92">
        <w:rPr>
          <w:color w:val="CC7832"/>
        </w:rPr>
        <w:t>,char</w:t>
      </w:r>
      <w:proofErr w:type="spellEnd"/>
      <w:r w:rsidR="00CB1E92">
        <w:rPr>
          <w:color w:val="CC7832"/>
        </w:rPr>
        <w:t xml:space="preserve"> </w:t>
      </w:r>
      <w:r w:rsidR="00CB1E92">
        <w:rPr>
          <w:color w:val="A9B7C6"/>
        </w:rPr>
        <w:t>grade)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classId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= </w:t>
      </w:r>
      <w:proofErr w:type="spellStart"/>
      <w:r w:rsidR="00CB1E92">
        <w:rPr>
          <w:color w:val="A9B7C6"/>
        </w:rPr>
        <w:t>classId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hours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>= hours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grade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>= grade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FFC66D"/>
        </w:rPr>
        <w:t>getClassId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proofErr w:type="spellStart"/>
      <w:r w:rsidR="00CB1E92">
        <w:rPr>
          <w:color w:val="9876AA"/>
        </w:rPr>
        <w:t>classId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</w:r>
      <w:r w:rsidR="00CB1E92">
        <w:rPr>
          <w:color w:val="A9B7C6"/>
        </w:rPr>
        <w:lastRenderedPageBreak/>
        <w:t xml:space="preserve">    </w:t>
      </w:r>
      <w:r w:rsidR="00CB1E92">
        <w:rPr>
          <w:color w:val="CC7832"/>
        </w:rPr>
        <w:t xml:space="preserve">public void </w:t>
      </w:r>
      <w:proofErr w:type="spellStart"/>
      <w:r w:rsidR="00CB1E92">
        <w:rPr>
          <w:color w:val="FFC66D"/>
        </w:rPr>
        <w:t>setId</w:t>
      </w:r>
      <w:proofErr w:type="spellEnd"/>
      <w:r w:rsidR="00CB1E92">
        <w:rPr>
          <w:color w:val="A9B7C6"/>
        </w:rPr>
        <w:t xml:space="preserve">(String </w:t>
      </w:r>
      <w:proofErr w:type="spellStart"/>
      <w:r w:rsidR="00CB1E92">
        <w:rPr>
          <w:color w:val="A9B7C6"/>
        </w:rPr>
        <w:t>classId</w:t>
      </w:r>
      <w:proofErr w:type="spellEnd"/>
      <w:r w:rsidR="00CB1E92">
        <w:rPr>
          <w:color w:val="A9B7C6"/>
        </w:rPr>
        <w:t>)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classId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= </w:t>
      </w:r>
      <w:proofErr w:type="spellStart"/>
      <w:r w:rsidR="00CB1E92">
        <w:rPr>
          <w:color w:val="A9B7C6"/>
        </w:rPr>
        <w:t>classId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int </w:t>
      </w:r>
      <w:proofErr w:type="spellStart"/>
      <w:r w:rsidR="00CB1E92">
        <w:rPr>
          <w:color w:val="FFC66D"/>
        </w:rPr>
        <w:t>getHours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r w:rsidR="00CB1E92">
        <w:rPr>
          <w:color w:val="9876AA"/>
        </w:rPr>
        <w:t>hours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void </w:t>
      </w:r>
      <w:proofErr w:type="spellStart"/>
      <w:r w:rsidR="00CB1E92">
        <w:rPr>
          <w:color w:val="FFC66D"/>
        </w:rPr>
        <w:t>setHours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hours)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hours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>= hours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char </w:t>
      </w:r>
      <w:proofErr w:type="spellStart"/>
      <w:r w:rsidR="00CB1E92">
        <w:rPr>
          <w:color w:val="FFC66D"/>
        </w:rPr>
        <w:t>getGrade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r w:rsidR="00CB1E92">
        <w:rPr>
          <w:color w:val="9876AA"/>
        </w:rPr>
        <w:t>grade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void </w:t>
      </w:r>
      <w:proofErr w:type="spellStart"/>
      <w:r w:rsidR="00CB1E92">
        <w:rPr>
          <w:color w:val="FFC66D"/>
        </w:rPr>
        <w:t>setGrade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 xml:space="preserve">char </w:t>
      </w:r>
      <w:r w:rsidR="00CB1E92">
        <w:rPr>
          <w:color w:val="A9B7C6"/>
        </w:rPr>
        <w:t>grade)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grade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>= grade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>}</w:t>
      </w:r>
    </w:p>
    <w:p w14:paraId="33989721" w14:textId="04759DE4" w:rsidR="00511091" w:rsidRPr="005235B6" w:rsidRDefault="00511091" w:rsidP="6183E855">
      <w:pPr>
        <w:spacing w:after="0"/>
      </w:pPr>
    </w:p>
    <w:p w14:paraId="6BD29722" w14:textId="77777777" w:rsidR="00511091" w:rsidRPr="005235B6" w:rsidRDefault="00511091" w:rsidP="00511091">
      <w:pPr>
        <w:spacing w:after="0"/>
        <w:rPr>
          <w:rFonts w:cstheme="minorHAnsi"/>
        </w:rPr>
      </w:pPr>
    </w:p>
    <w:p w14:paraId="170CE1E5" w14:textId="77777777" w:rsidR="00CB1E92" w:rsidRDefault="00511091" w:rsidP="00CB1E92">
      <w:pPr>
        <w:pStyle w:val="HTMLPreformatted"/>
        <w:shd w:val="clear" w:color="auto" w:fill="2B2B2B"/>
        <w:rPr>
          <w:color w:val="A9B7C6"/>
        </w:rPr>
      </w:pPr>
      <w:r w:rsidRPr="005235B6">
        <w:rPr>
          <w:rFonts w:cstheme="minorHAnsi"/>
        </w:rPr>
        <w:tab/>
      </w:r>
      <w:r w:rsidRPr="6183E855">
        <w:t>B)</w:t>
      </w:r>
      <w:r w:rsidR="009C6448" w:rsidRPr="6183E855">
        <w:t xml:space="preserve"> </w:t>
      </w:r>
      <w:r w:rsidR="00CB1E92">
        <w:rPr>
          <w:color w:val="CC7832"/>
        </w:rPr>
        <w:t xml:space="preserve">public class </w:t>
      </w:r>
      <w:r w:rsidR="00CB1E92">
        <w:rPr>
          <w:color w:val="A9B7C6"/>
        </w:rPr>
        <w:t>Student {</w:t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private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9876AA"/>
        </w:rPr>
        <w:t>idNum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private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[] </w:t>
      </w:r>
      <w:r w:rsidR="00CB1E92">
        <w:rPr>
          <w:color w:val="9876AA"/>
        </w:rPr>
        <w:t xml:space="preserve">courses </w:t>
      </w:r>
      <w:r w:rsidR="00CB1E92">
        <w:rPr>
          <w:color w:val="A9B7C6"/>
        </w:rPr>
        <w:t xml:space="preserve">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[</w:t>
      </w:r>
      <w:r w:rsidR="00CB1E92">
        <w:rPr>
          <w:color w:val="6897BB"/>
        </w:rPr>
        <w:t>5</w:t>
      </w:r>
      <w:r w:rsidR="00CB1E92">
        <w:rPr>
          <w:color w:val="A9B7C6"/>
        </w:rPr>
        <w:t>]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</w:t>
      </w:r>
      <w:r w:rsidR="00CB1E92">
        <w:rPr>
          <w:color w:val="BBB529"/>
        </w:rPr>
        <w:t>@Override</w:t>
      </w:r>
      <w:r w:rsidR="00CB1E92">
        <w:rPr>
          <w:color w:val="BBB529"/>
        </w:rPr>
        <w:br/>
        <w:t xml:space="preserve">    </w:t>
      </w:r>
      <w:r w:rsidR="00CB1E92">
        <w:rPr>
          <w:color w:val="CC7832"/>
        </w:rPr>
        <w:t xml:space="preserve">public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FFC66D"/>
        </w:rPr>
        <w:t>toString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r w:rsidR="00CB1E92">
        <w:rPr>
          <w:color w:val="6A8759"/>
        </w:rPr>
        <w:t xml:space="preserve">"Student{"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>"</w:t>
      </w:r>
      <w:proofErr w:type="spellStart"/>
      <w:r w:rsidR="00CB1E92">
        <w:rPr>
          <w:color w:val="6A8759"/>
        </w:rPr>
        <w:t>idNum</w:t>
      </w:r>
      <w:proofErr w:type="spellEnd"/>
      <w:r w:rsidR="00CB1E92">
        <w:rPr>
          <w:color w:val="6A8759"/>
        </w:rPr>
        <w:t xml:space="preserve">='" </w:t>
      </w:r>
      <w:r w:rsidR="00CB1E92">
        <w:rPr>
          <w:color w:val="A9B7C6"/>
        </w:rPr>
        <w:t xml:space="preserve">+ </w:t>
      </w:r>
      <w:proofErr w:type="spellStart"/>
      <w:r w:rsidR="00CB1E92">
        <w:rPr>
          <w:color w:val="9876AA"/>
        </w:rPr>
        <w:t>idNum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+ </w:t>
      </w:r>
      <w:r w:rsidR="00CB1E92">
        <w:rPr>
          <w:color w:val="6A8759"/>
        </w:rPr>
        <w:t>'</w:t>
      </w:r>
      <w:r w:rsidR="00CB1E92">
        <w:rPr>
          <w:color w:val="CC7832"/>
        </w:rPr>
        <w:t>\'</w:t>
      </w:r>
      <w:r w:rsidR="00CB1E92">
        <w:rPr>
          <w:color w:val="6A8759"/>
        </w:rPr>
        <w:t xml:space="preserve">' </w:t>
      </w:r>
      <w:r w:rsidR="00CB1E92">
        <w:rPr>
          <w:color w:val="A9B7C6"/>
        </w:rPr>
        <w:t>+</w:t>
      </w:r>
      <w:r w:rsidR="00CB1E92">
        <w:rPr>
          <w:color w:val="A9B7C6"/>
        </w:rPr>
        <w:br/>
        <w:t xml:space="preserve">                </w:t>
      </w:r>
      <w:r w:rsidR="00CB1E92">
        <w:rPr>
          <w:color w:val="6A8759"/>
        </w:rPr>
        <w:t>"},"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</w:t>
      </w:r>
      <w:r w:rsidR="00CB1E92">
        <w:rPr>
          <w:color w:val="FFC66D"/>
        </w:rPr>
        <w:t>Student</w:t>
      </w:r>
      <w:r w:rsidR="00CB1E92">
        <w:rPr>
          <w:color w:val="A9B7C6"/>
        </w:rPr>
        <w:t xml:space="preserve">(String </w:t>
      </w:r>
      <w:proofErr w:type="spellStart"/>
      <w:r w:rsidR="00CB1E92">
        <w:rPr>
          <w:color w:val="A9B7C6"/>
        </w:rPr>
        <w:t>idNum</w:t>
      </w:r>
      <w:proofErr w:type="spellEnd"/>
      <w:r w:rsidR="00CB1E92">
        <w:rPr>
          <w:color w:val="CC7832"/>
        </w:rPr>
        <w:t xml:space="preserve">,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[] courses)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idNum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= </w:t>
      </w:r>
      <w:proofErr w:type="spellStart"/>
      <w:r w:rsidR="00CB1E92">
        <w:rPr>
          <w:color w:val="A9B7C6"/>
        </w:rPr>
        <w:t>idNum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courses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>= courses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</w:t>
      </w:r>
      <w:r w:rsidR="00CB1E92">
        <w:rPr>
          <w:color w:val="A9B7C6"/>
        </w:rPr>
        <w:t xml:space="preserve">String </w:t>
      </w:r>
      <w:proofErr w:type="spellStart"/>
      <w:r w:rsidR="00CB1E92">
        <w:rPr>
          <w:color w:val="FFC66D"/>
        </w:rPr>
        <w:t>getIdNum</w:t>
      </w:r>
      <w:proofErr w:type="spellEnd"/>
      <w:r w:rsidR="00CB1E92">
        <w:rPr>
          <w:color w:val="A9B7C6"/>
        </w:rPr>
        <w:t>()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proofErr w:type="spellStart"/>
      <w:r w:rsidR="00CB1E92">
        <w:rPr>
          <w:color w:val="9876AA"/>
        </w:rPr>
        <w:t>idNum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void </w:t>
      </w:r>
      <w:proofErr w:type="spellStart"/>
      <w:r w:rsidR="00CB1E92">
        <w:rPr>
          <w:color w:val="FFC66D"/>
        </w:rPr>
        <w:t>setIdNum</w:t>
      </w:r>
      <w:proofErr w:type="spellEnd"/>
      <w:r w:rsidR="00CB1E92">
        <w:rPr>
          <w:color w:val="A9B7C6"/>
        </w:rPr>
        <w:t xml:space="preserve">(String </w:t>
      </w:r>
      <w:proofErr w:type="spellStart"/>
      <w:r w:rsidR="00CB1E92">
        <w:rPr>
          <w:color w:val="A9B7C6"/>
        </w:rPr>
        <w:t>idNum</w:t>
      </w:r>
      <w:proofErr w:type="spellEnd"/>
      <w:r w:rsidR="00CB1E92">
        <w:rPr>
          <w:color w:val="A9B7C6"/>
        </w:rPr>
        <w:t>)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idNum</w:t>
      </w:r>
      <w:proofErr w:type="spellEnd"/>
      <w:r w:rsidR="00CB1E92">
        <w:rPr>
          <w:color w:val="9876AA"/>
        </w:rPr>
        <w:t xml:space="preserve"> </w:t>
      </w:r>
      <w:r w:rsidR="00CB1E92">
        <w:rPr>
          <w:color w:val="A9B7C6"/>
        </w:rPr>
        <w:t xml:space="preserve">= </w:t>
      </w:r>
      <w:proofErr w:type="spellStart"/>
      <w:r w:rsidR="00CB1E92">
        <w:rPr>
          <w:color w:val="A9B7C6"/>
        </w:rPr>
        <w:t>idNum</w:t>
      </w:r>
      <w:proofErr w:type="spellEnd"/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</w:t>
      </w:r>
      <w:proofErr w:type="spellStart"/>
      <w:r w:rsidR="00CB1E92">
        <w:rPr>
          <w:color w:val="FFC66D"/>
        </w:rPr>
        <w:t>getCourses</w:t>
      </w:r>
      <w:proofErr w:type="spellEnd"/>
      <w:r w:rsidR="00CB1E92">
        <w:rPr>
          <w:color w:val="A9B7C6"/>
        </w:rPr>
        <w:t>(</w:t>
      </w:r>
      <w:r w:rsidR="00CB1E92">
        <w:rPr>
          <w:color w:val="CC7832"/>
        </w:rPr>
        <w:t xml:space="preserve">int </w:t>
      </w:r>
      <w:r w:rsidR="00CB1E92">
        <w:rPr>
          <w:color w:val="A9B7C6"/>
        </w:rPr>
        <w:t>num) {</w:t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return </w:t>
      </w:r>
      <w:r w:rsidR="00CB1E92">
        <w:rPr>
          <w:color w:val="9876AA"/>
        </w:rPr>
        <w:t>courses</w:t>
      </w:r>
      <w:r w:rsidR="00CB1E92">
        <w:rPr>
          <w:color w:val="A9B7C6"/>
        </w:rPr>
        <w:t>[num]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void </w:t>
      </w:r>
      <w:proofErr w:type="spellStart"/>
      <w:r w:rsidR="00CB1E92">
        <w:rPr>
          <w:color w:val="FFC66D"/>
        </w:rPr>
        <w:t>setCourses</w:t>
      </w:r>
      <w:proofErr w:type="spellEnd"/>
      <w:r w:rsidR="00CB1E92">
        <w:rPr>
          <w:color w:val="A9B7C6"/>
        </w:rPr>
        <w:t>(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</w:t>
      </w:r>
      <w:r w:rsidR="00CB1E92">
        <w:rPr>
          <w:color w:val="CC7832"/>
        </w:rPr>
        <w:t xml:space="preserve">, int </w:t>
      </w:r>
      <w:r w:rsidR="00CB1E92">
        <w:rPr>
          <w:color w:val="A9B7C6"/>
        </w:rPr>
        <w:t>num)</w:t>
      </w:r>
      <w:r w:rsidR="00CB1E92">
        <w:rPr>
          <w:color w:val="A9B7C6"/>
        </w:rPr>
        <w:br/>
        <w:t xml:space="preserve">    {</w:t>
      </w:r>
      <w:r w:rsidR="00CB1E92">
        <w:rPr>
          <w:color w:val="A9B7C6"/>
        </w:rPr>
        <w:br/>
        <w:t xml:space="preserve">        </w:t>
      </w:r>
      <w:proofErr w:type="spellStart"/>
      <w:r w:rsidR="00CB1E92">
        <w:rPr>
          <w:color w:val="CC7832"/>
        </w:rPr>
        <w:t>this</w:t>
      </w:r>
      <w:r w:rsidR="00CB1E92">
        <w:rPr>
          <w:color w:val="A9B7C6"/>
        </w:rPr>
        <w:t>.</w:t>
      </w:r>
      <w:r w:rsidR="00CB1E92">
        <w:rPr>
          <w:color w:val="9876AA"/>
        </w:rPr>
        <w:t>courses</w:t>
      </w:r>
      <w:proofErr w:type="spellEnd"/>
      <w:r w:rsidR="00CB1E92">
        <w:rPr>
          <w:color w:val="A9B7C6"/>
        </w:rPr>
        <w:t>[num] = c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</w:r>
      <w:r w:rsidR="00CB1E92">
        <w:rPr>
          <w:color w:val="A9B7C6"/>
        </w:rPr>
        <w:br/>
      </w:r>
      <w:r w:rsidR="00CB1E92">
        <w:rPr>
          <w:color w:val="A9B7C6"/>
        </w:rPr>
        <w:br/>
      </w:r>
      <w:r w:rsidR="00CB1E92">
        <w:rPr>
          <w:color w:val="A9B7C6"/>
        </w:rPr>
        <w:br/>
        <w:t>}</w:t>
      </w:r>
    </w:p>
    <w:p w14:paraId="63FC4F82" w14:textId="6442DAD7" w:rsidR="00511091" w:rsidRDefault="00511091" w:rsidP="6183E855">
      <w:pPr>
        <w:spacing w:after="0"/>
      </w:pPr>
    </w:p>
    <w:p w14:paraId="5CE67F5D" w14:textId="77777777" w:rsidR="00345626" w:rsidRDefault="00345626" w:rsidP="6183E855">
      <w:pPr>
        <w:spacing w:after="0"/>
      </w:pPr>
    </w:p>
    <w:p w14:paraId="3E8CD1DD" w14:textId="6363416A" w:rsidR="00CB1E92" w:rsidRDefault="00345626" w:rsidP="00CB1E92">
      <w:pPr>
        <w:pStyle w:val="HTMLPreformatted"/>
        <w:shd w:val="clear" w:color="auto" w:fill="2B2B2B"/>
        <w:rPr>
          <w:color w:val="A9B7C6"/>
        </w:rPr>
      </w:pPr>
      <w:r>
        <w:tab/>
        <w:t>C)</w:t>
      </w:r>
      <w:r w:rsidR="00CB1E92" w:rsidRPr="00CB1E92">
        <w:rPr>
          <w:color w:val="CC7832"/>
        </w:rPr>
        <w:t xml:space="preserve"> </w:t>
      </w:r>
      <w:r w:rsidR="00CB1E92">
        <w:rPr>
          <w:color w:val="CC7832"/>
        </w:rPr>
        <w:t xml:space="preserve">public class </w:t>
      </w:r>
      <w:proofErr w:type="spellStart"/>
      <w:r w:rsidR="00CB1E92">
        <w:rPr>
          <w:color w:val="A9B7C6"/>
        </w:rPr>
        <w:t>InputGrades</w:t>
      </w:r>
      <w:proofErr w:type="spellEnd"/>
      <w:r w:rsidR="00CB1E92">
        <w:rPr>
          <w:color w:val="A9B7C6"/>
        </w:rPr>
        <w:t xml:space="preserve"> {</w:t>
      </w:r>
      <w:r w:rsidR="00CB1E92">
        <w:rPr>
          <w:color w:val="A9B7C6"/>
        </w:rPr>
        <w:br/>
        <w:t xml:space="preserve">    </w:t>
      </w:r>
      <w:r w:rsidR="00CB1E92">
        <w:rPr>
          <w:color w:val="CC7832"/>
        </w:rPr>
        <w:t xml:space="preserve">public static void </w:t>
      </w:r>
      <w:r w:rsidR="00CB1E92">
        <w:rPr>
          <w:color w:val="FFC66D"/>
        </w:rPr>
        <w:t>main</w:t>
      </w:r>
      <w:r w:rsidR="00CB1E92">
        <w:rPr>
          <w:color w:val="A9B7C6"/>
        </w:rPr>
        <w:t xml:space="preserve">(String[] </w:t>
      </w:r>
      <w:proofErr w:type="spellStart"/>
      <w:r w:rsidR="00CB1E92">
        <w:rPr>
          <w:color w:val="A9B7C6"/>
        </w:rPr>
        <w:t>args</w:t>
      </w:r>
      <w:proofErr w:type="spellEnd"/>
      <w:r w:rsidR="00CB1E92">
        <w:rPr>
          <w:color w:val="A9B7C6"/>
        </w:rPr>
        <w:t>) {</w:t>
      </w:r>
      <w:r w:rsidR="00CB1E92">
        <w:rPr>
          <w:color w:val="A9B7C6"/>
        </w:rPr>
        <w:br/>
      </w:r>
      <w:r w:rsidR="00CB1E92">
        <w:rPr>
          <w:color w:val="A9B7C6"/>
        </w:rPr>
        <w:br/>
      </w:r>
      <w:r w:rsidR="00CB1E92">
        <w:rPr>
          <w:color w:val="A9B7C6"/>
        </w:rPr>
        <w:br/>
        <w:t xml:space="preserve">        </w:t>
      </w:r>
      <w:r w:rsidR="00CB1E92">
        <w:rPr>
          <w:color w:val="CC7832"/>
        </w:rPr>
        <w:t xml:space="preserve">char </w:t>
      </w:r>
      <w:r w:rsidR="00CB1E92">
        <w:rPr>
          <w:color w:val="A9B7C6"/>
        </w:rPr>
        <w:t xml:space="preserve">grade1 = </w:t>
      </w:r>
      <w:r w:rsidR="00CB1E92">
        <w:rPr>
          <w:color w:val="6A8759"/>
        </w:rPr>
        <w:t>'A'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hours1 = </w:t>
      </w:r>
      <w:r w:rsidR="00CB1E92">
        <w:rPr>
          <w:color w:val="6897BB"/>
        </w:rPr>
        <w:t>1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cId1 = </w:t>
      </w:r>
      <w:r w:rsidR="00CB1E92">
        <w:rPr>
          <w:color w:val="6A8759"/>
        </w:rPr>
        <w:t>"c1"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char </w:t>
      </w:r>
      <w:r w:rsidR="00CB1E92">
        <w:rPr>
          <w:color w:val="A9B7C6"/>
        </w:rPr>
        <w:t xml:space="preserve">grade2 = </w:t>
      </w:r>
      <w:r w:rsidR="00CB1E92">
        <w:rPr>
          <w:color w:val="6A8759"/>
        </w:rPr>
        <w:t>'B'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hours2 = </w:t>
      </w:r>
      <w:r w:rsidR="00CB1E92">
        <w:rPr>
          <w:color w:val="6897BB"/>
        </w:rPr>
        <w:t>2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cId2 = </w:t>
      </w:r>
      <w:r w:rsidR="00CB1E92">
        <w:rPr>
          <w:color w:val="6A8759"/>
        </w:rPr>
        <w:t>"c2"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char </w:t>
      </w:r>
      <w:r w:rsidR="00CB1E92">
        <w:rPr>
          <w:color w:val="A9B7C6"/>
        </w:rPr>
        <w:t xml:space="preserve">grade3 = </w:t>
      </w:r>
      <w:r w:rsidR="00CB1E92">
        <w:rPr>
          <w:color w:val="6A8759"/>
        </w:rPr>
        <w:t>'C'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hours3 = </w:t>
      </w:r>
      <w:r w:rsidR="00CB1E92">
        <w:rPr>
          <w:color w:val="6897BB"/>
        </w:rPr>
        <w:t>3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cId3 = </w:t>
      </w:r>
      <w:r w:rsidR="00CB1E92">
        <w:rPr>
          <w:color w:val="6A8759"/>
        </w:rPr>
        <w:t>"c3"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char </w:t>
      </w:r>
      <w:r w:rsidR="00CB1E92">
        <w:rPr>
          <w:color w:val="A9B7C6"/>
        </w:rPr>
        <w:t xml:space="preserve">grade4 = </w:t>
      </w:r>
      <w:r w:rsidR="00CB1E92">
        <w:rPr>
          <w:color w:val="6A8759"/>
        </w:rPr>
        <w:t>'D'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hours4 = </w:t>
      </w:r>
      <w:r w:rsidR="00CB1E92">
        <w:rPr>
          <w:color w:val="6897BB"/>
        </w:rPr>
        <w:t>4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cId4 = </w:t>
      </w:r>
      <w:r w:rsidR="00CB1E92">
        <w:rPr>
          <w:color w:val="6A8759"/>
        </w:rPr>
        <w:t>"c4"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char </w:t>
      </w:r>
      <w:r w:rsidR="00CB1E92">
        <w:rPr>
          <w:color w:val="A9B7C6"/>
        </w:rPr>
        <w:t xml:space="preserve">grade5 = </w:t>
      </w:r>
      <w:r w:rsidR="00CB1E92">
        <w:rPr>
          <w:color w:val="6A8759"/>
        </w:rPr>
        <w:t>'F'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int </w:t>
      </w:r>
      <w:r w:rsidR="00CB1E92">
        <w:rPr>
          <w:color w:val="A9B7C6"/>
        </w:rPr>
        <w:t xml:space="preserve">hours5 = </w:t>
      </w:r>
      <w:r w:rsidR="00CB1E92">
        <w:rPr>
          <w:color w:val="6897BB"/>
        </w:rPr>
        <w:t>5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cId5 = </w:t>
      </w:r>
      <w:r w:rsidR="00CB1E92">
        <w:rPr>
          <w:color w:val="6A8759"/>
        </w:rPr>
        <w:t>"c5"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sId1 = </w:t>
      </w:r>
      <w:r w:rsidR="00CB1E92">
        <w:rPr>
          <w:color w:val="6A8759"/>
        </w:rPr>
        <w:t>"abc123"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String sId2 = </w:t>
      </w:r>
      <w:r w:rsidR="00CB1E92">
        <w:rPr>
          <w:color w:val="6A8759"/>
        </w:rPr>
        <w:t>"def456"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[] classes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[</w:t>
      </w:r>
      <w:r w:rsidR="00CB1E92">
        <w:rPr>
          <w:color w:val="6897BB"/>
        </w:rPr>
        <w:t>5</w:t>
      </w:r>
      <w:r w:rsidR="00CB1E92">
        <w:rPr>
          <w:color w:val="A9B7C6"/>
        </w:rPr>
        <w:t>]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[] classes2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[</w:t>
      </w:r>
      <w:r w:rsidR="00CB1E92">
        <w:rPr>
          <w:color w:val="6897BB"/>
        </w:rPr>
        <w:t>5</w:t>
      </w:r>
      <w:r w:rsidR="00CB1E92">
        <w:rPr>
          <w:color w:val="A9B7C6"/>
        </w:rPr>
        <w:t>]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c1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(cId1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hours1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grade1)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c2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(cId2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hours2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grade2)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c3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(cId3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hours3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grade3)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c4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(cId4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hours4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grade4)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 xml:space="preserve"> c5 = </w:t>
      </w:r>
      <w:r w:rsidR="00CB1E92">
        <w:rPr>
          <w:color w:val="CC7832"/>
        </w:rPr>
        <w:t xml:space="preserve">new </w:t>
      </w:r>
      <w:proofErr w:type="spellStart"/>
      <w:r w:rsidR="00CB1E92">
        <w:rPr>
          <w:color w:val="A9B7C6"/>
        </w:rPr>
        <w:t>CollegeCourse</w:t>
      </w:r>
      <w:proofErr w:type="spellEnd"/>
      <w:r w:rsidR="00CB1E92">
        <w:rPr>
          <w:color w:val="A9B7C6"/>
        </w:rPr>
        <w:t>(cId5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hours5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grade5)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Student s1 = </w:t>
      </w:r>
      <w:r w:rsidR="00CB1E92">
        <w:rPr>
          <w:color w:val="CC7832"/>
        </w:rPr>
        <w:t xml:space="preserve">new </w:t>
      </w:r>
      <w:r w:rsidR="00CB1E92">
        <w:rPr>
          <w:color w:val="A9B7C6"/>
        </w:rPr>
        <w:t>Student(sId1</w:t>
      </w:r>
      <w:r w:rsidR="00CB1E92">
        <w:rPr>
          <w:color w:val="CC7832"/>
        </w:rPr>
        <w:t xml:space="preserve">, </w:t>
      </w:r>
      <w:r w:rsidR="00CB1E92">
        <w:rPr>
          <w:color w:val="A9B7C6"/>
        </w:rPr>
        <w:t>classes)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s1.setCourses(c1</w:t>
      </w:r>
      <w:r w:rsidR="00CB1E92">
        <w:rPr>
          <w:color w:val="CC7832"/>
        </w:rPr>
        <w:t>,</w:t>
      </w:r>
      <w:r w:rsidR="00CB1E92">
        <w:rPr>
          <w:color w:val="6897BB"/>
        </w:rPr>
        <w:t>0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s1.setCourses(c2</w:t>
      </w:r>
      <w:r w:rsidR="00CB1E92">
        <w:rPr>
          <w:color w:val="CC7832"/>
        </w:rPr>
        <w:t>,</w:t>
      </w:r>
      <w:r w:rsidR="00CB1E92">
        <w:rPr>
          <w:color w:val="6897BB"/>
        </w:rPr>
        <w:t>1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s1.setCourses(c3</w:t>
      </w:r>
      <w:r w:rsidR="00CB1E92">
        <w:rPr>
          <w:color w:val="CC7832"/>
        </w:rPr>
        <w:t>,</w:t>
      </w:r>
      <w:r w:rsidR="00CB1E92">
        <w:rPr>
          <w:color w:val="6897BB"/>
        </w:rPr>
        <w:t>2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s1.setCourses(c4</w:t>
      </w:r>
      <w:r w:rsidR="00CB1E92">
        <w:rPr>
          <w:color w:val="CC7832"/>
        </w:rPr>
        <w:t>,</w:t>
      </w:r>
      <w:r w:rsidR="00CB1E92">
        <w:rPr>
          <w:color w:val="6897BB"/>
        </w:rPr>
        <w:t>3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s1.setCourses(c5</w:t>
      </w:r>
      <w:r w:rsidR="00CB1E92">
        <w:rPr>
          <w:color w:val="CC7832"/>
        </w:rPr>
        <w:t>,</w:t>
      </w:r>
      <w:r w:rsidR="00CB1E92">
        <w:rPr>
          <w:color w:val="6897BB"/>
        </w:rPr>
        <w:t>4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 xml:space="preserve">Student s2 = </w:t>
      </w:r>
      <w:r w:rsidR="00CB1E92">
        <w:rPr>
          <w:color w:val="CC7832"/>
        </w:rPr>
        <w:t xml:space="preserve">new </w:t>
      </w:r>
      <w:r w:rsidR="00CB1E92">
        <w:rPr>
          <w:color w:val="A9B7C6"/>
        </w:rPr>
        <w:t>Student(sId2</w:t>
      </w:r>
      <w:r w:rsidR="00CB1E92">
        <w:rPr>
          <w:color w:val="CC7832"/>
        </w:rPr>
        <w:t>,</w:t>
      </w:r>
      <w:r w:rsidR="00CB1E92">
        <w:rPr>
          <w:color w:val="A9B7C6"/>
        </w:rPr>
        <w:t>classes2)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s2.setCourses(c5</w:t>
      </w:r>
      <w:r w:rsidR="00CB1E92">
        <w:rPr>
          <w:color w:val="CC7832"/>
        </w:rPr>
        <w:t>,</w:t>
      </w:r>
      <w:r w:rsidR="00CB1E92">
        <w:rPr>
          <w:color w:val="6897BB"/>
        </w:rPr>
        <w:t>0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s2.setCourses(c4</w:t>
      </w:r>
      <w:r w:rsidR="00CB1E92">
        <w:rPr>
          <w:color w:val="CC7832"/>
        </w:rPr>
        <w:t>,</w:t>
      </w:r>
      <w:r w:rsidR="00CB1E92">
        <w:rPr>
          <w:color w:val="6897BB"/>
        </w:rPr>
        <w:t>1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s2.setCourses(c3</w:t>
      </w:r>
      <w:r w:rsidR="00CB1E92">
        <w:rPr>
          <w:color w:val="CC7832"/>
        </w:rPr>
        <w:t>,</w:t>
      </w:r>
      <w:r w:rsidR="00CB1E92">
        <w:rPr>
          <w:color w:val="6897BB"/>
        </w:rPr>
        <w:t>2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s2.setCourses(c2</w:t>
      </w:r>
      <w:r w:rsidR="00CB1E92">
        <w:rPr>
          <w:color w:val="CC7832"/>
        </w:rPr>
        <w:t>,</w:t>
      </w:r>
      <w:r w:rsidR="00CB1E92">
        <w:rPr>
          <w:color w:val="6897BB"/>
        </w:rPr>
        <w:t>3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r w:rsidR="00CB1E92">
        <w:rPr>
          <w:color w:val="A9B7C6"/>
        </w:rPr>
        <w:t>s2.setCourses(c1</w:t>
      </w:r>
      <w:r w:rsidR="00CB1E92">
        <w:rPr>
          <w:color w:val="CC7832"/>
        </w:rPr>
        <w:t>,</w:t>
      </w:r>
      <w:r w:rsidR="00CB1E92">
        <w:rPr>
          <w:color w:val="6897BB"/>
        </w:rPr>
        <w:t>4</w:t>
      </w:r>
      <w:r w:rsidR="00CB1E92">
        <w:rPr>
          <w:color w:val="A9B7C6"/>
        </w:rPr>
        <w:t>)</w:t>
      </w:r>
      <w:r w:rsidR="00CB1E92">
        <w:rPr>
          <w:color w:val="CC7832"/>
        </w:rPr>
        <w:t>;</w:t>
      </w:r>
      <w:r w:rsidR="00CB1E92">
        <w:rPr>
          <w:color w:val="CC7832"/>
        </w:rPr>
        <w:br/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 xml:space="preserve">(s1.toString() + </w:t>
      </w:r>
      <w:r w:rsidR="00CB1E92">
        <w:rPr>
          <w:color w:val="6A8759"/>
        </w:rPr>
        <w:t xml:space="preserve">" " </w:t>
      </w:r>
      <w:r w:rsidR="00CB1E92">
        <w:rPr>
          <w:color w:val="A9B7C6"/>
        </w:rPr>
        <w:t>+ s1.getCourses(</w:t>
      </w:r>
      <w:r w:rsidR="00CB1E92">
        <w:rPr>
          <w:color w:val="6897BB"/>
        </w:rPr>
        <w:t>0</w:t>
      </w:r>
      <w:r w:rsidR="00CB1E92">
        <w:rPr>
          <w:color w:val="A9B7C6"/>
        </w:rPr>
        <w:t>).</w:t>
      </w:r>
      <w:proofErr w:type="spellStart"/>
      <w:r w:rsidR="00CB1E92">
        <w:rPr>
          <w:color w:val="A9B7C6"/>
        </w:rPr>
        <w:t>toString</w:t>
      </w:r>
      <w:proofErr w:type="spellEnd"/>
      <w:r w:rsidR="00CB1E92">
        <w:rPr>
          <w:color w:val="A9B7C6"/>
        </w:rPr>
        <w:t>())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    </w:t>
      </w:r>
      <w:proofErr w:type="spellStart"/>
      <w:r w:rsidR="00CB1E92">
        <w:rPr>
          <w:color w:val="A9B7C6"/>
        </w:rPr>
        <w:t>System.</w:t>
      </w:r>
      <w:r w:rsidR="00CB1E92">
        <w:rPr>
          <w:i/>
          <w:iCs/>
          <w:color w:val="9876AA"/>
        </w:rPr>
        <w:t>out</w:t>
      </w:r>
      <w:r w:rsidR="00CB1E92">
        <w:rPr>
          <w:color w:val="A9B7C6"/>
        </w:rPr>
        <w:t>.println</w:t>
      </w:r>
      <w:proofErr w:type="spellEnd"/>
      <w:r w:rsidR="00CB1E92">
        <w:rPr>
          <w:color w:val="A9B7C6"/>
        </w:rPr>
        <w:t xml:space="preserve">(s2.toString() + </w:t>
      </w:r>
      <w:r w:rsidR="00CB1E92">
        <w:rPr>
          <w:color w:val="6A8759"/>
        </w:rPr>
        <w:t xml:space="preserve">" " </w:t>
      </w:r>
      <w:r w:rsidR="00CB1E92">
        <w:rPr>
          <w:color w:val="A9B7C6"/>
        </w:rPr>
        <w:t>+ s2.getCourses(</w:t>
      </w:r>
      <w:r w:rsidR="00CB1E92">
        <w:rPr>
          <w:color w:val="6897BB"/>
        </w:rPr>
        <w:t>0</w:t>
      </w:r>
      <w:r w:rsidR="00CB1E92">
        <w:rPr>
          <w:color w:val="A9B7C6"/>
        </w:rPr>
        <w:t>).</w:t>
      </w:r>
      <w:proofErr w:type="spellStart"/>
      <w:r w:rsidR="00CB1E92">
        <w:rPr>
          <w:color w:val="A9B7C6"/>
        </w:rPr>
        <w:t>toString</w:t>
      </w:r>
      <w:proofErr w:type="spellEnd"/>
      <w:r w:rsidR="00CB1E92">
        <w:rPr>
          <w:color w:val="A9B7C6"/>
        </w:rPr>
        <w:t>())</w:t>
      </w:r>
      <w:r w:rsidR="00CB1E92">
        <w:rPr>
          <w:color w:val="CC7832"/>
        </w:rPr>
        <w:t>;</w:t>
      </w:r>
      <w:r w:rsidR="00CB1E92">
        <w:rPr>
          <w:color w:val="CC7832"/>
        </w:rPr>
        <w:br/>
        <w:t xml:space="preserve">    </w:t>
      </w:r>
      <w:r w:rsidR="00CB1E92">
        <w:rPr>
          <w:color w:val="A9B7C6"/>
        </w:rPr>
        <w:t>}</w:t>
      </w:r>
      <w:r w:rsidR="00CB1E92">
        <w:rPr>
          <w:color w:val="A9B7C6"/>
        </w:rPr>
        <w:br/>
        <w:t>}</w:t>
      </w:r>
    </w:p>
    <w:p w14:paraId="232F9F95" w14:textId="478FDFEC" w:rsidR="00345626" w:rsidRPr="005235B6" w:rsidRDefault="00CB1E92" w:rsidP="6183E855">
      <w:pPr>
        <w:spacing w:after="0"/>
      </w:pPr>
      <w:r>
        <w:rPr>
          <w:noProof/>
        </w:rPr>
        <w:drawing>
          <wp:inline distT="0" distB="0" distL="0" distR="0" wp14:anchorId="758E4164" wp14:editId="6973B56A">
            <wp:extent cx="6218459" cy="46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8EA" w14:textId="77777777" w:rsidR="00F17F7E" w:rsidRPr="00F17F7E" w:rsidRDefault="00F17F7E" w:rsidP="00F17F7E">
      <w:pPr>
        <w:spacing w:after="0"/>
        <w:rPr>
          <w:rFonts w:cstheme="minorHAnsi"/>
        </w:rPr>
      </w:pPr>
    </w:p>
    <w:sectPr w:rsidR="00F17F7E" w:rsidRPr="00F17F7E" w:rsidSect="00FA05C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D79A" w14:textId="77777777" w:rsidR="00E24815" w:rsidRDefault="00E24815" w:rsidP="008334E0">
      <w:pPr>
        <w:spacing w:after="0" w:line="240" w:lineRule="auto"/>
      </w:pPr>
      <w:r>
        <w:separator/>
      </w:r>
    </w:p>
  </w:endnote>
  <w:endnote w:type="continuationSeparator" w:id="0">
    <w:p w14:paraId="76C63BF8" w14:textId="77777777" w:rsidR="00E24815" w:rsidRDefault="00E2481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D7B2" w14:textId="77777777" w:rsidR="00E24815" w:rsidRDefault="00E24815" w:rsidP="008334E0">
      <w:pPr>
        <w:spacing w:after="0" w:line="240" w:lineRule="auto"/>
      </w:pPr>
      <w:r>
        <w:separator/>
      </w:r>
    </w:p>
  </w:footnote>
  <w:footnote w:type="continuationSeparator" w:id="0">
    <w:p w14:paraId="74446E99" w14:textId="77777777" w:rsidR="00E24815" w:rsidRDefault="00E2481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2B0CD235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461849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000DF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D3242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8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2B0CD235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461849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000DF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D3242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8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7096580">
    <w:abstractNumId w:val="4"/>
  </w:num>
  <w:num w:numId="2" w16cid:durableId="1512724788">
    <w:abstractNumId w:val="0"/>
  </w:num>
  <w:num w:numId="3" w16cid:durableId="2046639440">
    <w:abstractNumId w:val="3"/>
  </w:num>
  <w:num w:numId="4" w16cid:durableId="1970239898">
    <w:abstractNumId w:val="2"/>
  </w:num>
  <w:num w:numId="5" w16cid:durableId="1779059809">
    <w:abstractNumId w:val="8"/>
  </w:num>
  <w:num w:numId="6" w16cid:durableId="1852719866">
    <w:abstractNumId w:val="6"/>
  </w:num>
  <w:num w:numId="7" w16cid:durableId="923689666">
    <w:abstractNumId w:val="5"/>
  </w:num>
  <w:num w:numId="8" w16cid:durableId="184905327">
    <w:abstractNumId w:val="1"/>
  </w:num>
  <w:num w:numId="9" w16cid:durableId="160969934">
    <w:abstractNumId w:val="9"/>
  </w:num>
  <w:num w:numId="10" w16cid:durableId="1081803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0DF7"/>
    <w:rsid w:val="00004B08"/>
    <w:rsid w:val="00012451"/>
    <w:rsid w:val="00045630"/>
    <w:rsid w:val="000601DD"/>
    <w:rsid w:val="00074FF9"/>
    <w:rsid w:val="00080CBA"/>
    <w:rsid w:val="000C20F9"/>
    <w:rsid w:val="000D643B"/>
    <w:rsid w:val="00127172"/>
    <w:rsid w:val="001356D5"/>
    <w:rsid w:val="00155E4C"/>
    <w:rsid w:val="00161A4C"/>
    <w:rsid w:val="00173B27"/>
    <w:rsid w:val="001C7491"/>
    <w:rsid w:val="002113A2"/>
    <w:rsid w:val="00213EC1"/>
    <w:rsid w:val="002B1F8F"/>
    <w:rsid w:val="002B522F"/>
    <w:rsid w:val="002E1E6A"/>
    <w:rsid w:val="00345626"/>
    <w:rsid w:val="00383540"/>
    <w:rsid w:val="003C7277"/>
    <w:rsid w:val="003F04BE"/>
    <w:rsid w:val="0043612E"/>
    <w:rsid w:val="00437CE7"/>
    <w:rsid w:val="00461849"/>
    <w:rsid w:val="00471105"/>
    <w:rsid w:val="004C093F"/>
    <w:rsid w:val="004D52C2"/>
    <w:rsid w:val="00511091"/>
    <w:rsid w:val="005235B6"/>
    <w:rsid w:val="00553DAE"/>
    <w:rsid w:val="005F0A13"/>
    <w:rsid w:val="00606C41"/>
    <w:rsid w:val="00607BB4"/>
    <w:rsid w:val="00617EE2"/>
    <w:rsid w:val="00674058"/>
    <w:rsid w:val="006B352F"/>
    <w:rsid w:val="00795504"/>
    <w:rsid w:val="007A24A1"/>
    <w:rsid w:val="008334E0"/>
    <w:rsid w:val="008A47EE"/>
    <w:rsid w:val="008C2CDA"/>
    <w:rsid w:val="008D0134"/>
    <w:rsid w:val="008E42BE"/>
    <w:rsid w:val="00945CF9"/>
    <w:rsid w:val="00963BD9"/>
    <w:rsid w:val="00972521"/>
    <w:rsid w:val="00995B24"/>
    <w:rsid w:val="00997530"/>
    <w:rsid w:val="009C6448"/>
    <w:rsid w:val="009E4262"/>
    <w:rsid w:val="00A11C55"/>
    <w:rsid w:val="00A36F05"/>
    <w:rsid w:val="00A4626E"/>
    <w:rsid w:val="00B120A9"/>
    <w:rsid w:val="00B136FB"/>
    <w:rsid w:val="00B718D1"/>
    <w:rsid w:val="00B9046A"/>
    <w:rsid w:val="00BC2939"/>
    <w:rsid w:val="00BE18F9"/>
    <w:rsid w:val="00BE4A86"/>
    <w:rsid w:val="00C4537E"/>
    <w:rsid w:val="00C77606"/>
    <w:rsid w:val="00C92E16"/>
    <w:rsid w:val="00CB1E92"/>
    <w:rsid w:val="00CB3FC6"/>
    <w:rsid w:val="00CC679B"/>
    <w:rsid w:val="00D3242C"/>
    <w:rsid w:val="00D96995"/>
    <w:rsid w:val="00DB5A91"/>
    <w:rsid w:val="00DD72F8"/>
    <w:rsid w:val="00E24815"/>
    <w:rsid w:val="00E52695"/>
    <w:rsid w:val="00E652D4"/>
    <w:rsid w:val="00E768E8"/>
    <w:rsid w:val="00E8268D"/>
    <w:rsid w:val="00F17F7E"/>
    <w:rsid w:val="00F57967"/>
    <w:rsid w:val="00FA05C3"/>
    <w:rsid w:val="00FA064E"/>
    <w:rsid w:val="00FC15C3"/>
    <w:rsid w:val="00FE272C"/>
    <w:rsid w:val="00FF72A5"/>
    <w:rsid w:val="042024DA"/>
    <w:rsid w:val="15CF5089"/>
    <w:rsid w:val="6183E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24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2023-02-03T23:01:00Z</dcterms:created>
  <dcterms:modified xsi:type="dcterms:W3CDTF">2023-02-03T23:01:00Z</dcterms:modified>
</cp:coreProperties>
</file>