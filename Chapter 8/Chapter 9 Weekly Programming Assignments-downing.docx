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0EB5" w14:textId="77777777" w:rsidR="00FA05C3" w:rsidRPr="001525CF" w:rsidRDefault="00012451" w:rsidP="00012451">
      <w:pPr>
        <w:pStyle w:val="Heading1"/>
        <w:rPr>
          <w:rFonts w:ascii="Montserrat" w:hAnsi="Montserrat" w:cstheme="minorHAnsi"/>
          <w:color w:val="auto"/>
          <w:sz w:val="24"/>
          <w:szCs w:val="24"/>
        </w:rPr>
      </w:pPr>
      <w:r w:rsidRPr="001525CF">
        <w:rPr>
          <w:rFonts w:ascii="Montserrat" w:hAnsi="Montserrat" w:cstheme="minorHAnsi"/>
          <w:color w:val="auto"/>
          <w:sz w:val="24"/>
          <w:szCs w:val="24"/>
        </w:rPr>
        <w:t>Directions</w:t>
      </w:r>
    </w:p>
    <w:p w14:paraId="2D8C0EB2" w14:textId="26A648DD" w:rsidR="00CC679B" w:rsidRPr="001525CF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Montserrat" w:hAnsi="Montserrat" w:cstheme="minorHAnsi"/>
          <w:sz w:val="24"/>
          <w:szCs w:val="24"/>
        </w:rPr>
      </w:pPr>
      <w:r w:rsidRPr="001525CF">
        <w:rPr>
          <w:rFonts w:ascii="Montserrat" w:eastAsia="Calibri" w:hAnsi="Montserrat" w:cstheme="minorHAnsi"/>
          <w:sz w:val="24"/>
          <w:szCs w:val="24"/>
        </w:rPr>
        <w:t xml:space="preserve">Complete the following </w:t>
      </w:r>
      <w:r w:rsidR="00DB5A91" w:rsidRPr="001525CF">
        <w:rPr>
          <w:rFonts w:ascii="Montserrat" w:eastAsia="Calibri" w:hAnsi="Montserrat" w:cstheme="minorHAnsi"/>
          <w:sz w:val="24"/>
          <w:szCs w:val="24"/>
        </w:rPr>
        <w:t>programs.</w:t>
      </w:r>
      <w:r w:rsidR="000D74C6" w:rsidRPr="001525CF">
        <w:rPr>
          <w:rFonts w:ascii="Montserrat" w:eastAsia="Calibri" w:hAnsi="Montserrat" w:cstheme="minorHAnsi"/>
          <w:sz w:val="24"/>
          <w:szCs w:val="24"/>
        </w:rPr>
        <w:t xml:space="preserve"> Pages 321, Question5, 10, </w:t>
      </w:r>
      <w:r w:rsidR="001525CF" w:rsidRPr="001525CF">
        <w:rPr>
          <w:rFonts w:ascii="Montserrat" w:eastAsia="Calibri" w:hAnsi="Montserrat" w:cstheme="minorHAnsi"/>
          <w:sz w:val="24"/>
          <w:szCs w:val="24"/>
        </w:rPr>
        <w:t xml:space="preserve">11, </w:t>
      </w:r>
      <w:r w:rsidR="000D74C6" w:rsidRPr="001525CF">
        <w:rPr>
          <w:rFonts w:ascii="Montserrat" w:eastAsia="Calibri" w:hAnsi="Montserrat" w:cstheme="minorHAnsi"/>
          <w:sz w:val="24"/>
          <w:szCs w:val="24"/>
        </w:rPr>
        <w:t>13, 16</w:t>
      </w:r>
    </w:p>
    <w:p w14:paraId="15C82BEE" w14:textId="77777777" w:rsidR="00DB5A91" w:rsidRPr="001525CF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Montserrat" w:hAnsi="Montserrat" w:cstheme="minorHAnsi"/>
          <w:sz w:val="24"/>
          <w:szCs w:val="24"/>
        </w:rPr>
      </w:pPr>
      <w:r w:rsidRPr="001525CF">
        <w:rPr>
          <w:rFonts w:ascii="Montserrat" w:eastAsia="Calibri" w:hAnsi="Montserrat" w:cstheme="minorHAnsi"/>
          <w:sz w:val="24"/>
          <w:szCs w:val="24"/>
        </w:rPr>
        <w:t xml:space="preserve">Screenshot </w:t>
      </w:r>
      <w:r w:rsidR="00DB5A91" w:rsidRPr="001525CF">
        <w:rPr>
          <w:rFonts w:ascii="Montserrat" w:eastAsia="Calibri" w:hAnsi="Montserrat" w:cstheme="minorHAnsi"/>
          <w:sz w:val="24"/>
          <w:szCs w:val="24"/>
        </w:rPr>
        <w:t xml:space="preserve">the running programs. Include enough output to show the program works in </w:t>
      </w:r>
      <w:proofErr w:type="spellStart"/>
      <w:proofErr w:type="gramStart"/>
      <w:r w:rsidR="00DB5A91" w:rsidRPr="001525CF">
        <w:rPr>
          <w:rFonts w:ascii="Montserrat" w:eastAsia="Calibri" w:hAnsi="Montserrat" w:cstheme="minorHAnsi"/>
          <w:sz w:val="24"/>
          <w:szCs w:val="24"/>
        </w:rPr>
        <w:t>it’s</w:t>
      </w:r>
      <w:proofErr w:type="spellEnd"/>
      <w:proofErr w:type="gramEnd"/>
      <w:r w:rsidR="00DB5A91" w:rsidRPr="001525CF">
        <w:rPr>
          <w:rFonts w:ascii="Montserrat" w:eastAsia="Calibri" w:hAnsi="Montserrat" w:cstheme="minorHAnsi"/>
          <w:sz w:val="24"/>
          <w:szCs w:val="24"/>
        </w:rPr>
        <w:t xml:space="preserve"> entirety.</w:t>
      </w:r>
    </w:p>
    <w:p w14:paraId="711C8D71" w14:textId="5F440A74" w:rsidR="00CC679B" w:rsidRPr="001525CF" w:rsidRDefault="00DB5A91" w:rsidP="00553DA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Montserrat" w:hAnsi="Montserrat" w:cstheme="minorHAnsi"/>
          <w:sz w:val="24"/>
          <w:szCs w:val="24"/>
        </w:rPr>
      </w:pPr>
      <w:r w:rsidRPr="001525CF">
        <w:rPr>
          <w:rFonts w:ascii="Montserrat" w:eastAsia="Calibri" w:hAnsi="Montserrat" w:cstheme="minorHAnsi"/>
          <w:sz w:val="24"/>
          <w:szCs w:val="24"/>
        </w:rPr>
        <w:t xml:space="preserve">Submit </w:t>
      </w:r>
      <w:r w:rsidR="00161A4C" w:rsidRPr="001525CF">
        <w:rPr>
          <w:rFonts w:ascii="Montserrat" w:eastAsia="Calibri" w:hAnsi="Montserrat" w:cstheme="minorHAnsi"/>
          <w:sz w:val="24"/>
          <w:szCs w:val="24"/>
        </w:rPr>
        <w:t>screenshots/copies of the code.</w:t>
      </w:r>
    </w:p>
    <w:p w14:paraId="5051DC55" w14:textId="4264706D" w:rsidR="00553DAE" w:rsidRPr="001525CF" w:rsidRDefault="00553DAE" w:rsidP="00553DA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Montserrat" w:hAnsi="Montserrat" w:cstheme="minorHAnsi"/>
          <w:sz w:val="24"/>
          <w:szCs w:val="24"/>
        </w:rPr>
      </w:pPr>
      <w:r w:rsidRPr="001525CF">
        <w:rPr>
          <w:rFonts w:ascii="Montserrat" w:hAnsi="Montserrat" w:cstheme="minorHAnsi"/>
          <w:sz w:val="24"/>
          <w:szCs w:val="24"/>
        </w:rPr>
        <w:t xml:space="preserve">Partial credit can be had if you made a valiant </w:t>
      </w:r>
      <w:proofErr w:type="gramStart"/>
      <w:r w:rsidRPr="001525CF">
        <w:rPr>
          <w:rFonts w:ascii="Montserrat" w:hAnsi="Montserrat" w:cstheme="minorHAnsi"/>
          <w:sz w:val="24"/>
          <w:szCs w:val="24"/>
        </w:rPr>
        <w:t>effort</w:t>
      </w:r>
      <w:proofErr w:type="gramEnd"/>
    </w:p>
    <w:p w14:paraId="6F6B0C87" w14:textId="7BB06147" w:rsidR="00CC679B" w:rsidRPr="001525CF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Montserrat" w:hAnsi="Montserrat" w:cstheme="minorHAnsi"/>
          <w:sz w:val="24"/>
          <w:szCs w:val="24"/>
        </w:rPr>
      </w:pPr>
      <w:bookmarkStart w:id="0" w:name="_gjdgxs" w:colFirst="0" w:colLast="0"/>
      <w:bookmarkEnd w:id="0"/>
      <w:r w:rsidRPr="001525CF">
        <w:rPr>
          <w:rFonts w:ascii="Montserrat" w:eastAsia="Calibri" w:hAnsi="Montserrat" w:cstheme="minorHAnsi"/>
          <w:sz w:val="24"/>
          <w:szCs w:val="24"/>
        </w:rPr>
        <w:t xml:space="preserve">Submit to </w:t>
      </w:r>
      <w:proofErr w:type="spellStart"/>
      <w:r w:rsidR="000D74C6" w:rsidRPr="001525CF">
        <w:rPr>
          <w:rFonts w:ascii="Montserrat" w:hAnsi="Montserrat" w:cstheme="minorHAnsi"/>
          <w:sz w:val="24"/>
          <w:szCs w:val="24"/>
        </w:rPr>
        <w:t>BrightSpace</w:t>
      </w:r>
      <w:proofErr w:type="spellEnd"/>
      <w:r w:rsidRPr="001525CF">
        <w:rPr>
          <w:rFonts w:ascii="Montserrat" w:eastAsia="Calibri" w:hAnsi="Montserrat" w:cstheme="minorHAnsi"/>
          <w:sz w:val="24"/>
          <w:szCs w:val="24"/>
        </w:rPr>
        <w:t>.</w:t>
      </w:r>
    </w:p>
    <w:p w14:paraId="5F5809FE" w14:textId="77777777" w:rsidR="00A11C55" w:rsidRPr="001525CF" w:rsidRDefault="00A11C55" w:rsidP="00A11C55">
      <w:pPr>
        <w:spacing w:after="0"/>
        <w:rPr>
          <w:rFonts w:ascii="Montserrat" w:hAnsi="Montserrat" w:cstheme="minorHAnsi"/>
          <w:sz w:val="24"/>
          <w:szCs w:val="24"/>
        </w:rPr>
      </w:pPr>
    </w:p>
    <w:p w14:paraId="2ED8CC6E" w14:textId="39C1722E" w:rsidR="00A11C55" w:rsidRPr="001525CF" w:rsidRDefault="0F008C25" w:rsidP="00A11C55">
      <w:pPr>
        <w:spacing w:after="0"/>
        <w:rPr>
          <w:rFonts w:ascii="Montserrat" w:hAnsi="Montserrat"/>
          <w:sz w:val="24"/>
          <w:szCs w:val="24"/>
        </w:rPr>
      </w:pPr>
      <w:r w:rsidRPr="001525CF">
        <w:rPr>
          <w:rFonts w:ascii="Montserrat" w:hAnsi="Montserrat"/>
          <w:sz w:val="24"/>
          <w:szCs w:val="24"/>
        </w:rPr>
        <w:t xml:space="preserve">Part 1: Complete Chapter </w:t>
      </w:r>
      <w:r w:rsidR="00036180" w:rsidRPr="001525CF">
        <w:rPr>
          <w:rFonts w:ascii="Montserrat" w:hAnsi="Montserrat"/>
          <w:sz w:val="24"/>
          <w:szCs w:val="24"/>
        </w:rPr>
        <w:t>9</w:t>
      </w:r>
      <w:r w:rsidRPr="001525CF">
        <w:rPr>
          <w:rFonts w:ascii="Montserrat" w:hAnsi="Montserrat"/>
          <w:sz w:val="24"/>
          <w:szCs w:val="24"/>
        </w:rPr>
        <w:t xml:space="preserve"> Programming Exercises starting on page 3</w:t>
      </w:r>
      <w:r w:rsidR="000D74C6" w:rsidRPr="001525CF">
        <w:rPr>
          <w:rFonts w:ascii="Montserrat" w:hAnsi="Montserrat"/>
          <w:sz w:val="24"/>
          <w:szCs w:val="24"/>
        </w:rPr>
        <w:t>21</w:t>
      </w:r>
      <w:r w:rsidRPr="001525CF">
        <w:rPr>
          <w:rFonts w:ascii="Montserrat" w:hAnsi="Montserrat"/>
          <w:sz w:val="24"/>
          <w:szCs w:val="24"/>
        </w:rPr>
        <w:t>; provide a snippet of the code and of the output screen when creating a main method:</w:t>
      </w:r>
    </w:p>
    <w:p w14:paraId="4D462DF2" w14:textId="185D7196" w:rsidR="000D74C6" w:rsidRPr="001525CF" w:rsidRDefault="000D74C6" w:rsidP="00A11C55">
      <w:pPr>
        <w:spacing w:after="0"/>
        <w:rPr>
          <w:rFonts w:ascii="Montserrat" w:hAnsi="Montserrat"/>
          <w:sz w:val="24"/>
          <w:szCs w:val="24"/>
        </w:rPr>
      </w:pPr>
    </w:p>
    <w:p w14:paraId="3C7A8659" w14:textId="451F7A01" w:rsidR="000D74C6" w:rsidRPr="001525CF" w:rsidRDefault="000D74C6" w:rsidP="000D74C6">
      <w:pPr>
        <w:rPr>
          <w:rFonts w:ascii="Montserrat" w:hAnsi="Montserrat"/>
          <w:b/>
          <w:bCs/>
          <w:sz w:val="24"/>
          <w:szCs w:val="24"/>
        </w:rPr>
      </w:pPr>
      <w:r w:rsidRPr="001525CF">
        <w:rPr>
          <w:rFonts w:ascii="Montserrat" w:hAnsi="Montserrat"/>
          <w:b/>
          <w:bCs/>
          <w:sz w:val="24"/>
          <w:szCs w:val="24"/>
        </w:rPr>
        <w:t xml:space="preserve">   Question 5: </w:t>
      </w:r>
    </w:p>
    <w:p w14:paraId="31C59E63" w14:textId="6BE83116" w:rsidR="000D74C6" w:rsidRPr="001525CF" w:rsidRDefault="00555B09" w:rsidP="00555B09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Times New Roman" w:hAnsi="Montserrat" w:cs="Open Sans"/>
          <w:sz w:val="24"/>
          <w:szCs w:val="24"/>
        </w:rPr>
      </w:pP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SalesPerson</w:t>
      </w:r>
      <w:proofErr w:type="spellEnd"/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proofErr w:type="spellStart"/>
      <w:r w:rsidRPr="00555B09">
        <w:rPr>
          <w:rFonts w:ascii="Courier New" w:eastAsia="Times New Roman" w:hAnsi="Courier New" w:cs="Courier New"/>
          <w:color w:val="9876AA"/>
          <w:sz w:val="20"/>
          <w:szCs w:val="20"/>
        </w:rPr>
        <w:t>idNum</w:t>
      </w:r>
      <w:proofErr w:type="spellEnd"/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double </w:t>
      </w:r>
      <w:r w:rsidRPr="00555B09">
        <w:rPr>
          <w:rFonts w:ascii="Courier New" w:eastAsia="Times New Roman" w:hAnsi="Courier New" w:cs="Courier New"/>
          <w:color w:val="9876AA"/>
          <w:sz w:val="20"/>
          <w:szCs w:val="20"/>
        </w:rPr>
        <w:t>sales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555B09">
        <w:rPr>
          <w:rFonts w:ascii="Courier New" w:eastAsia="Times New Roman" w:hAnsi="Courier New" w:cs="Courier New"/>
          <w:color w:val="FFC66D"/>
          <w:sz w:val="20"/>
          <w:szCs w:val="20"/>
        </w:rPr>
        <w:t>SalesPerson</w:t>
      </w:r>
      <w:proofErr w:type="spellEnd"/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idNum</w:t>
      </w:r>
      <w:proofErr w:type="spellEnd"/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sales)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55B09">
        <w:rPr>
          <w:rFonts w:ascii="Courier New" w:eastAsia="Times New Roman" w:hAnsi="Courier New" w:cs="Courier New"/>
          <w:color w:val="9876AA"/>
          <w:sz w:val="20"/>
          <w:szCs w:val="20"/>
        </w:rPr>
        <w:t>idNum</w:t>
      </w:r>
      <w:proofErr w:type="spellEnd"/>
      <w:r w:rsidRPr="00555B0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idNum</w:t>
      </w:r>
      <w:proofErr w:type="spellEnd"/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55B09">
        <w:rPr>
          <w:rFonts w:ascii="Courier New" w:eastAsia="Times New Roman" w:hAnsi="Courier New" w:cs="Courier New"/>
          <w:color w:val="9876AA"/>
          <w:sz w:val="20"/>
          <w:szCs w:val="20"/>
        </w:rPr>
        <w:t>sales</w:t>
      </w:r>
      <w:proofErr w:type="spellEnd"/>
      <w:r w:rsidRPr="00555B0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= sales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555B09">
        <w:rPr>
          <w:rFonts w:ascii="Courier New" w:eastAsia="Times New Roman" w:hAnsi="Courier New" w:cs="Courier New"/>
          <w:color w:val="FFC66D"/>
          <w:sz w:val="20"/>
          <w:szCs w:val="20"/>
        </w:rPr>
        <w:t>SalesPerson</w:t>
      </w:r>
      <w:proofErr w:type="spellEnd"/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55B09">
        <w:rPr>
          <w:rFonts w:ascii="Courier New" w:eastAsia="Times New Roman" w:hAnsi="Courier New" w:cs="Courier New"/>
          <w:color w:val="9876AA"/>
          <w:sz w:val="20"/>
          <w:szCs w:val="20"/>
        </w:rPr>
        <w:t>idNum</w:t>
      </w:r>
      <w:proofErr w:type="spellEnd"/>
      <w:r w:rsidRPr="00555B0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5B09">
        <w:rPr>
          <w:rFonts w:ascii="Courier New" w:eastAsia="Times New Roman" w:hAnsi="Courier New" w:cs="Courier New"/>
          <w:color w:val="6897BB"/>
          <w:sz w:val="20"/>
          <w:szCs w:val="20"/>
        </w:rPr>
        <w:t>0000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55B09">
        <w:rPr>
          <w:rFonts w:ascii="Courier New" w:eastAsia="Times New Roman" w:hAnsi="Courier New" w:cs="Courier New"/>
          <w:color w:val="9876AA"/>
          <w:sz w:val="20"/>
          <w:szCs w:val="20"/>
        </w:rPr>
        <w:t>sales</w:t>
      </w:r>
      <w:proofErr w:type="spellEnd"/>
      <w:r w:rsidRPr="00555B0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5B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555B09">
        <w:rPr>
          <w:rFonts w:ascii="Courier New" w:eastAsia="Times New Roman" w:hAnsi="Courier New" w:cs="Courier New"/>
          <w:color w:val="FFC66D"/>
          <w:sz w:val="20"/>
          <w:szCs w:val="20"/>
        </w:rPr>
        <w:t>getSales</w:t>
      </w:r>
      <w:proofErr w:type="spellEnd"/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55B09">
        <w:rPr>
          <w:rFonts w:ascii="Courier New" w:eastAsia="Times New Roman" w:hAnsi="Courier New" w:cs="Courier New"/>
          <w:color w:val="9876AA"/>
          <w:sz w:val="20"/>
          <w:szCs w:val="20"/>
        </w:rPr>
        <w:t>sales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55B09">
        <w:rPr>
          <w:rFonts w:ascii="Courier New" w:eastAsia="Times New Roman" w:hAnsi="Courier New" w:cs="Courier New"/>
          <w:color w:val="FFC66D"/>
          <w:sz w:val="20"/>
          <w:szCs w:val="20"/>
        </w:rPr>
        <w:t>setSales</w:t>
      </w:r>
      <w:proofErr w:type="spellEnd"/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sales) {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55B09">
        <w:rPr>
          <w:rFonts w:ascii="Courier New" w:eastAsia="Times New Roman" w:hAnsi="Courier New" w:cs="Courier New"/>
          <w:color w:val="9876AA"/>
          <w:sz w:val="20"/>
          <w:szCs w:val="20"/>
        </w:rPr>
        <w:t>sales</w:t>
      </w:r>
      <w:proofErr w:type="spellEnd"/>
      <w:r w:rsidRPr="00555B0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= sales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555B09">
        <w:rPr>
          <w:rFonts w:ascii="Courier New" w:eastAsia="Times New Roman" w:hAnsi="Courier New" w:cs="Courier New"/>
          <w:color w:val="FFC66D"/>
          <w:sz w:val="20"/>
          <w:szCs w:val="20"/>
        </w:rPr>
        <w:t>getIdNum</w:t>
      </w:r>
      <w:proofErr w:type="spellEnd"/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55B09">
        <w:rPr>
          <w:rFonts w:ascii="Courier New" w:eastAsia="Times New Roman" w:hAnsi="Courier New" w:cs="Courier New"/>
          <w:color w:val="9876AA"/>
          <w:sz w:val="20"/>
          <w:szCs w:val="20"/>
        </w:rPr>
        <w:t>idNum</w:t>
      </w:r>
      <w:proofErr w:type="spellEnd"/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55B09">
        <w:rPr>
          <w:rFonts w:ascii="Courier New" w:eastAsia="Times New Roman" w:hAnsi="Courier New" w:cs="Courier New"/>
          <w:color w:val="FFC66D"/>
          <w:sz w:val="20"/>
          <w:szCs w:val="20"/>
        </w:rPr>
        <w:t>setIdNum</w:t>
      </w:r>
      <w:proofErr w:type="spellEnd"/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idNum</w:t>
      </w:r>
      <w:proofErr w:type="spellEnd"/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55B09">
        <w:rPr>
          <w:rFonts w:ascii="Courier New" w:eastAsia="Times New Roman" w:hAnsi="Courier New" w:cs="Courier New"/>
          <w:color w:val="9876AA"/>
          <w:sz w:val="20"/>
          <w:szCs w:val="20"/>
        </w:rPr>
        <w:t>idNum</w:t>
      </w:r>
      <w:proofErr w:type="spellEnd"/>
      <w:r w:rsidRPr="00555B0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idNum</w:t>
      </w:r>
      <w:proofErr w:type="spellEnd"/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55B09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5B0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"ID Num:" 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55B09">
        <w:rPr>
          <w:rFonts w:ascii="Courier New" w:eastAsia="Times New Roman" w:hAnsi="Courier New" w:cs="Courier New"/>
          <w:color w:val="9876AA"/>
          <w:sz w:val="20"/>
          <w:szCs w:val="20"/>
        </w:rPr>
        <w:t>idNum</w:t>
      </w:r>
      <w:proofErr w:type="spellEnd"/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55B09">
        <w:rPr>
          <w:rFonts w:ascii="Courier New" w:eastAsia="Times New Roman" w:hAnsi="Courier New" w:cs="Courier New"/>
          <w:color w:val="6A8759"/>
          <w:sz w:val="20"/>
          <w:szCs w:val="20"/>
        </w:rPr>
        <w:t>" Sales: "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55B09">
        <w:rPr>
          <w:rFonts w:ascii="Courier New" w:eastAsia="Times New Roman" w:hAnsi="Courier New" w:cs="Courier New"/>
          <w:color w:val="9876AA"/>
          <w:sz w:val="20"/>
          <w:szCs w:val="20"/>
        </w:rPr>
        <w:t>sales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5B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55B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7089965C" w14:textId="77777777" w:rsidR="00555B09" w:rsidRDefault="00555B09" w:rsidP="00555B09">
      <w:pPr>
        <w:pStyle w:val="HTMLPreformatted"/>
        <w:numPr>
          <w:ilvl w:val="0"/>
          <w:numId w:val="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DemoSalesPerson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SalesPerson</w:t>
      </w:r>
      <w:proofErr w:type="spellEnd"/>
      <w:r>
        <w:rPr>
          <w:color w:val="A9B7C6"/>
        </w:rPr>
        <w:t xml:space="preserve">[] people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SalesPerson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int </w:t>
      </w:r>
      <w:proofErr w:type="spellStart"/>
      <w:r>
        <w:rPr>
          <w:color w:val="A9B7C6"/>
        </w:rPr>
        <w:t>startId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111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startSale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25000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people.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SalesPerson</w:t>
      </w:r>
      <w:proofErr w:type="spellEnd"/>
      <w:r>
        <w:rPr>
          <w:color w:val="A9B7C6"/>
        </w:rPr>
        <w:t xml:space="preserve"> person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SalesPerson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person.setIdNum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person.setSales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startSale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people[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person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person.toString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startId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startSale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5000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(people))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3DB44B5" w14:textId="3945E23D" w:rsidR="000D74C6" w:rsidRDefault="00555B09" w:rsidP="00A11C55">
      <w:pPr>
        <w:spacing w:after="0"/>
        <w:rPr>
          <w:rFonts w:ascii="Montserrat" w:hAnsi="Montserrat" w:cstheme="minorHAnsi"/>
          <w:sz w:val="24"/>
          <w:szCs w:val="24"/>
        </w:rPr>
      </w:pPr>
      <w:r>
        <w:rPr>
          <w:rFonts w:ascii="Montserrat" w:hAnsi="Montserrat" w:cstheme="minorHAnsi"/>
          <w:noProof/>
          <w:sz w:val="24"/>
          <w:szCs w:val="24"/>
        </w:rPr>
        <w:drawing>
          <wp:inline distT="0" distB="0" distL="0" distR="0" wp14:anchorId="76A56CC6" wp14:editId="2BF0359F">
            <wp:extent cx="6858000" cy="43014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5B4D" w14:textId="77777777" w:rsidR="00555B09" w:rsidRDefault="00555B09" w:rsidP="00555B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SalesPersonSort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SalesPerson</w:t>
      </w:r>
      <w:proofErr w:type="spellEnd"/>
      <w:r>
        <w:rPr>
          <w:color w:val="A9B7C6"/>
        </w:rPr>
        <w:t xml:space="preserve">[] people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SalesPerson</w:t>
      </w:r>
      <w:proofErr w:type="spellEnd"/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sales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proofErr w:type="spellStart"/>
      <w:r>
        <w:rPr>
          <w:color w:val="A9B7C6"/>
        </w:rPr>
        <w:t>people.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x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SalesPerson</w:t>
      </w:r>
      <w:proofErr w:type="spellEnd"/>
      <w:r>
        <w:rPr>
          <w:color w:val="A9B7C6"/>
        </w:rPr>
        <w:t xml:space="preserve"> 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SalesPerson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Id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id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s.setIdNum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sales amount"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sales = 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A9B7C6"/>
        </w:rPr>
        <w:t>s.setSales</w:t>
      </w:r>
      <w:proofErr w:type="spellEnd"/>
      <w:r>
        <w:rPr>
          <w:color w:val="A9B7C6"/>
        </w:rPr>
        <w:t>(sales)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people[x]=s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"Would you like to sort by ID number or Sales Amount ----&gt; 1(ID) or 2(Sales Amount)"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answer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(answer==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people.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people.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(people[j - 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getIdNum</w:t>
      </w:r>
      <w:proofErr w:type="spellEnd"/>
      <w:r>
        <w:rPr>
          <w:color w:val="A9B7C6"/>
        </w:rPr>
        <w:t>() &gt; people[j].</w:t>
      </w:r>
      <w:proofErr w:type="spellStart"/>
      <w:r>
        <w:rPr>
          <w:color w:val="A9B7C6"/>
        </w:rPr>
        <w:t>getIdNum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temp = people[j - 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getIdNum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people[j - 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setIdNum</w:t>
      </w:r>
      <w:proofErr w:type="spellEnd"/>
      <w:r>
        <w:rPr>
          <w:color w:val="A9B7C6"/>
        </w:rPr>
        <w:t>(people[j].</w:t>
      </w:r>
      <w:proofErr w:type="spellStart"/>
      <w:r>
        <w:rPr>
          <w:color w:val="A9B7C6"/>
        </w:rPr>
        <w:t>getIdNum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people[j].</w:t>
      </w:r>
      <w:proofErr w:type="spellStart"/>
      <w:r>
        <w:rPr>
          <w:color w:val="A9B7C6"/>
        </w:rPr>
        <w:t>setIdNum</w:t>
      </w:r>
      <w:proofErr w:type="spellEnd"/>
      <w:r>
        <w:rPr>
          <w:color w:val="A9B7C6"/>
        </w:rPr>
        <w:t>(temp)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(people))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(answer==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people.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people.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(people[j - 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getSales</w:t>
      </w:r>
      <w:proofErr w:type="spellEnd"/>
      <w:r>
        <w:rPr>
          <w:color w:val="A9B7C6"/>
        </w:rPr>
        <w:t>() &gt; people[j].</w:t>
      </w:r>
      <w:proofErr w:type="spellStart"/>
      <w:r>
        <w:rPr>
          <w:color w:val="A9B7C6"/>
        </w:rPr>
        <w:t>getSales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temp = people[j - 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getSales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people[j - 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setSales</w:t>
      </w:r>
      <w:proofErr w:type="spellEnd"/>
      <w:r>
        <w:rPr>
          <w:color w:val="A9B7C6"/>
        </w:rPr>
        <w:t>(people[j].</w:t>
      </w:r>
      <w:proofErr w:type="spellStart"/>
      <w:r>
        <w:rPr>
          <w:color w:val="A9B7C6"/>
        </w:rPr>
        <w:t>getSales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people[j].</w:t>
      </w:r>
      <w:proofErr w:type="spellStart"/>
      <w:r>
        <w:rPr>
          <w:color w:val="A9B7C6"/>
        </w:rPr>
        <w:t>setSales</w:t>
      </w:r>
      <w:proofErr w:type="spellEnd"/>
      <w:r>
        <w:rPr>
          <w:color w:val="A9B7C6"/>
        </w:rPr>
        <w:t>(temp)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(people))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"Error"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90510F5" w14:textId="55F83627" w:rsidR="00555B09" w:rsidRPr="001525CF" w:rsidRDefault="000F094F" w:rsidP="00A11C55">
      <w:pPr>
        <w:spacing w:after="0"/>
        <w:rPr>
          <w:rFonts w:ascii="Montserrat" w:hAnsi="Montserrat" w:cstheme="minorHAnsi"/>
          <w:sz w:val="24"/>
          <w:szCs w:val="24"/>
        </w:rPr>
      </w:pPr>
      <w:r>
        <w:rPr>
          <w:rFonts w:ascii="Montserrat" w:hAnsi="Montserrat" w:cstheme="minorHAnsi"/>
          <w:noProof/>
          <w:sz w:val="24"/>
          <w:szCs w:val="24"/>
        </w:rPr>
        <w:lastRenderedPageBreak/>
        <w:drawing>
          <wp:inline distT="0" distB="0" distL="0" distR="0" wp14:anchorId="2E4257E0" wp14:editId="78CEF008">
            <wp:extent cx="6858000" cy="28968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8F56" w14:textId="77777777" w:rsidR="001525CF" w:rsidRPr="001525CF" w:rsidRDefault="001525CF" w:rsidP="001525CF">
      <w:pPr>
        <w:rPr>
          <w:rFonts w:ascii="Montserrat" w:hAnsi="Montserrat"/>
          <w:sz w:val="24"/>
          <w:szCs w:val="24"/>
        </w:rPr>
      </w:pPr>
      <w:r w:rsidRPr="001525CF">
        <w:rPr>
          <w:rFonts w:ascii="Montserrat" w:hAnsi="Montserrat"/>
          <w:b/>
          <w:bCs/>
          <w:sz w:val="24"/>
          <w:szCs w:val="24"/>
        </w:rPr>
        <w:t xml:space="preserve">   Question 10</w:t>
      </w:r>
      <w:r w:rsidRPr="001525CF">
        <w:rPr>
          <w:rFonts w:ascii="Montserrat" w:hAnsi="Montserrat"/>
          <w:sz w:val="24"/>
          <w:szCs w:val="24"/>
        </w:rPr>
        <w:t xml:space="preserve">: </w:t>
      </w:r>
    </w:p>
    <w:p w14:paraId="1CF3D76B" w14:textId="77777777" w:rsidR="000F094F" w:rsidRDefault="000F094F" w:rsidP="000F094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DrugTests2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randomTest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52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test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proofErr w:type="spellStart"/>
      <w:r>
        <w:rPr>
          <w:color w:val="A9B7C6"/>
        </w:rPr>
        <w:t>randomTest.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x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test= </w:t>
      </w:r>
      <w:r>
        <w:rPr>
          <w:color w:val="6897BB"/>
        </w:rPr>
        <w:t>1</w:t>
      </w:r>
      <w:r>
        <w:rPr>
          <w:color w:val="A9B7C6"/>
        </w:rPr>
        <w:t>+ (</w:t>
      </w:r>
      <w:r>
        <w:rPr>
          <w:color w:val="CC7832"/>
        </w:rPr>
        <w:t>int</w:t>
      </w:r>
      <w:r>
        <w:rPr>
          <w:color w:val="A9B7C6"/>
        </w:rPr>
        <w:t>)(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()*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randomTest</w:t>
      </w:r>
      <w:proofErr w:type="spellEnd"/>
      <w:r>
        <w:rPr>
          <w:color w:val="A9B7C6"/>
        </w:rPr>
        <w:t>[x]= test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"Employee: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randomTest</w:t>
      </w:r>
      <w:proofErr w:type="spellEnd"/>
      <w:r>
        <w:rPr>
          <w:color w:val="A9B7C6"/>
        </w:rPr>
        <w:t xml:space="preserve">[x]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</w:t>
      </w:r>
      <w:r>
        <w:rPr>
          <w:color w:val="A9B7C6"/>
        </w:rPr>
        <w:t>((x+</w:t>
      </w:r>
      <w:r>
        <w:rPr>
          <w:color w:val="6897BB"/>
        </w:rPr>
        <w:t>1</w:t>
      </w:r>
      <w:r>
        <w:rPr>
          <w:color w:val="A9B7C6"/>
        </w:rPr>
        <w:t>)%</w:t>
      </w:r>
      <w:r>
        <w:rPr>
          <w:color w:val="6897BB"/>
        </w:rPr>
        <w:t>4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count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y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y&lt;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A9B7C6"/>
        </w:rPr>
        <w:t>y++)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count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randomTest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]==(y+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{</w:t>
      </w:r>
      <w:r>
        <w:rPr>
          <w:color w:val="A9B7C6"/>
        </w:rPr>
        <w:br/>
        <w:t xml:space="preserve">    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(count==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 "</w:t>
      </w:r>
      <w:r>
        <w:rPr>
          <w:color w:val="A9B7C6"/>
        </w:rPr>
        <w:t>+ (y+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 is not in 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 "</w:t>
      </w:r>
      <w:r>
        <w:rPr>
          <w:color w:val="A9B7C6"/>
        </w:rPr>
        <w:t>+ (y+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 was tested " </w:t>
      </w:r>
      <w:r>
        <w:rPr>
          <w:color w:val="A9B7C6"/>
        </w:rPr>
        <w:t xml:space="preserve">+ count + </w:t>
      </w:r>
      <w:r>
        <w:rPr>
          <w:color w:val="6A8759"/>
        </w:rPr>
        <w:t>" times"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E482BAF" w14:textId="5ABF04E1" w:rsidR="00173B27" w:rsidRDefault="000F094F" w:rsidP="00CC679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E9EEC04" wp14:editId="319275D4">
            <wp:extent cx="6858000" cy="40265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1F9F" w14:textId="77777777" w:rsidR="000F094F" w:rsidRDefault="000F094F" w:rsidP="000F094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DrugTest3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empl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52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test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]= </w:t>
      </w:r>
      <w:r>
        <w:rPr>
          <w:color w:val="6897BB"/>
        </w:rPr>
        <w:t>1</w:t>
      </w:r>
      <w:r>
        <w:rPr>
          <w:color w:val="A9B7C6"/>
        </w:rPr>
        <w:t>+ (</w:t>
      </w:r>
      <w:r>
        <w:rPr>
          <w:color w:val="CC7832"/>
        </w:rPr>
        <w:t>int</w:t>
      </w:r>
      <w:r>
        <w:rPr>
          <w:color w:val="A9B7C6"/>
        </w:rPr>
        <w:t>)(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()*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x&lt;</w:t>
      </w:r>
      <w:proofErr w:type="spellStart"/>
      <w:r>
        <w:rPr>
          <w:color w:val="A9B7C6"/>
        </w:rPr>
        <w:t>empl.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x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test= </w:t>
      </w:r>
      <w:r>
        <w:rPr>
          <w:color w:val="6897BB"/>
        </w:rPr>
        <w:t>1</w:t>
      </w:r>
      <w:r>
        <w:rPr>
          <w:color w:val="A9B7C6"/>
        </w:rPr>
        <w:t>+ (</w:t>
      </w:r>
      <w:r>
        <w:rPr>
          <w:color w:val="CC7832"/>
        </w:rPr>
        <w:t>int</w:t>
      </w:r>
      <w:r>
        <w:rPr>
          <w:color w:val="A9B7C6"/>
        </w:rPr>
        <w:t>)(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()*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</w:t>
      </w:r>
      <w:r>
        <w:rPr>
          <w:color w:val="A9B7C6"/>
        </w:rPr>
        <w:t>(test==</w:t>
      </w:r>
      <w:proofErr w:type="spellStart"/>
      <w:r>
        <w:rPr>
          <w:color w:val="A9B7C6"/>
        </w:rPr>
        <w:t>empl</w:t>
      </w:r>
      <w:proofErr w:type="spellEnd"/>
      <w:r>
        <w:rPr>
          <w:color w:val="A9B7C6"/>
        </w:rPr>
        <w:t>[x-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"Repeat from last week new number selected"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test++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empl</w:t>
      </w:r>
      <w:proofErr w:type="spellEnd"/>
      <w:r>
        <w:rPr>
          <w:color w:val="A9B7C6"/>
        </w:rPr>
        <w:t>[x]=test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empl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D2B14C9" w14:textId="2F272A05" w:rsidR="000F094F" w:rsidRDefault="000F094F" w:rsidP="00CC679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34EACBC" wp14:editId="651D4684">
            <wp:extent cx="6858000" cy="18637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2A42" w14:textId="77777777" w:rsidR="003753EB" w:rsidRDefault="003753EB" w:rsidP="003753E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StringSort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fifteen 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15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input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x&lt;</w:t>
      </w:r>
      <w:proofErr w:type="spellStart"/>
      <w:r>
        <w:rPr>
          <w:color w:val="A9B7C6"/>
        </w:rPr>
        <w:t>fifteen.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x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a string, enter </w:t>
      </w:r>
      <w:r>
        <w:rPr>
          <w:color w:val="CC7832"/>
        </w:rPr>
        <w:t>\"</w:t>
      </w:r>
      <w:r>
        <w:rPr>
          <w:color w:val="6A8759"/>
        </w:rPr>
        <w:t>break</w:t>
      </w:r>
      <w:r>
        <w:rPr>
          <w:color w:val="CC7832"/>
        </w:rPr>
        <w:t>\"</w:t>
      </w:r>
      <w:r>
        <w:rPr>
          <w:color w:val="6A8759"/>
        </w:rPr>
        <w:t xml:space="preserve"> if you would like to stop entering values"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input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input.equals</w:t>
      </w:r>
      <w:proofErr w:type="spellEnd"/>
      <w:r>
        <w:rPr>
          <w:color w:val="A9B7C6"/>
        </w:rPr>
        <w:t>(</w:t>
      </w:r>
      <w:r>
        <w:rPr>
          <w:color w:val="6A8759"/>
        </w:rPr>
        <w:t>"break"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fifteen[x]=input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proofErr w:type="spellStart"/>
      <w:r>
        <w:rPr>
          <w:color w:val="A9B7C6"/>
        </w:rPr>
        <w:t>fifteen.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x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(fifteen[x+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compareTo</w:t>
      </w:r>
      <w:proofErr w:type="spellEnd"/>
      <w:r>
        <w:rPr>
          <w:color w:val="A9B7C6"/>
        </w:rPr>
        <w:t>(fifteen[x])&gt;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String temp = fifteen[x]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fifteen[x] = fifteen[x+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fifteen[x+</w:t>
      </w:r>
      <w:r>
        <w:rPr>
          <w:color w:val="6897BB"/>
        </w:rPr>
        <w:t>1</w:t>
      </w:r>
      <w:r>
        <w:rPr>
          <w:color w:val="A9B7C6"/>
        </w:rPr>
        <w:t>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(fifteen))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C83C328" w14:textId="55F969A1" w:rsidR="000F094F" w:rsidRDefault="003753EB" w:rsidP="00CC679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77355E5" wp14:editId="5D3BB0C5">
            <wp:extent cx="6645216" cy="2103302"/>
            <wp:effectExtent l="0" t="0" r="3810" b="0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2D30" w14:textId="71107342" w:rsidR="003753EB" w:rsidRDefault="003753EB" w:rsidP="00CC679B">
      <w:pPr>
        <w:rPr>
          <w:rFonts w:cstheme="minorHAnsi"/>
        </w:rPr>
      </w:pPr>
    </w:p>
    <w:p w14:paraId="0BCD8C47" w14:textId="77777777" w:rsidR="003753EB" w:rsidRDefault="003753EB" w:rsidP="003753E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Recording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artist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seconds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Recording</w:t>
      </w:r>
      <w:r>
        <w:rPr>
          <w:color w:val="A9B7C6"/>
        </w:rPr>
        <w:t>(String title</w:t>
      </w:r>
      <w:r>
        <w:rPr>
          <w:color w:val="CC7832"/>
        </w:rPr>
        <w:t xml:space="preserve">, </w:t>
      </w:r>
      <w:r>
        <w:rPr>
          <w:color w:val="A9B7C6"/>
        </w:rPr>
        <w:t>String artist</w:t>
      </w:r>
      <w:r>
        <w:rPr>
          <w:color w:val="CC7832"/>
        </w:rPr>
        <w:t xml:space="preserve">, int </w:t>
      </w:r>
      <w:r>
        <w:rPr>
          <w:color w:val="A9B7C6"/>
        </w:rPr>
        <w:t>seconds)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artist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artist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seconds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seconds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Recording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artist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seconds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getTitle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getArtist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artist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getSeconds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seconds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setTitle</w:t>
      </w:r>
      <w:proofErr w:type="spellEnd"/>
      <w:r>
        <w:rPr>
          <w:color w:val="A9B7C6"/>
        </w:rPr>
        <w:t>(String title)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setArtist</w:t>
      </w:r>
      <w:proofErr w:type="spellEnd"/>
      <w:r>
        <w:rPr>
          <w:color w:val="A9B7C6"/>
        </w:rPr>
        <w:t>(String artist)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artist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artist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setSeconds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seconds)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seconds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seconds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"Title: "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 Artist: "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artist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 Seconds:"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seconds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F22AF9A" w14:textId="7E710CF7" w:rsidR="003753EB" w:rsidRDefault="003753EB" w:rsidP="00CC679B">
      <w:pPr>
        <w:rPr>
          <w:rFonts w:cstheme="minorHAnsi"/>
        </w:rPr>
      </w:pPr>
    </w:p>
    <w:p w14:paraId="37811DB2" w14:textId="77777777" w:rsidR="003753EB" w:rsidRDefault="003753EB" w:rsidP="003753E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RecordingSort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title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artist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seconds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Recording[] recordings = </w:t>
      </w:r>
      <w:r>
        <w:rPr>
          <w:color w:val="CC7832"/>
        </w:rPr>
        <w:t xml:space="preserve">new </w:t>
      </w:r>
      <w:r>
        <w:rPr>
          <w:color w:val="A9B7C6"/>
        </w:rPr>
        <w:t>Recording[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title of the song"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title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artist 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artist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seconds in the  song"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seconds 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Recording r = </w:t>
      </w:r>
      <w:r>
        <w:rPr>
          <w:color w:val="CC7832"/>
        </w:rPr>
        <w:t xml:space="preserve">new </w:t>
      </w:r>
      <w:r>
        <w:rPr>
          <w:color w:val="A9B7C6"/>
        </w:rPr>
        <w:t>Recording(</w:t>
      </w:r>
      <w:proofErr w:type="spellStart"/>
      <w:r>
        <w:rPr>
          <w:color w:val="A9B7C6"/>
        </w:rPr>
        <w:t>title</w:t>
      </w:r>
      <w:r>
        <w:rPr>
          <w:color w:val="CC7832"/>
        </w:rPr>
        <w:t>,</w:t>
      </w:r>
      <w:r>
        <w:rPr>
          <w:color w:val="A9B7C6"/>
        </w:rPr>
        <w:t>artist</w:t>
      </w:r>
      <w:r>
        <w:rPr>
          <w:color w:val="CC7832"/>
        </w:rPr>
        <w:t>,</w:t>
      </w:r>
      <w:r>
        <w:rPr>
          <w:color w:val="A9B7C6"/>
        </w:rPr>
        <w:t>seconds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recordings[x]=r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"How would you like to sort the list of songs 1)Title 2)Artist 3)Seconds in Song"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answer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i&lt;recordings.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j&lt;recordings.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c= j+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(answer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(recordings[j].getTitle().compareTo(recordings[c].getTitle())&gt;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Recording temporary = recordings[j]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recordings[j] = recordings[c]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recordings[c] = temporary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(answer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(recordings[j].getArtist().compareTo(recordings[c].getArtist())&gt;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Recording temporary = recordings[j]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r>
        <w:rPr>
          <w:color w:val="A9B7C6"/>
        </w:rPr>
        <w:t>recordings[j] = recordings[c]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recordings[c] = temporary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(answer ==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(recordings[j].</w:t>
      </w:r>
      <w:proofErr w:type="spellStart"/>
      <w:r>
        <w:rPr>
          <w:color w:val="A9B7C6"/>
        </w:rPr>
        <w:t>getSeconds</w:t>
      </w:r>
      <w:proofErr w:type="spellEnd"/>
      <w:r>
        <w:rPr>
          <w:color w:val="A9B7C6"/>
        </w:rPr>
        <w:t>()&gt;recordings[c].</w:t>
      </w:r>
      <w:proofErr w:type="spellStart"/>
      <w:r>
        <w:rPr>
          <w:color w:val="A9B7C6"/>
        </w:rPr>
        <w:t>getSeconds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Recording temporary = recordings[j]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recordings[j] = recordings[c]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recordings[c] = temporary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(recordings))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20B62DB" w14:textId="7F7CFF0B" w:rsidR="003753EB" w:rsidRDefault="003753EB" w:rsidP="00CC679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F2EA913" wp14:editId="7F0BB71E">
            <wp:extent cx="6858000" cy="2410460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ED9F" w14:textId="77777777" w:rsidR="003753EB" w:rsidRDefault="003753EB" w:rsidP="003753E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Planets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planetLength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MERCURY</w:t>
      </w:r>
      <w:r>
        <w:rPr>
          <w:color w:val="CC7832"/>
        </w:rPr>
        <w:t>,</w:t>
      </w:r>
      <w:r>
        <w:rPr>
          <w:i/>
          <w:iCs/>
          <w:color w:val="9876AA"/>
        </w:rPr>
        <w:t>VENUS</w:t>
      </w:r>
      <w:r>
        <w:rPr>
          <w:color w:val="CC7832"/>
        </w:rPr>
        <w:t>,</w:t>
      </w:r>
      <w:r>
        <w:rPr>
          <w:i/>
          <w:iCs/>
          <w:color w:val="9876AA"/>
        </w:rPr>
        <w:t>EARTH</w:t>
      </w:r>
      <w:r>
        <w:rPr>
          <w:color w:val="CC7832"/>
        </w:rPr>
        <w:t>,</w:t>
      </w:r>
      <w:r>
        <w:rPr>
          <w:i/>
          <w:iCs/>
          <w:color w:val="9876AA"/>
        </w:rPr>
        <w:t>MARS</w:t>
      </w:r>
      <w:r>
        <w:rPr>
          <w:color w:val="CC7832"/>
        </w:rPr>
        <w:t>,</w:t>
      </w:r>
      <w:r>
        <w:rPr>
          <w:i/>
          <w:iCs/>
          <w:color w:val="9876AA"/>
        </w:rPr>
        <w:t>JUPITER</w:t>
      </w:r>
      <w:r>
        <w:rPr>
          <w:color w:val="CC7832"/>
        </w:rPr>
        <w:t>,</w:t>
      </w:r>
      <w:r>
        <w:rPr>
          <w:i/>
          <w:iCs/>
          <w:color w:val="9876AA"/>
        </w:rPr>
        <w:t>SATURN</w:t>
      </w:r>
      <w:r>
        <w:rPr>
          <w:color w:val="CC7832"/>
        </w:rPr>
        <w:t>,</w:t>
      </w:r>
      <w:r>
        <w:rPr>
          <w:i/>
          <w:iCs/>
          <w:color w:val="9876AA"/>
        </w:rPr>
        <w:t>URANUS</w:t>
      </w:r>
      <w:r>
        <w:rPr>
          <w:color w:val="CC7832"/>
        </w:rPr>
        <w:t>,</w:t>
      </w:r>
      <w:r>
        <w:rPr>
          <w:i/>
          <w:iCs/>
          <w:color w:val="9876AA"/>
        </w:rPr>
        <w:t>NEPTUNE</w:t>
      </w:r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planet 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answer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toUpperCase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planetLength</w:t>
      </w:r>
      <w:proofErr w:type="spellEnd"/>
      <w:r>
        <w:rPr>
          <w:color w:val="A9B7C6"/>
        </w:rPr>
        <w:t xml:space="preserve"> e = </w:t>
      </w:r>
      <w:proofErr w:type="spellStart"/>
      <w:r>
        <w:rPr>
          <w:color w:val="A9B7C6"/>
        </w:rPr>
        <w:t>planetLength.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(answer)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e.ordinal</w:t>
      </w:r>
      <w:proofErr w:type="spellEnd"/>
      <w:r>
        <w:rPr>
          <w:color w:val="A9B7C6"/>
        </w:rPr>
        <w:t>()+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95140A7" w14:textId="29EEA447" w:rsidR="003753EB" w:rsidRPr="001525CF" w:rsidRDefault="003753EB" w:rsidP="00CC679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320F336" wp14:editId="6117F170">
            <wp:extent cx="2872989" cy="1379340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3EB" w:rsidRPr="001525CF" w:rsidSect="00FA05C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6430B" w14:textId="77777777" w:rsidR="003A3927" w:rsidRDefault="003A3927" w:rsidP="008334E0">
      <w:pPr>
        <w:spacing w:after="0" w:line="240" w:lineRule="auto"/>
      </w:pPr>
      <w:r>
        <w:separator/>
      </w:r>
    </w:p>
  </w:endnote>
  <w:endnote w:type="continuationSeparator" w:id="0">
    <w:p w14:paraId="4BCD5808" w14:textId="77777777" w:rsidR="003A3927" w:rsidRDefault="003A3927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A2E3" w14:textId="77777777" w:rsidR="00CA5C3F" w:rsidRDefault="00CA5C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64DEF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5E4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55E4C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B27D" w14:textId="77777777" w:rsidR="00CA5C3F" w:rsidRDefault="00CA5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3FA6F" w14:textId="77777777" w:rsidR="003A3927" w:rsidRDefault="003A3927" w:rsidP="008334E0">
      <w:pPr>
        <w:spacing w:after="0" w:line="240" w:lineRule="auto"/>
      </w:pPr>
      <w:r>
        <w:separator/>
      </w:r>
    </w:p>
  </w:footnote>
  <w:footnote w:type="continuationSeparator" w:id="0">
    <w:p w14:paraId="44EE2853" w14:textId="77777777" w:rsidR="003A3927" w:rsidRDefault="003A3927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4A300" w14:textId="77777777" w:rsidR="00CA5C3F" w:rsidRDefault="00CA5C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C53F5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AC83C70" wp14:editId="3EC35C9E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C5019F" w14:textId="02407770" w:rsidR="008334E0" w:rsidRDefault="00000000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17EE2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Object Oriented Programming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CA5C3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5</w:t>
                          </w:r>
                          <w:r w:rsidR="00A30564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0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617EE2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Chapter </w:t>
                          </w:r>
                          <w:r w:rsidR="000C3405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9</w:t>
                          </w:r>
                          <w:r w:rsidR="00617EE2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Assignments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AC83C70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67C5019F" w14:textId="02407770" w:rsidR="008334E0" w:rsidRDefault="00000000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617EE2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Object Oriented Programming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CA5C3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5</w:t>
                    </w:r>
                    <w:r w:rsidR="00A30564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0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617EE2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Chapter </w:t>
                    </w:r>
                    <w:r w:rsidR="000C3405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9</w:t>
                    </w:r>
                    <w:r w:rsidR="00617EE2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Assignments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3FBB1" w14:textId="77777777" w:rsidR="00CA5C3F" w:rsidRDefault="00CA5C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63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63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44A0D77"/>
    <w:multiLevelType w:val="hybridMultilevel"/>
    <w:tmpl w:val="8CC4C2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1654204">
    <w:abstractNumId w:val="4"/>
  </w:num>
  <w:num w:numId="2" w16cid:durableId="599068050">
    <w:abstractNumId w:val="0"/>
  </w:num>
  <w:num w:numId="3" w16cid:durableId="2128815641">
    <w:abstractNumId w:val="3"/>
  </w:num>
  <w:num w:numId="4" w16cid:durableId="31198155">
    <w:abstractNumId w:val="2"/>
  </w:num>
  <w:num w:numId="5" w16cid:durableId="1584990133">
    <w:abstractNumId w:val="8"/>
  </w:num>
  <w:num w:numId="6" w16cid:durableId="1170369499">
    <w:abstractNumId w:val="6"/>
  </w:num>
  <w:num w:numId="7" w16cid:durableId="19552431">
    <w:abstractNumId w:val="5"/>
  </w:num>
  <w:num w:numId="8" w16cid:durableId="666785906">
    <w:abstractNumId w:val="1"/>
  </w:num>
  <w:num w:numId="9" w16cid:durableId="1877891003">
    <w:abstractNumId w:val="9"/>
  </w:num>
  <w:num w:numId="10" w16cid:durableId="10824586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CDA"/>
    <w:rsid w:val="00004B08"/>
    <w:rsid w:val="00012451"/>
    <w:rsid w:val="00036180"/>
    <w:rsid w:val="00045630"/>
    <w:rsid w:val="000601DD"/>
    <w:rsid w:val="00074FF9"/>
    <w:rsid w:val="00080CBA"/>
    <w:rsid w:val="000851A8"/>
    <w:rsid w:val="000C3405"/>
    <w:rsid w:val="000D74C6"/>
    <w:rsid w:val="000D7727"/>
    <w:rsid w:val="000F094F"/>
    <w:rsid w:val="00127172"/>
    <w:rsid w:val="001425AA"/>
    <w:rsid w:val="001525CF"/>
    <w:rsid w:val="00155E4C"/>
    <w:rsid w:val="00161A4C"/>
    <w:rsid w:val="00173B27"/>
    <w:rsid w:val="001C7491"/>
    <w:rsid w:val="002113A2"/>
    <w:rsid w:val="00213EC1"/>
    <w:rsid w:val="00233EE9"/>
    <w:rsid w:val="002E1E6A"/>
    <w:rsid w:val="00305BBA"/>
    <w:rsid w:val="003319ED"/>
    <w:rsid w:val="00367F4A"/>
    <w:rsid w:val="003753EB"/>
    <w:rsid w:val="003A3927"/>
    <w:rsid w:val="003A6FB6"/>
    <w:rsid w:val="003C7277"/>
    <w:rsid w:val="003F04BE"/>
    <w:rsid w:val="0043612E"/>
    <w:rsid w:val="00437CE7"/>
    <w:rsid w:val="004C093F"/>
    <w:rsid w:val="004D52C2"/>
    <w:rsid w:val="00553DAE"/>
    <w:rsid w:val="00555B09"/>
    <w:rsid w:val="00557B89"/>
    <w:rsid w:val="00606C41"/>
    <w:rsid w:val="00617EE2"/>
    <w:rsid w:val="0062704A"/>
    <w:rsid w:val="006318D7"/>
    <w:rsid w:val="00674058"/>
    <w:rsid w:val="006B352F"/>
    <w:rsid w:val="006E5870"/>
    <w:rsid w:val="00752789"/>
    <w:rsid w:val="007A24A1"/>
    <w:rsid w:val="007C3C1A"/>
    <w:rsid w:val="007E192E"/>
    <w:rsid w:val="008334E0"/>
    <w:rsid w:val="008915E6"/>
    <w:rsid w:val="008A1C06"/>
    <w:rsid w:val="008A47EE"/>
    <w:rsid w:val="008C2CDA"/>
    <w:rsid w:val="008D0134"/>
    <w:rsid w:val="008E42BE"/>
    <w:rsid w:val="00945CF9"/>
    <w:rsid w:val="00963BD9"/>
    <w:rsid w:val="00972521"/>
    <w:rsid w:val="00995B24"/>
    <w:rsid w:val="00997530"/>
    <w:rsid w:val="009E4262"/>
    <w:rsid w:val="00A1081A"/>
    <w:rsid w:val="00A11C55"/>
    <w:rsid w:val="00A30564"/>
    <w:rsid w:val="00A36F05"/>
    <w:rsid w:val="00A4626E"/>
    <w:rsid w:val="00A97E07"/>
    <w:rsid w:val="00B120A9"/>
    <w:rsid w:val="00B136FB"/>
    <w:rsid w:val="00B52BC5"/>
    <w:rsid w:val="00B718D1"/>
    <w:rsid w:val="00B9046A"/>
    <w:rsid w:val="00BC2939"/>
    <w:rsid w:val="00BE4671"/>
    <w:rsid w:val="00BE4A86"/>
    <w:rsid w:val="00C321A4"/>
    <w:rsid w:val="00C709EF"/>
    <w:rsid w:val="00C77606"/>
    <w:rsid w:val="00CA5C3F"/>
    <w:rsid w:val="00CB3FC6"/>
    <w:rsid w:val="00CC679B"/>
    <w:rsid w:val="00D96995"/>
    <w:rsid w:val="00DB5A91"/>
    <w:rsid w:val="00DB7EEC"/>
    <w:rsid w:val="00DD72F8"/>
    <w:rsid w:val="00E52695"/>
    <w:rsid w:val="00E652D4"/>
    <w:rsid w:val="00E768E8"/>
    <w:rsid w:val="00E8268D"/>
    <w:rsid w:val="00F166B3"/>
    <w:rsid w:val="00F55B4C"/>
    <w:rsid w:val="00F57967"/>
    <w:rsid w:val="00F7273B"/>
    <w:rsid w:val="00FA05C3"/>
    <w:rsid w:val="00FA064E"/>
    <w:rsid w:val="00FC15C3"/>
    <w:rsid w:val="00FF72A5"/>
    <w:rsid w:val="0F008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DF558"/>
  <w15:chartTrackingRefBased/>
  <w15:docId w15:val="{F388DF17-F747-4BA9-8099-D11F2645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062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79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129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_c\Documents\Custom%20Office%20Templates\blank%20ass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assn.dotx</Template>
  <TotalTime>10</TotalTime>
  <Pages>10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>Pittsburgh Technical Institute</Company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/>
  <dc:creator>Lee Cottrell</dc:creator>
  <cp:keywords/>
  <dc:description/>
  <cp:lastModifiedBy>DOWNING, COLIN E</cp:lastModifiedBy>
  <cp:revision>2</cp:revision>
  <dcterms:created xsi:type="dcterms:W3CDTF">2023-02-12T22:50:00Z</dcterms:created>
  <dcterms:modified xsi:type="dcterms:W3CDTF">2023-02-12T22:50:00Z</dcterms:modified>
</cp:coreProperties>
</file>