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ECEF" w14:textId="77777777" w:rsidR="00FA05C3" w:rsidRDefault="00012451" w:rsidP="00012451">
      <w:pPr>
        <w:pStyle w:val="Heading1"/>
      </w:pPr>
      <w:r>
        <w:t>Directions</w:t>
      </w:r>
    </w:p>
    <w:p w14:paraId="17588D37" w14:textId="374F23F6" w:rsidR="00F87FB0" w:rsidRPr="00E758F0" w:rsidRDefault="00F87FB0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Write the following code.</w:t>
      </w:r>
    </w:p>
    <w:p w14:paraId="42DEE077" w14:textId="0C80EAB1" w:rsidR="00E758F0" w:rsidRPr="00F87FB0" w:rsidRDefault="72BEC8BF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72BEC8BF">
        <w:rPr>
          <w:rFonts w:ascii="Calibri" w:eastAsia="Calibri" w:hAnsi="Calibri" w:cs="Calibri"/>
        </w:rPr>
        <w:t>You may refer to lecture notes, book, and your old code if needed.</w:t>
      </w:r>
    </w:p>
    <w:p w14:paraId="72235627" w14:textId="16517E8C" w:rsidR="00E758F0" w:rsidRPr="00F87FB0" w:rsidRDefault="72BEC8BF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72BEC8BF">
        <w:rPr>
          <w:rFonts w:ascii="Calibri" w:eastAsia="Calibri" w:hAnsi="Calibri" w:cs="Calibri"/>
        </w:rPr>
        <w:t>Do not search the Internet for guidance.</w:t>
      </w:r>
    </w:p>
    <w:p w14:paraId="54854AF2" w14:textId="740E8466" w:rsidR="00CC679B" w:rsidRDefault="72BEC8BF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72BEC8BF">
        <w:rPr>
          <w:rFonts w:ascii="Calibri" w:eastAsia="Calibri" w:hAnsi="Calibri" w:cs="Calibri"/>
        </w:rPr>
        <w:t xml:space="preserve">Submit your code attempts and screenshots showing the </w:t>
      </w:r>
      <w:proofErr w:type="gramStart"/>
      <w:r w:rsidRPr="72BEC8BF">
        <w:rPr>
          <w:rFonts w:ascii="Calibri" w:eastAsia="Calibri" w:hAnsi="Calibri" w:cs="Calibri"/>
        </w:rPr>
        <w:t>output</w:t>
      </w:r>
      <w:proofErr w:type="gramEnd"/>
    </w:p>
    <w:p w14:paraId="1898FE1B" w14:textId="77777777" w:rsidR="00CC679B" w:rsidRDefault="72BEC8BF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 w:rsidRPr="72BEC8BF">
        <w:rPr>
          <w:rFonts w:ascii="Calibri" w:eastAsia="Calibri" w:hAnsi="Calibri" w:cs="Calibri"/>
        </w:rPr>
        <w:t xml:space="preserve">Submit to </w:t>
      </w:r>
      <w:r>
        <w:t>Blackboard</w:t>
      </w:r>
      <w:r w:rsidRPr="72BEC8BF">
        <w:rPr>
          <w:rFonts w:ascii="Calibri" w:eastAsia="Calibri" w:hAnsi="Calibri" w:cs="Calibri"/>
        </w:rPr>
        <w:t>.</w:t>
      </w:r>
    </w:p>
    <w:p w14:paraId="36B8BED1" w14:textId="20A4FFFB" w:rsidR="00FA05C3" w:rsidRDefault="00F87FB0" w:rsidP="00F87FB0">
      <w:pPr>
        <w:pStyle w:val="Heading2"/>
      </w:pPr>
      <w:r>
        <w:t>Class</w:t>
      </w:r>
    </w:p>
    <w:p w14:paraId="3F697A99" w14:textId="77777777" w:rsidR="000A4E17" w:rsidRPr="000A4E17" w:rsidRDefault="000A4E17" w:rsidP="000A4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Food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Comparable&lt;Food&gt;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protected int 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getCalories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setCalories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calories)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(calories&lt;</w:t>
      </w:r>
      <w:r w:rsidRPr="000A4E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E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= calories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Food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calories)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(calories&lt;</w:t>
      </w:r>
      <w:r w:rsidRPr="000A4E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E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= calories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Food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E1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A4E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A4E1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A4E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: "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A4E17">
        <w:rPr>
          <w:rFonts w:ascii="Courier New" w:eastAsia="Times New Roman" w:hAnsi="Courier New" w:cs="Courier New"/>
          <w:color w:val="6A8759"/>
          <w:sz w:val="20"/>
          <w:szCs w:val="20"/>
        </w:rPr>
        <w:t>" calories"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A4E1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0A4E17">
        <w:rPr>
          <w:rFonts w:ascii="Courier New" w:eastAsia="Times New Roman" w:hAnsi="Courier New" w:cs="Courier New"/>
          <w:color w:val="FFC66D"/>
          <w:sz w:val="20"/>
          <w:szCs w:val="20"/>
        </w:rPr>
        <w:t>compareTo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(Food f) {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.compareTo</w:t>
      </w:r>
      <w:proofErr w:type="spellEnd"/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(f.</w:t>
      </w:r>
      <w:r w:rsidRPr="000A4E1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E1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14:paraId="5EF1D465" w14:textId="6F391EBA" w:rsidR="00F87FB0" w:rsidRDefault="00F87FB0" w:rsidP="00F87FB0">
      <w:pPr>
        <w:pStyle w:val="Heading3"/>
      </w:pPr>
      <w:r>
        <w:t>Inherit</w:t>
      </w:r>
    </w:p>
    <w:p w14:paraId="62D2EEDE" w14:textId="77777777" w:rsidR="000A4E17" w:rsidRDefault="000A4E17" w:rsidP="000A4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JunkFood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Food{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double </w:t>
      </w:r>
      <w:r>
        <w:rPr>
          <w:color w:val="9876AA"/>
        </w:rPr>
        <w:t>fat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r>
        <w:rPr>
          <w:color w:val="9876AA"/>
        </w:rPr>
        <w:t>sugar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double </w:t>
      </w:r>
      <w:proofErr w:type="spellStart"/>
      <w:r>
        <w:rPr>
          <w:color w:val="FFC66D"/>
        </w:rPr>
        <w:t>getFat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setFat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fat)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getSugar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sugar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setSugar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sugar)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sugar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sugar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JunkFood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calories</w:t>
      </w:r>
      <w:r>
        <w:rPr>
          <w:color w:val="CC7832"/>
        </w:rPr>
        <w:t xml:space="preserve">, double </w:t>
      </w:r>
      <w:r>
        <w:rPr>
          <w:color w:val="A9B7C6"/>
        </w:rPr>
        <w:t>fat</w:t>
      </w:r>
      <w:r>
        <w:rPr>
          <w:color w:val="CC7832"/>
        </w:rPr>
        <w:t xml:space="preserve">, double </w:t>
      </w:r>
      <w:r>
        <w:rPr>
          <w:color w:val="A9B7C6"/>
        </w:rPr>
        <w:t>sugar)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calories)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sugar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sugar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JunkFood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sugar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 :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fat " </w:t>
      </w:r>
      <w:r>
        <w:rPr>
          <w:color w:val="A9B7C6"/>
        </w:rPr>
        <w:t xml:space="preserve">+ </w:t>
      </w:r>
      <w:r>
        <w:rPr>
          <w:color w:val="6A8759"/>
        </w:rPr>
        <w:t xml:space="preserve">"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sugar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sugar"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5CAF97" w14:textId="77777777" w:rsidR="000A4E17" w:rsidRPr="000A4E17" w:rsidRDefault="000A4E17" w:rsidP="000A4E17"/>
    <w:p w14:paraId="47F39C8E" w14:textId="1D1740BF" w:rsidR="00454445" w:rsidRDefault="00454445" w:rsidP="00830CA6">
      <w:pPr>
        <w:pStyle w:val="Heading3"/>
      </w:pPr>
      <w:r>
        <w:t>Comparators</w:t>
      </w:r>
    </w:p>
    <w:p w14:paraId="419DBE97" w14:textId="6A59E678" w:rsidR="000A4E17" w:rsidRDefault="000A4E17" w:rsidP="000A4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NameComp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Food </w:t>
      </w:r>
      <w:r>
        <w:rPr>
          <w:color w:val="CC7832"/>
        </w:rPr>
        <w:t xml:space="preserve">implements </w:t>
      </w:r>
      <w:r>
        <w:rPr>
          <w:color w:val="A9B7C6"/>
        </w:rPr>
        <w:t>Comparable&lt;Food</w:t>
      </w:r>
      <w:proofErr w:type="gramStart"/>
      <w:r>
        <w:rPr>
          <w:color w:val="A9B7C6"/>
        </w:rPr>
        <w:t>&gt;{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compareNames</w:t>
      </w:r>
      <w:proofErr w:type="spellEnd"/>
      <w:r>
        <w:rPr>
          <w:color w:val="A9B7C6"/>
        </w:rPr>
        <w:t>(Food f1</w:t>
      </w:r>
      <w:r>
        <w:rPr>
          <w:color w:val="CC7832"/>
        </w:rPr>
        <w:t>,</w:t>
      </w:r>
      <w:r>
        <w:rPr>
          <w:color w:val="A9B7C6"/>
        </w:rPr>
        <w:t>Food f2)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f1.getName().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(f2.getName())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EB8574" w14:textId="076B7049" w:rsidR="000A4E17" w:rsidRDefault="000A4E17" w:rsidP="000A4E17">
      <w:pPr>
        <w:pStyle w:val="HTMLPreformatted"/>
        <w:shd w:val="clear" w:color="auto" w:fill="2B2B2B"/>
        <w:rPr>
          <w:color w:val="A9B7C6"/>
        </w:rPr>
      </w:pPr>
    </w:p>
    <w:p w14:paraId="0E161CF0" w14:textId="77777777" w:rsidR="000A4E17" w:rsidRDefault="000A4E17" w:rsidP="000A4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CalorieComp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Food </w:t>
      </w:r>
      <w:r>
        <w:rPr>
          <w:color w:val="CC7832"/>
        </w:rPr>
        <w:t xml:space="preserve">implements </w:t>
      </w:r>
      <w:r>
        <w:rPr>
          <w:color w:val="A9B7C6"/>
        </w:rPr>
        <w:t>Comparable&lt;Food</w:t>
      </w:r>
      <w:proofErr w:type="gramStart"/>
      <w:r>
        <w:rPr>
          <w:color w:val="A9B7C6"/>
        </w:rPr>
        <w:t>&gt;{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compareCal</w:t>
      </w:r>
      <w:proofErr w:type="spellEnd"/>
      <w:r>
        <w:rPr>
          <w:color w:val="A9B7C6"/>
        </w:rPr>
        <w:t>(Food f1</w:t>
      </w:r>
      <w:r>
        <w:rPr>
          <w:color w:val="CC7832"/>
        </w:rPr>
        <w:t>,</w:t>
      </w:r>
      <w:r>
        <w:rPr>
          <w:color w:val="A9B7C6"/>
        </w:rPr>
        <w:t>Food f2)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(f1.getCalories()- f2.getCalories())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BF5C63" w14:textId="77777777" w:rsidR="000A4E17" w:rsidRDefault="000A4E17" w:rsidP="000A4E17">
      <w:pPr>
        <w:pStyle w:val="HTMLPreformatted"/>
        <w:shd w:val="clear" w:color="auto" w:fill="2B2B2B"/>
        <w:rPr>
          <w:color w:val="A9B7C6"/>
        </w:rPr>
      </w:pPr>
    </w:p>
    <w:p w14:paraId="201BAAEB" w14:textId="77777777" w:rsidR="000A4E17" w:rsidRPr="000A4E17" w:rsidRDefault="000A4E17" w:rsidP="000A4E17"/>
    <w:p w14:paraId="32D3FF75" w14:textId="34E5649C" w:rsidR="00454445" w:rsidRDefault="000A5A5F" w:rsidP="009A34D8">
      <w:pPr>
        <w:pStyle w:val="Heading3"/>
      </w:pPr>
      <w:r>
        <w:t>Array/</w:t>
      </w:r>
      <w:proofErr w:type="spellStart"/>
      <w:r>
        <w:t>ArrayList</w:t>
      </w:r>
      <w:proofErr w:type="spellEnd"/>
      <w:r w:rsidR="001D59DA">
        <w:t xml:space="preserve"> 1</w:t>
      </w:r>
    </w:p>
    <w:p w14:paraId="2B2F3098" w14:textId="77777777" w:rsidR="000A4E17" w:rsidRDefault="000A4E17" w:rsidP="000A4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List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[x]=(</w:t>
      </w:r>
      <w:r>
        <w:rPr>
          <w:color w:val="CC7832"/>
        </w:rPr>
        <w:t>int</w:t>
      </w:r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10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[x] ==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"There are "</w:t>
      </w:r>
      <w:r>
        <w:rPr>
          <w:color w:val="A9B7C6"/>
        </w:rPr>
        <w:t xml:space="preserve">+ count + </w:t>
      </w:r>
      <w:r>
        <w:rPr>
          <w:color w:val="6A8759"/>
        </w:rPr>
        <w:t>" 5's in the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[j] 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swap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 xml:space="preserve">[j+1] and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[j]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517628" w14:textId="04CDD673" w:rsidR="000A4E17" w:rsidRPr="000A4E17" w:rsidRDefault="000A4E17" w:rsidP="000A4E17">
      <w:r>
        <w:rPr>
          <w:noProof/>
        </w:rPr>
        <w:drawing>
          <wp:inline distT="0" distB="0" distL="0" distR="0" wp14:anchorId="67A89C52" wp14:editId="43AEB34A">
            <wp:extent cx="6858000" cy="1341755"/>
            <wp:effectExtent l="0" t="0" r="0" b="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0644" w14:textId="202102F7" w:rsidR="001D59DA" w:rsidRDefault="001D59DA" w:rsidP="00C95731">
      <w:pPr>
        <w:pStyle w:val="Heading3"/>
      </w:pPr>
      <w:r>
        <w:t>Array/</w:t>
      </w:r>
      <w:proofErr w:type="spellStart"/>
      <w:r>
        <w:t>ArrayList</w:t>
      </w:r>
      <w:proofErr w:type="spellEnd"/>
      <w:r>
        <w:t xml:space="preserve"> 2</w:t>
      </w:r>
    </w:p>
    <w:p w14:paraId="40D6B45D" w14:textId="07D231F9" w:rsidR="000A4E17" w:rsidRDefault="000A4E17" w:rsidP="000A4E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List2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Food[] foods = </w:t>
      </w:r>
      <w:r>
        <w:rPr>
          <w:color w:val="CC7832"/>
        </w:rPr>
        <w:t xml:space="preserve">new </w:t>
      </w:r>
      <w:r>
        <w:rPr>
          <w:color w:val="A9B7C6"/>
        </w:rPr>
        <w:t>Food[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foods[</w:t>
      </w:r>
      <w:r>
        <w:rPr>
          <w:color w:val="6897BB"/>
        </w:rPr>
        <w:t>0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Food(</w:t>
      </w:r>
      <w:r>
        <w:rPr>
          <w:color w:val="6A8759"/>
        </w:rPr>
        <w:t>"Hotdog"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foods[</w:t>
      </w:r>
      <w:r>
        <w:rPr>
          <w:color w:val="6897BB"/>
        </w:rPr>
        <w:t>1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JunkFood</w:t>
      </w:r>
      <w:proofErr w:type="spellEnd"/>
      <w:r>
        <w:rPr>
          <w:color w:val="A9B7C6"/>
        </w:rPr>
        <w:t>(</w:t>
      </w:r>
      <w:r>
        <w:rPr>
          <w:color w:val="6A8759"/>
        </w:rPr>
        <w:t>"Chocolate"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foods[</w:t>
      </w:r>
      <w:r>
        <w:rPr>
          <w:color w:val="6897BB"/>
        </w:rPr>
        <w:t>2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Food(</w:t>
      </w:r>
      <w:r>
        <w:rPr>
          <w:color w:val="6A8759"/>
        </w:rPr>
        <w:t>"Wrap"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foods[</w:t>
      </w:r>
      <w:r>
        <w:rPr>
          <w:color w:val="6897BB"/>
        </w:rPr>
        <w:t>3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JunkFood</w:t>
      </w:r>
      <w:proofErr w:type="spellEnd"/>
      <w:r>
        <w:rPr>
          <w:color w:val="A9B7C6"/>
        </w:rPr>
        <w:t>(</w:t>
      </w:r>
      <w:r>
        <w:rPr>
          <w:color w:val="6A8759"/>
        </w:rPr>
        <w:t>"Pizza"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foods[</w:t>
      </w:r>
      <w:r>
        <w:rPr>
          <w:color w:val="6897BB"/>
        </w:rPr>
        <w:t>4</w:t>
      </w:r>
      <w:r>
        <w:rPr>
          <w:color w:val="A9B7C6"/>
        </w:rPr>
        <w:t xml:space="preserve">]= </w:t>
      </w:r>
      <w:r>
        <w:rPr>
          <w:color w:val="CC7832"/>
        </w:rPr>
        <w:t xml:space="preserve">new </w:t>
      </w:r>
      <w:r>
        <w:rPr>
          <w:color w:val="A9B7C6"/>
        </w:rPr>
        <w:t>Food(</w:t>
      </w:r>
      <w:r>
        <w:rPr>
          <w:color w:val="6A8759"/>
        </w:rPr>
        <w:t>"Salad"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foods.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foods.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(foods[j].</w:t>
      </w:r>
      <w:proofErr w:type="spellStart"/>
      <w:r>
        <w:rPr>
          <w:color w:val="A9B7C6"/>
        </w:rPr>
        <w:t>getCalories</w:t>
      </w:r>
      <w:proofErr w:type="spellEnd"/>
      <w:r>
        <w:rPr>
          <w:color w:val="A9B7C6"/>
        </w:rPr>
        <w:t xml:space="preserve">() &gt; foods[j +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getCalories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swap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 xml:space="preserve">[j+1] and 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[j]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Food temp = foods[j]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foods[j]=foods[j+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foods[j + </w:t>
      </w:r>
      <w:r>
        <w:rPr>
          <w:color w:val="6897BB"/>
        </w:rPr>
        <w:t>1</w:t>
      </w:r>
      <w:r>
        <w:rPr>
          <w:color w:val="A9B7C6"/>
        </w:rPr>
        <w:t>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(foods))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7B727B" w14:textId="03522B86" w:rsidR="000A4E17" w:rsidRPr="000A4E17" w:rsidRDefault="00187733" w:rsidP="000A4E17">
      <w:r w:rsidRPr="00187733">
        <w:drawing>
          <wp:inline distT="0" distB="0" distL="0" distR="0" wp14:anchorId="025C56E7" wp14:editId="3BD043F7">
            <wp:extent cx="6858000" cy="9036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3085" w14:textId="6515DFE7" w:rsidR="009A34D8" w:rsidRDefault="009A34D8" w:rsidP="00A07C9B">
      <w:pPr>
        <w:pStyle w:val="Heading3"/>
      </w:pPr>
      <w:r>
        <w:t>String</w:t>
      </w:r>
    </w:p>
    <w:p w14:paraId="2D0A613D" w14:textId="77777777" w:rsidR="00187733" w:rsidRDefault="00187733" w:rsidP="001877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Sentence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s = </w:t>
      </w:r>
      <w:r>
        <w:rPr>
          <w:color w:val="6A8759"/>
        </w:rPr>
        <w:t>"A dog has a tail"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s=</w:t>
      </w:r>
      <w:proofErr w:type="spellStart"/>
      <w:r>
        <w:rPr>
          <w:color w:val="A9B7C6"/>
        </w:rPr>
        <w:t>s.toLowerCase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s.indexOf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s=</w:t>
      </w:r>
      <w:proofErr w:type="spellStart"/>
      <w:r>
        <w:rPr>
          <w:color w:val="A9B7C6"/>
        </w:rPr>
        <w:t>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a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s2= </w:t>
      </w:r>
      <w:proofErr w:type="spellStart"/>
      <w:r>
        <w:rPr>
          <w:color w:val="A9B7C6"/>
        </w:rPr>
        <w:t>s.substring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s.length()/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81391E" w14:textId="5A24E7F0" w:rsidR="00F87FB0" w:rsidRDefault="00187733" w:rsidP="00187733">
      <w:r w:rsidRPr="00187733">
        <w:drawing>
          <wp:inline distT="0" distB="0" distL="0" distR="0" wp14:anchorId="54E2BDAD" wp14:editId="1993675F">
            <wp:extent cx="3871295" cy="13717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B0" w:rsidSect="00FA05C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0E93" w14:textId="77777777" w:rsidR="005F2C0D" w:rsidRDefault="005F2C0D" w:rsidP="008334E0">
      <w:pPr>
        <w:spacing w:after="0" w:line="240" w:lineRule="auto"/>
      </w:pPr>
      <w:r>
        <w:separator/>
      </w:r>
    </w:p>
  </w:endnote>
  <w:endnote w:type="continuationSeparator" w:id="0">
    <w:p w14:paraId="469A3CD0" w14:textId="77777777" w:rsidR="005F2C0D" w:rsidRDefault="005F2C0D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87FA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9F10" w14:textId="77777777" w:rsidR="005F2C0D" w:rsidRDefault="005F2C0D" w:rsidP="008334E0">
      <w:pPr>
        <w:spacing w:after="0" w:line="240" w:lineRule="auto"/>
      </w:pPr>
      <w:r>
        <w:separator/>
      </w:r>
    </w:p>
  </w:footnote>
  <w:footnote w:type="continuationSeparator" w:id="0">
    <w:p w14:paraId="5F01B269" w14:textId="77777777" w:rsidR="005F2C0D" w:rsidRDefault="005F2C0D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10B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4A6687" wp14:editId="274C0EC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E0AC6F" w14:textId="31EC008F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87FB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9A34D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F87FB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F87FB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Practical Midterm Exam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4A668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2BE0AC6F" w14:textId="31EC008F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87FB0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9A34D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F87FB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F87FB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Practical Midterm Exam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04777846"/>
    <w:multiLevelType w:val="hybridMultilevel"/>
    <w:tmpl w:val="E288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650F"/>
    <w:multiLevelType w:val="hybridMultilevel"/>
    <w:tmpl w:val="97E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8AC"/>
    <w:multiLevelType w:val="hybridMultilevel"/>
    <w:tmpl w:val="6F86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54D5A"/>
    <w:multiLevelType w:val="hybridMultilevel"/>
    <w:tmpl w:val="60BE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604C0"/>
    <w:multiLevelType w:val="hybridMultilevel"/>
    <w:tmpl w:val="BE0E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34512"/>
    <w:multiLevelType w:val="hybridMultilevel"/>
    <w:tmpl w:val="E8DA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6882057">
    <w:abstractNumId w:val="9"/>
  </w:num>
  <w:num w:numId="2" w16cid:durableId="1789158229">
    <w:abstractNumId w:val="3"/>
  </w:num>
  <w:num w:numId="3" w16cid:durableId="980429191">
    <w:abstractNumId w:val="7"/>
  </w:num>
  <w:num w:numId="4" w16cid:durableId="39863477">
    <w:abstractNumId w:val="5"/>
  </w:num>
  <w:num w:numId="5" w16cid:durableId="114951922">
    <w:abstractNumId w:val="13"/>
  </w:num>
  <w:num w:numId="6" w16cid:durableId="1323847014">
    <w:abstractNumId w:val="12"/>
  </w:num>
  <w:num w:numId="7" w16cid:durableId="1103650990">
    <w:abstractNumId w:val="10"/>
  </w:num>
  <w:num w:numId="8" w16cid:durableId="705720614">
    <w:abstractNumId w:val="4"/>
  </w:num>
  <w:num w:numId="9" w16cid:durableId="339698099">
    <w:abstractNumId w:val="14"/>
  </w:num>
  <w:num w:numId="10" w16cid:durableId="890462692">
    <w:abstractNumId w:val="0"/>
  </w:num>
  <w:num w:numId="11" w16cid:durableId="1161891220">
    <w:abstractNumId w:val="6"/>
  </w:num>
  <w:num w:numId="12" w16cid:durableId="1039092673">
    <w:abstractNumId w:val="1"/>
  </w:num>
  <w:num w:numId="13" w16cid:durableId="1784881073">
    <w:abstractNumId w:val="2"/>
  </w:num>
  <w:num w:numId="14" w16cid:durableId="199781236">
    <w:abstractNumId w:val="8"/>
  </w:num>
  <w:num w:numId="15" w16cid:durableId="755325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FB0"/>
    <w:rsid w:val="00004B08"/>
    <w:rsid w:val="00012451"/>
    <w:rsid w:val="00045630"/>
    <w:rsid w:val="0005766A"/>
    <w:rsid w:val="00074FF9"/>
    <w:rsid w:val="00080CBA"/>
    <w:rsid w:val="000A4E17"/>
    <w:rsid w:val="000A5A5F"/>
    <w:rsid w:val="000A6CA2"/>
    <w:rsid w:val="0012496A"/>
    <w:rsid w:val="00127172"/>
    <w:rsid w:val="00155E4C"/>
    <w:rsid w:val="00173B27"/>
    <w:rsid w:val="00187733"/>
    <w:rsid w:val="001C7491"/>
    <w:rsid w:val="001D59DA"/>
    <w:rsid w:val="002113A2"/>
    <w:rsid w:val="00213EC1"/>
    <w:rsid w:val="002E1E6A"/>
    <w:rsid w:val="003C7277"/>
    <w:rsid w:val="003F04BE"/>
    <w:rsid w:val="004135C4"/>
    <w:rsid w:val="0043612E"/>
    <w:rsid w:val="00437CE7"/>
    <w:rsid w:val="00454445"/>
    <w:rsid w:val="004C093F"/>
    <w:rsid w:val="004D1687"/>
    <w:rsid w:val="004D52C2"/>
    <w:rsid w:val="005228BB"/>
    <w:rsid w:val="005F2C0D"/>
    <w:rsid w:val="00606C41"/>
    <w:rsid w:val="00674058"/>
    <w:rsid w:val="006B352F"/>
    <w:rsid w:val="006F5860"/>
    <w:rsid w:val="007A24A1"/>
    <w:rsid w:val="00826E1C"/>
    <w:rsid w:val="00830CA6"/>
    <w:rsid w:val="008334E0"/>
    <w:rsid w:val="008A47EE"/>
    <w:rsid w:val="008D0134"/>
    <w:rsid w:val="008E42BE"/>
    <w:rsid w:val="00945CF9"/>
    <w:rsid w:val="00963BD9"/>
    <w:rsid w:val="00972521"/>
    <w:rsid w:val="00995B24"/>
    <w:rsid w:val="00997530"/>
    <w:rsid w:val="009A34D8"/>
    <w:rsid w:val="009C7896"/>
    <w:rsid w:val="00A07C9B"/>
    <w:rsid w:val="00A36F05"/>
    <w:rsid w:val="00A4626E"/>
    <w:rsid w:val="00AB4531"/>
    <w:rsid w:val="00AC1431"/>
    <w:rsid w:val="00AE38A6"/>
    <w:rsid w:val="00B120A9"/>
    <w:rsid w:val="00B136FB"/>
    <w:rsid w:val="00B5192A"/>
    <w:rsid w:val="00B718D1"/>
    <w:rsid w:val="00B9046A"/>
    <w:rsid w:val="00BC2939"/>
    <w:rsid w:val="00BE4A86"/>
    <w:rsid w:val="00C01426"/>
    <w:rsid w:val="00C505D3"/>
    <w:rsid w:val="00C77606"/>
    <w:rsid w:val="00C905F1"/>
    <w:rsid w:val="00C95731"/>
    <w:rsid w:val="00CB3FC6"/>
    <w:rsid w:val="00CC679B"/>
    <w:rsid w:val="00D072E8"/>
    <w:rsid w:val="00D507F0"/>
    <w:rsid w:val="00D67830"/>
    <w:rsid w:val="00D96995"/>
    <w:rsid w:val="00DD72F8"/>
    <w:rsid w:val="00E52695"/>
    <w:rsid w:val="00E652D4"/>
    <w:rsid w:val="00E758F0"/>
    <w:rsid w:val="00E75CD9"/>
    <w:rsid w:val="00E768E8"/>
    <w:rsid w:val="00E8268D"/>
    <w:rsid w:val="00F57967"/>
    <w:rsid w:val="00F87FB0"/>
    <w:rsid w:val="00FA05C3"/>
    <w:rsid w:val="00FA064E"/>
    <w:rsid w:val="00FC15C3"/>
    <w:rsid w:val="00FF72A5"/>
    <w:rsid w:val="72BE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2D61"/>
  <w15:chartTrackingRefBased/>
  <w15:docId w15:val="{941F2780-4DA1-439E-84D0-EA625823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2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2023-02-26T19:13:00Z</dcterms:created>
  <dcterms:modified xsi:type="dcterms:W3CDTF">2023-02-26T19:13:00Z</dcterms:modified>
</cp:coreProperties>
</file>