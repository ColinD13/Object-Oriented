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3E53" w14:textId="77777777" w:rsidR="00FA05C3" w:rsidRDefault="00012451" w:rsidP="00012451">
      <w:pPr>
        <w:pStyle w:val="Heading1"/>
      </w:pPr>
      <w:r>
        <w:t>Directions</w:t>
      </w:r>
    </w:p>
    <w:p w14:paraId="17D0AFC6" w14:textId="106DF949" w:rsidR="00CC679B" w:rsidRDefault="00335D8D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Use the following as a guide to prepare you for the upcoming exam.</w:t>
      </w:r>
    </w:p>
    <w:p w14:paraId="3BF40C8E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14:paraId="1C928452" w14:textId="2C67D970" w:rsidR="00CC679B" w:rsidRPr="00335D8D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</w:t>
      </w:r>
      <w:r w:rsidR="00335D8D">
        <w:rPr>
          <w:rFonts w:ascii="Calibri" w:eastAsia="Calibri" w:hAnsi="Calibri" w:cs="Calibri"/>
        </w:rPr>
        <w:t xml:space="preserve">whatever you feel is important </w:t>
      </w:r>
      <w:r>
        <w:rPr>
          <w:rFonts w:ascii="Calibri" w:eastAsia="Calibri" w:hAnsi="Calibri" w:cs="Calibri"/>
        </w:rPr>
        <w:t xml:space="preserve">to </w:t>
      </w:r>
      <w:r>
        <w:t>Blackboard</w:t>
      </w:r>
      <w:r>
        <w:rPr>
          <w:rFonts w:ascii="Calibri" w:eastAsia="Calibri" w:hAnsi="Calibri" w:cs="Calibri"/>
        </w:rPr>
        <w:t>.</w:t>
      </w:r>
      <w:r w:rsidR="00335D8D">
        <w:rPr>
          <w:rFonts w:ascii="Calibri" w:eastAsia="Calibri" w:hAnsi="Calibri" w:cs="Calibri"/>
        </w:rPr>
        <w:t xml:space="preserve"> I will not look at your submission, you will earn full points for any submission.</w:t>
      </w:r>
    </w:p>
    <w:p w14:paraId="270D74AE" w14:textId="025E9CE4" w:rsidR="00335D8D" w:rsidRDefault="00335D8D" w:rsidP="00335D8D">
      <w:pPr>
        <w:pStyle w:val="Heading1"/>
        <w:rPr>
          <w:rFonts w:eastAsia="Calibri"/>
        </w:rPr>
      </w:pPr>
      <w:r>
        <w:rPr>
          <w:rFonts w:eastAsia="Calibri"/>
        </w:rPr>
        <w:t>How to prepare</w:t>
      </w:r>
    </w:p>
    <w:p w14:paraId="02B5934D" w14:textId="39E2F000" w:rsidR="00335D8D" w:rsidRDefault="00335D8D" w:rsidP="00335D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Retake the weekly reading worksheets on </w:t>
      </w:r>
      <w:proofErr w:type="spellStart"/>
      <w:r>
        <w:t>BlackBoard</w:t>
      </w:r>
      <w:proofErr w:type="spellEnd"/>
    </w:p>
    <w:p w14:paraId="18DEE424" w14:textId="59CA5378" w:rsidR="00335D8D" w:rsidRDefault="00335D8D" w:rsidP="00335D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Review your code and content in chapters 7 – 11</w:t>
      </w:r>
    </w:p>
    <w:p w14:paraId="64CB32CA" w14:textId="0EF314D5" w:rsidR="00335D8D" w:rsidRDefault="00335D8D" w:rsidP="00335D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Write sample code to practice your skills</w:t>
      </w:r>
    </w:p>
    <w:p w14:paraId="42138E66" w14:textId="62D4CF28" w:rsidR="00FA05C3" w:rsidRDefault="00335D8D" w:rsidP="00173B27">
      <w:pPr>
        <w:pStyle w:val="Heading1"/>
      </w:pPr>
      <w:r>
        <w:t xml:space="preserve">A General List of Topics Covered </w:t>
      </w:r>
    </w:p>
    <w:p w14:paraId="28C24D4E" w14:textId="4EDCE61B" w:rsidR="00335D8D" w:rsidRDefault="00335D8D" w:rsidP="00335D8D">
      <w:pPr>
        <w:pStyle w:val="ListParagraph"/>
        <w:numPr>
          <w:ilvl w:val="0"/>
          <w:numId w:val="10"/>
        </w:numPr>
      </w:pPr>
      <w:r>
        <w:t>Strings</w:t>
      </w:r>
    </w:p>
    <w:p w14:paraId="0B747812" w14:textId="7D5FA2DC" w:rsidR="00335D8D" w:rsidRDefault="00335D8D" w:rsidP="00335D8D">
      <w:pPr>
        <w:pStyle w:val="ListParagraph"/>
        <w:numPr>
          <w:ilvl w:val="0"/>
          <w:numId w:val="10"/>
        </w:numPr>
      </w:pPr>
      <w:r>
        <w:t>String manipulation</w:t>
      </w:r>
    </w:p>
    <w:p w14:paraId="58F7DC50" w14:textId="6799ABC3" w:rsidR="00335D8D" w:rsidRDefault="00335D8D" w:rsidP="00335D8D">
      <w:pPr>
        <w:pStyle w:val="ListParagraph"/>
        <w:numPr>
          <w:ilvl w:val="0"/>
          <w:numId w:val="10"/>
        </w:numPr>
      </w:pPr>
      <w:r>
        <w:t>String class</w:t>
      </w:r>
    </w:p>
    <w:p w14:paraId="0D5F362E" w14:textId="6613CABB" w:rsidR="00335D8D" w:rsidRDefault="00335D8D" w:rsidP="00335D8D">
      <w:pPr>
        <w:pStyle w:val="ListParagraph"/>
        <w:numPr>
          <w:ilvl w:val="0"/>
          <w:numId w:val="10"/>
        </w:numPr>
      </w:pPr>
      <w:r>
        <w:t>String Builder</w:t>
      </w:r>
    </w:p>
    <w:p w14:paraId="20555C39" w14:textId="70BDF1FA" w:rsidR="00335D8D" w:rsidRDefault="00335D8D" w:rsidP="00335D8D">
      <w:pPr>
        <w:pStyle w:val="ListParagraph"/>
        <w:numPr>
          <w:ilvl w:val="0"/>
          <w:numId w:val="10"/>
        </w:numPr>
      </w:pPr>
      <w:r>
        <w:t>Arrays</w:t>
      </w:r>
    </w:p>
    <w:p w14:paraId="3771844E" w14:textId="111AFBA2" w:rsidR="00335D8D" w:rsidRDefault="00335D8D" w:rsidP="00335D8D">
      <w:pPr>
        <w:pStyle w:val="ListParagraph"/>
        <w:numPr>
          <w:ilvl w:val="0"/>
          <w:numId w:val="10"/>
        </w:numPr>
      </w:pPr>
      <w:r>
        <w:t>Populating, parsing, printing, performing calculations on Arrays</w:t>
      </w:r>
    </w:p>
    <w:p w14:paraId="06565905" w14:textId="2E874EB2" w:rsidR="00335D8D" w:rsidRDefault="00335D8D" w:rsidP="00335D8D">
      <w:pPr>
        <w:pStyle w:val="ListParagraph"/>
        <w:numPr>
          <w:ilvl w:val="0"/>
          <w:numId w:val="10"/>
        </w:numPr>
      </w:pPr>
      <w:proofErr w:type="spellStart"/>
      <w:r>
        <w:t>ArrayLists</w:t>
      </w:r>
      <w:proofErr w:type="spellEnd"/>
    </w:p>
    <w:p w14:paraId="17E2DDC8" w14:textId="3EF1EC36" w:rsidR="00335D8D" w:rsidRDefault="00335D8D" w:rsidP="00335D8D">
      <w:pPr>
        <w:pStyle w:val="ListParagraph"/>
        <w:numPr>
          <w:ilvl w:val="0"/>
          <w:numId w:val="10"/>
        </w:numPr>
      </w:pPr>
      <w:r>
        <w:t xml:space="preserve">Sorting Arrays and </w:t>
      </w:r>
      <w:proofErr w:type="spellStart"/>
      <w:r>
        <w:t>Arraylists</w:t>
      </w:r>
      <w:proofErr w:type="spellEnd"/>
    </w:p>
    <w:p w14:paraId="61FFB95E" w14:textId="69F07C1D" w:rsidR="00335D8D" w:rsidRDefault="00335D8D" w:rsidP="00335D8D">
      <w:pPr>
        <w:pStyle w:val="ListParagraph"/>
        <w:numPr>
          <w:ilvl w:val="0"/>
          <w:numId w:val="10"/>
        </w:numPr>
      </w:pPr>
      <w:r>
        <w:t xml:space="preserve">Arrays and </w:t>
      </w:r>
      <w:proofErr w:type="spellStart"/>
      <w:r>
        <w:t>ArrayLists</w:t>
      </w:r>
      <w:proofErr w:type="spellEnd"/>
      <w:r>
        <w:t xml:space="preserve"> of objects</w:t>
      </w:r>
    </w:p>
    <w:p w14:paraId="1E8C1393" w14:textId="77777777" w:rsidR="00335D8D" w:rsidRDefault="00335D8D" w:rsidP="00335D8D">
      <w:pPr>
        <w:pStyle w:val="ListParagraph"/>
        <w:numPr>
          <w:ilvl w:val="0"/>
          <w:numId w:val="10"/>
        </w:numPr>
      </w:pPr>
      <w:r>
        <w:t>Populating, parsing, printing, performing calculations on Arrays</w:t>
      </w:r>
    </w:p>
    <w:p w14:paraId="2ED78EBF" w14:textId="6DA8948F" w:rsidR="00335D8D" w:rsidRDefault="00335D8D" w:rsidP="00335D8D">
      <w:pPr>
        <w:pStyle w:val="ListParagraph"/>
        <w:numPr>
          <w:ilvl w:val="0"/>
          <w:numId w:val="10"/>
        </w:numPr>
      </w:pPr>
      <w:r>
        <w:t>Creating classes with constructors, setters/getters, toString</w:t>
      </w:r>
    </w:p>
    <w:p w14:paraId="775819DF" w14:textId="13A62A4D" w:rsidR="00335D8D" w:rsidRDefault="00335D8D" w:rsidP="00335D8D">
      <w:pPr>
        <w:pStyle w:val="ListParagraph"/>
        <w:numPr>
          <w:ilvl w:val="0"/>
          <w:numId w:val="10"/>
        </w:numPr>
      </w:pPr>
      <w:r>
        <w:t>Adding methods to classes</w:t>
      </w:r>
    </w:p>
    <w:p w14:paraId="0CC72BDB" w14:textId="761B125C" w:rsidR="00335D8D" w:rsidRDefault="00335D8D" w:rsidP="00335D8D">
      <w:pPr>
        <w:pStyle w:val="ListParagraph"/>
        <w:numPr>
          <w:ilvl w:val="0"/>
          <w:numId w:val="10"/>
        </w:numPr>
      </w:pPr>
      <w:r>
        <w:t>Automating property settings of classes in constructors and setters</w:t>
      </w:r>
    </w:p>
    <w:p w14:paraId="079C4B50" w14:textId="6FF9D6B0" w:rsidR="00335D8D" w:rsidRDefault="00335D8D" w:rsidP="00335D8D">
      <w:pPr>
        <w:pStyle w:val="ListParagraph"/>
        <w:numPr>
          <w:ilvl w:val="0"/>
          <w:numId w:val="10"/>
        </w:numPr>
      </w:pPr>
      <w:r>
        <w:t>Inheriting classes to expand functionality</w:t>
      </w:r>
    </w:p>
    <w:p w14:paraId="584B824F" w14:textId="77777777" w:rsidR="00335D8D" w:rsidRDefault="00335D8D" w:rsidP="00335D8D">
      <w:pPr>
        <w:pStyle w:val="ListParagraph"/>
        <w:numPr>
          <w:ilvl w:val="0"/>
          <w:numId w:val="10"/>
        </w:numPr>
      </w:pPr>
      <w:r>
        <w:t>Overriding parent methods</w:t>
      </w:r>
    </w:p>
    <w:p w14:paraId="3017D119" w14:textId="49D660D7" w:rsidR="00335D8D" w:rsidRDefault="00335D8D" w:rsidP="00335D8D">
      <w:pPr>
        <w:pStyle w:val="ListParagraph"/>
        <w:numPr>
          <w:ilvl w:val="0"/>
          <w:numId w:val="10"/>
        </w:numPr>
      </w:pPr>
      <w:r>
        <w:t>Creating abstract classes and methods</w:t>
      </w:r>
    </w:p>
    <w:p w14:paraId="28DC25D4" w14:textId="25F3C3AA" w:rsidR="00335D8D" w:rsidRDefault="00335D8D" w:rsidP="00335D8D">
      <w:pPr>
        <w:pStyle w:val="ListParagraph"/>
        <w:numPr>
          <w:ilvl w:val="0"/>
          <w:numId w:val="10"/>
        </w:numPr>
      </w:pPr>
      <w:r>
        <w:t>Inheriting from abstract classes and methods</w:t>
      </w:r>
    </w:p>
    <w:p w14:paraId="2472FE67" w14:textId="6E3D7EA1" w:rsidR="00335D8D" w:rsidRDefault="00335D8D" w:rsidP="00335D8D">
      <w:pPr>
        <w:pStyle w:val="ListParagraph"/>
        <w:numPr>
          <w:ilvl w:val="0"/>
          <w:numId w:val="10"/>
        </w:numPr>
      </w:pPr>
      <w:r>
        <w:t>Creating and using interfaces</w:t>
      </w:r>
    </w:p>
    <w:p w14:paraId="482FE352" w14:textId="5FC1732B" w:rsidR="002F1165" w:rsidRDefault="002F1165" w:rsidP="00335D8D">
      <w:pPr>
        <w:pStyle w:val="ListParagraph"/>
        <w:numPr>
          <w:ilvl w:val="0"/>
          <w:numId w:val="10"/>
        </w:numPr>
      </w:pPr>
      <w:r>
        <w:t>Comparators</w:t>
      </w:r>
    </w:p>
    <w:p w14:paraId="38D29BF7" w14:textId="14B48FA5" w:rsidR="00335D8D" w:rsidRDefault="00335D8D" w:rsidP="00335D8D">
      <w:pPr>
        <w:pStyle w:val="Heading2"/>
      </w:pPr>
      <w:r>
        <w:t>Some practice exercises</w:t>
      </w:r>
    </w:p>
    <w:p w14:paraId="6DF77745" w14:textId="68ABA872" w:rsidR="00335D8D" w:rsidRDefault="00335D8D" w:rsidP="00335D8D">
      <w:r>
        <w:t>Do as many of these as you want. I suggest focusing on those that you do not understand well.</w:t>
      </w:r>
    </w:p>
    <w:p w14:paraId="1C6A1A9F" w14:textId="077CBB10" w:rsidR="00335D8D" w:rsidRDefault="00335D8D" w:rsidP="00335D8D">
      <w:r>
        <w:t>You will have to complete several of these on the midterm. I will allow you to choose which you want to perform.</w:t>
      </w:r>
    </w:p>
    <w:p w14:paraId="0E58F005" w14:textId="51A649EB" w:rsidR="00CD14ED" w:rsidRDefault="00CD14ED" w:rsidP="00CD1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Strings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D14E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p = 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"Hello there this is Colin Downing"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easier = 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StringBuilder(p)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vow =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x&lt;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x++)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D14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D14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p.length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()-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y&lt;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p.length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()-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y++)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D14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(y))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 =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x&lt;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p.length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x++)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'U'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p.charAt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vow++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D14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(vow + 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" vowels"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x&lt;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easier.length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x++)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easier.charAt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'E'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easier.charAt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(x)==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easier.replace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x+</w:t>
      </w:r>
      <w:r w:rsidRPr="00CD14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14ED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D14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(easier)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14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14E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36E8E44" w14:textId="7354B4FF" w:rsidR="00CD14ED" w:rsidRDefault="00CD14ED" w:rsidP="00CD1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83D9813" w14:textId="77777777" w:rsidR="00CD14ED" w:rsidRDefault="00CD14ED" w:rsidP="00CD14E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Product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Product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Product</w:t>
      </w:r>
      <w:r>
        <w:rPr>
          <w:color w:val="A9B7C6"/>
        </w:rPr>
        <w:t>(String name</w:t>
      </w:r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price)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"Product{"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"name='"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price="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B082DD" w14:textId="6C53E3AC" w:rsidR="00CD14ED" w:rsidRDefault="00CD14ED" w:rsidP="00CD1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3EF3E72" w14:textId="77777777" w:rsidR="00CD14ED" w:rsidRDefault="00CD14ED" w:rsidP="00CD14E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Arrays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3.4545</w:t>
      </w:r>
      <w:r>
        <w:rPr>
          <w:color w:val="CC7832"/>
        </w:rPr>
        <w:t>,</w:t>
      </w:r>
      <w:r>
        <w:rPr>
          <w:color w:val="6897BB"/>
        </w:rPr>
        <w:t>2.4565</w:t>
      </w:r>
      <w:r>
        <w:rPr>
          <w:color w:val="CC7832"/>
        </w:rPr>
        <w:t>,</w:t>
      </w:r>
      <w:r>
        <w:rPr>
          <w:color w:val="6897BB"/>
        </w:rPr>
        <w:t>7.435345</w:t>
      </w:r>
      <w:r>
        <w:rPr>
          <w:color w:val="CC7832"/>
        </w:rPr>
        <w:t>,</w:t>
      </w:r>
      <w:r>
        <w:rPr>
          <w:color w:val="6897BB"/>
        </w:rPr>
        <w:t>1.23432</w:t>
      </w:r>
      <w:r>
        <w:rPr>
          <w:color w:val="CC7832"/>
        </w:rPr>
        <w:t>,</w:t>
      </w:r>
      <w:r>
        <w:rPr>
          <w:color w:val="6897BB"/>
        </w:rPr>
        <w:t>9.2434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double avg=0;</w:t>
      </w:r>
      <w:r>
        <w:rPr>
          <w:color w:val="808080"/>
        </w:rPr>
        <w:br/>
        <w:t>//</w:t>
      </w:r>
      <w:r>
        <w:rPr>
          <w:color w:val="808080"/>
        </w:rPr>
        <w:br/>
        <w:t>//        for(int x =0;x&lt;</w:t>
      </w:r>
      <w:proofErr w:type="spellStart"/>
      <w:r>
        <w:rPr>
          <w:color w:val="808080"/>
        </w:rPr>
        <w:t>nums.length;x</w:t>
      </w:r>
      <w:proofErr w:type="spellEnd"/>
      <w:r>
        <w:rPr>
          <w:color w:val="808080"/>
        </w:rPr>
        <w:t>++)</w:t>
      </w:r>
      <w:r>
        <w:rPr>
          <w:color w:val="808080"/>
        </w:rPr>
        <w:br/>
        <w:t>//        {</w:t>
      </w:r>
      <w:r>
        <w:rPr>
          <w:color w:val="808080"/>
        </w:rPr>
        <w:br/>
        <w:t>//            avg+=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>[x];</w:t>
      </w:r>
      <w:r>
        <w:rPr>
          <w:color w:val="808080"/>
        </w:rPr>
        <w:br/>
        <w:t>//        }</w:t>
      </w:r>
      <w:r>
        <w:rPr>
          <w:color w:val="808080"/>
        </w:rPr>
        <w:br/>
        <w:t>//        avg=avg/</w:t>
      </w:r>
      <w:proofErr w:type="spellStart"/>
      <w:r>
        <w:rPr>
          <w:color w:val="808080"/>
        </w:rPr>
        <w:t>nums.length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(avg);</w:t>
      </w:r>
      <w:r>
        <w:rPr>
          <w:color w:val="808080"/>
        </w:rPr>
        <w:br/>
        <w:t>//</w:t>
      </w:r>
      <w:r>
        <w:rPr>
          <w:color w:val="808080"/>
        </w:rPr>
        <w:br/>
        <w:t xml:space="preserve">//        double max =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>[0];</w:t>
      </w:r>
      <w:r>
        <w:rPr>
          <w:color w:val="808080"/>
        </w:rPr>
        <w:br/>
        <w:t>//        for(int x=0; x&lt;</w:t>
      </w:r>
      <w:proofErr w:type="spellStart"/>
      <w:r>
        <w:rPr>
          <w:color w:val="808080"/>
        </w:rPr>
        <w:t>nums.length;x</w:t>
      </w:r>
      <w:proofErr w:type="spellEnd"/>
      <w:r>
        <w:rPr>
          <w:color w:val="808080"/>
        </w:rPr>
        <w:t>++)</w:t>
      </w:r>
      <w:r>
        <w:rPr>
          <w:color w:val="808080"/>
        </w:rPr>
        <w:br/>
        <w:t>//        {</w:t>
      </w:r>
      <w:r>
        <w:rPr>
          <w:color w:val="808080"/>
        </w:rPr>
        <w:br/>
        <w:t>//            if(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>[x]&gt;max)</w:t>
      </w:r>
      <w:r>
        <w:rPr>
          <w:color w:val="808080"/>
        </w:rPr>
        <w:br/>
        <w:t>//                max=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>[x];</w:t>
      </w:r>
      <w:r>
        <w:rPr>
          <w:color w:val="808080"/>
        </w:rPr>
        <w:br/>
        <w:t>//        }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(max);</w:t>
      </w:r>
      <w:r>
        <w:rPr>
          <w:color w:val="808080"/>
        </w:rPr>
        <w:br/>
        <w:t>//</w:t>
      </w:r>
      <w:r>
        <w:rPr>
          <w:color w:val="808080"/>
        </w:rPr>
        <w:br/>
        <w:t xml:space="preserve">//        double min =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>[0];</w:t>
      </w:r>
      <w:r>
        <w:rPr>
          <w:color w:val="808080"/>
        </w:rPr>
        <w:br/>
        <w:t>//        for(int x=0; x&lt;</w:t>
      </w:r>
      <w:proofErr w:type="spellStart"/>
      <w:r>
        <w:rPr>
          <w:color w:val="808080"/>
        </w:rPr>
        <w:t>nums.length;x</w:t>
      </w:r>
      <w:proofErr w:type="spellEnd"/>
      <w:r>
        <w:rPr>
          <w:color w:val="808080"/>
        </w:rPr>
        <w:t>++)</w:t>
      </w:r>
      <w:r>
        <w:rPr>
          <w:color w:val="808080"/>
        </w:rPr>
        <w:br/>
        <w:t>//        {</w:t>
      </w:r>
      <w:r>
        <w:rPr>
          <w:color w:val="808080"/>
        </w:rPr>
        <w:br/>
        <w:t>//            if(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>[x]&lt;min)</w:t>
      </w:r>
      <w:r>
        <w:rPr>
          <w:color w:val="808080"/>
        </w:rPr>
        <w:br/>
        <w:t>//                min=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>[x];</w:t>
      </w:r>
      <w:r>
        <w:rPr>
          <w:color w:val="808080"/>
        </w:rPr>
        <w:br/>
        <w:t>//        }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(min);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check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n = </w:t>
      </w:r>
      <w:r>
        <w:rPr>
          <w:color w:val="6897BB"/>
        </w:rPr>
        <w:t>1.23432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[x]==n)</w:t>
      </w:r>
      <w:r>
        <w:rPr>
          <w:color w:val="A9B7C6"/>
        </w:rPr>
        <w:br/>
        <w:t xml:space="preserve">                check=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(check==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 + </w:t>
      </w:r>
      <w:r>
        <w:rPr>
          <w:color w:val="6A8759"/>
        </w:rPr>
        <w:t>" is in the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 + </w:t>
      </w:r>
      <w:r>
        <w:rPr>
          <w:color w:val="6A8759"/>
        </w:rPr>
        <w:t>" is not in the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523645" w14:textId="69DBB744" w:rsidR="00CD14ED" w:rsidRDefault="00CD14ED" w:rsidP="00CD1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D129D5F" w14:textId="3E2C0E0B" w:rsidR="00CD14ED" w:rsidRDefault="00CD14ED" w:rsidP="00CD1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74F91CD" w14:textId="77777777" w:rsidR="00CD14ED" w:rsidRDefault="00CD14ED" w:rsidP="00CD14E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ProductReview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Product{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r>
        <w:rPr>
          <w:color w:val="9876AA"/>
        </w:rPr>
        <w:t xml:space="preserve">reviews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</w:t>
      </w:r>
      <w:proofErr w:type="spellStart"/>
      <w:r>
        <w:rPr>
          <w:color w:val="FFC66D"/>
        </w:rPr>
        <w:t>ProductReview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double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reviews)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reviews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reviews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getReviews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reviews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setReviews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reviews)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reviews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reviews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addReview</w:t>
      </w:r>
      <w:proofErr w:type="spellEnd"/>
      <w:r>
        <w:rPr>
          <w:color w:val="A9B7C6"/>
        </w:rPr>
        <w:t>(String 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reviews</w:t>
      </w:r>
      <w:r>
        <w:rPr>
          <w:color w:val="A9B7C6"/>
        </w:rPr>
        <w:t>.add</w:t>
      </w:r>
      <w:proofErr w:type="spellEnd"/>
      <w:r>
        <w:rPr>
          <w:color w:val="A9B7C6"/>
        </w:rPr>
        <w:t>(r)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"reviews=" </w:t>
      </w:r>
      <w:r>
        <w:rPr>
          <w:color w:val="A9B7C6"/>
        </w:rPr>
        <w:t xml:space="preserve">+ </w:t>
      </w:r>
      <w:r>
        <w:rPr>
          <w:color w:val="9876AA"/>
        </w:rPr>
        <w:t xml:space="preserve">reviews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238F3E" w14:textId="77777777" w:rsidR="00CD14ED" w:rsidRPr="00CD14ED" w:rsidRDefault="00CD14ED" w:rsidP="00CD1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34AA963" w14:textId="22596427" w:rsidR="00173B27" w:rsidRDefault="00173B27" w:rsidP="00CD14ED">
      <w:pPr>
        <w:pStyle w:val="ListParagraph"/>
      </w:pPr>
    </w:p>
    <w:sectPr w:rsidR="00173B27" w:rsidSect="00FA05C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3FAA" w14:textId="77777777" w:rsidR="00E12E6E" w:rsidRDefault="00E12E6E" w:rsidP="008334E0">
      <w:pPr>
        <w:spacing w:after="0" w:line="240" w:lineRule="auto"/>
      </w:pPr>
      <w:r>
        <w:separator/>
      </w:r>
    </w:p>
  </w:endnote>
  <w:endnote w:type="continuationSeparator" w:id="0">
    <w:p w14:paraId="08DC8E12" w14:textId="77777777" w:rsidR="00E12E6E" w:rsidRDefault="00E12E6E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50B6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BCD3" w14:textId="77777777" w:rsidR="00E12E6E" w:rsidRDefault="00E12E6E" w:rsidP="008334E0">
      <w:pPr>
        <w:spacing w:after="0" w:line="240" w:lineRule="auto"/>
      </w:pPr>
      <w:r>
        <w:separator/>
      </w:r>
    </w:p>
  </w:footnote>
  <w:footnote w:type="continuationSeparator" w:id="0">
    <w:p w14:paraId="602A9490" w14:textId="77777777" w:rsidR="00E12E6E" w:rsidRDefault="00E12E6E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5117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73DCF9" wp14:editId="77F0F82C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6DB2C4" w14:textId="29EBC380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35D8D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335D8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335D8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Midterm Review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73DCF9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726DB2C4" w14:textId="29EBC380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35D8D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335D8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335D8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Midterm Review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07AD32FD"/>
    <w:multiLevelType w:val="hybridMultilevel"/>
    <w:tmpl w:val="8AE4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4AC"/>
    <w:multiLevelType w:val="hybridMultilevel"/>
    <w:tmpl w:val="DA8C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9F1"/>
    <w:multiLevelType w:val="hybridMultilevel"/>
    <w:tmpl w:val="1800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2022"/>
    <w:multiLevelType w:val="hybridMultilevel"/>
    <w:tmpl w:val="00C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B7B2E"/>
    <w:multiLevelType w:val="hybridMultilevel"/>
    <w:tmpl w:val="BF3C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3793B"/>
    <w:multiLevelType w:val="hybridMultilevel"/>
    <w:tmpl w:val="5B4A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BB07D54"/>
    <w:multiLevelType w:val="hybridMultilevel"/>
    <w:tmpl w:val="A64A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F229B"/>
    <w:multiLevelType w:val="hybridMultilevel"/>
    <w:tmpl w:val="7976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4117177">
    <w:abstractNumId w:val="9"/>
  </w:num>
  <w:num w:numId="2" w16cid:durableId="1992059011">
    <w:abstractNumId w:val="3"/>
  </w:num>
  <w:num w:numId="3" w16cid:durableId="127938247">
    <w:abstractNumId w:val="7"/>
  </w:num>
  <w:num w:numId="4" w16cid:durableId="755829712">
    <w:abstractNumId w:val="5"/>
  </w:num>
  <w:num w:numId="5" w16cid:durableId="491608782">
    <w:abstractNumId w:val="15"/>
  </w:num>
  <w:num w:numId="6" w16cid:durableId="508713358">
    <w:abstractNumId w:val="12"/>
  </w:num>
  <w:num w:numId="7" w16cid:durableId="1335185865">
    <w:abstractNumId w:val="10"/>
  </w:num>
  <w:num w:numId="8" w16cid:durableId="2139834652">
    <w:abstractNumId w:val="4"/>
  </w:num>
  <w:num w:numId="9" w16cid:durableId="2113550669">
    <w:abstractNumId w:val="16"/>
  </w:num>
  <w:num w:numId="10" w16cid:durableId="2045933903">
    <w:abstractNumId w:val="8"/>
  </w:num>
  <w:num w:numId="11" w16cid:durableId="1160080799">
    <w:abstractNumId w:val="1"/>
  </w:num>
  <w:num w:numId="12" w16cid:durableId="826359164">
    <w:abstractNumId w:val="13"/>
  </w:num>
  <w:num w:numId="13" w16cid:durableId="307396233">
    <w:abstractNumId w:val="14"/>
  </w:num>
  <w:num w:numId="14" w16cid:durableId="89543902">
    <w:abstractNumId w:val="6"/>
  </w:num>
  <w:num w:numId="15" w16cid:durableId="2071534760">
    <w:abstractNumId w:val="0"/>
  </w:num>
  <w:num w:numId="16" w16cid:durableId="1787235726">
    <w:abstractNumId w:val="11"/>
  </w:num>
  <w:num w:numId="17" w16cid:durableId="8605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8D"/>
    <w:rsid w:val="00004B08"/>
    <w:rsid w:val="00012451"/>
    <w:rsid w:val="00045630"/>
    <w:rsid w:val="00074FF9"/>
    <w:rsid w:val="00080CBA"/>
    <w:rsid w:val="00127172"/>
    <w:rsid w:val="00155E4C"/>
    <w:rsid w:val="00173B27"/>
    <w:rsid w:val="001C7491"/>
    <w:rsid w:val="002113A2"/>
    <w:rsid w:val="00213EC1"/>
    <w:rsid w:val="002E1E6A"/>
    <w:rsid w:val="002F1165"/>
    <w:rsid w:val="00335D8D"/>
    <w:rsid w:val="003C7277"/>
    <w:rsid w:val="003F04BE"/>
    <w:rsid w:val="0043612E"/>
    <w:rsid w:val="00437CE7"/>
    <w:rsid w:val="00480FA5"/>
    <w:rsid w:val="004C093F"/>
    <w:rsid w:val="004D52C2"/>
    <w:rsid w:val="005C7FC1"/>
    <w:rsid w:val="00606C41"/>
    <w:rsid w:val="00674058"/>
    <w:rsid w:val="006B352F"/>
    <w:rsid w:val="007A24A1"/>
    <w:rsid w:val="008174F5"/>
    <w:rsid w:val="008329CE"/>
    <w:rsid w:val="008334E0"/>
    <w:rsid w:val="008A47EE"/>
    <w:rsid w:val="008D0134"/>
    <w:rsid w:val="008E42BE"/>
    <w:rsid w:val="00945CF9"/>
    <w:rsid w:val="00963BD9"/>
    <w:rsid w:val="00972521"/>
    <w:rsid w:val="00995B24"/>
    <w:rsid w:val="00997530"/>
    <w:rsid w:val="00A36F05"/>
    <w:rsid w:val="00A4626E"/>
    <w:rsid w:val="00B120A9"/>
    <w:rsid w:val="00B136FB"/>
    <w:rsid w:val="00B718D1"/>
    <w:rsid w:val="00B9046A"/>
    <w:rsid w:val="00BC2939"/>
    <w:rsid w:val="00BE4A86"/>
    <w:rsid w:val="00C77606"/>
    <w:rsid w:val="00C81056"/>
    <w:rsid w:val="00CB3FC6"/>
    <w:rsid w:val="00CC679B"/>
    <w:rsid w:val="00CD14ED"/>
    <w:rsid w:val="00D96995"/>
    <w:rsid w:val="00DD72F8"/>
    <w:rsid w:val="00E12E6E"/>
    <w:rsid w:val="00E52695"/>
    <w:rsid w:val="00E652D4"/>
    <w:rsid w:val="00E768E8"/>
    <w:rsid w:val="00E8268D"/>
    <w:rsid w:val="00F57967"/>
    <w:rsid w:val="00FA05C3"/>
    <w:rsid w:val="00FA064E"/>
    <w:rsid w:val="00FC15C3"/>
    <w:rsid w:val="00FF5678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90FEE"/>
  <w15:chartTrackingRefBased/>
  <w15:docId w15:val="{D6716393-8D48-4E5D-ADE9-A8781DCD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</vt:lpstr>
    </vt:vector>
  </TitlesOfParts>
  <Company>Pittsburgh Technical Institute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2023-02-26T20:07:00Z</dcterms:created>
  <dcterms:modified xsi:type="dcterms:W3CDTF">2023-02-26T20:07:00Z</dcterms:modified>
</cp:coreProperties>
</file>