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0EB5" w14:textId="77777777" w:rsidR="00FA05C3" w:rsidRPr="00F7273B" w:rsidRDefault="00012451" w:rsidP="0001245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7273B">
        <w:rPr>
          <w:rFonts w:asciiTheme="minorHAnsi" w:hAnsiTheme="minorHAnsi" w:cstheme="minorHAnsi"/>
          <w:sz w:val="22"/>
          <w:szCs w:val="22"/>
        </w:rPr>
        <w:t>Directions</w:t>
      </w:r>
    </w:p>
    <w:p w14:paraId="2D8C0EB2" w14:textId="22212661" w:rsidR="00CC679B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Complete the following </w:t>
      </w:r>
      <w:r w:rsidR="00DB5A91" w:rsidRPr="00F7273B">
        <w:rPr>
          <w:rFonts w:eastAsia="Calibri" w:cstheme="minorHAnsi"/>
        </w:rPr>
        <w:t>programs.</w:t>
      </w:r>
    </w:p>
    <w:p w14:paraId="15C82BEE" w14:textId="0CC8C941" w:rsidR="00DB5A91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Screenshot </w:t>
      </w:r>
      <w:r w:rsidR="00DB5A91" w:rsidRPr="00F7273B">
        <w:rPr>
          <w:rFonts w:eastAsia="Calibri" w:cstheme="minorHAnsi"/>
        </w:rPr>
        <w:t>the running programs. Include enough output to show the program works in its entirety.</w:t>
      </w:r>
    </w:p>
    <w:p w14:paraId="711C8D71" w14:textId="5F440A74" w:rsidR="00CC679B" w:rsidRPr="00F7273B" w:rsidRDefault="00DB5A91" w:rsidP="00553D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Submit </w:t>
      </w:r>
      <w:r w:rsidR="00161A4C" w:rsidRPr="00F7273B">
        <w:rPr>
          <w:rFonts w:eastAsia="Calibri" w:cstheme="minorHAnsi"/>
        </w:rPr>
        <w:t>screenshots/copies of the code.</w:t>
      </w:r>
    </w:p>
    <w:p w14:paraId="5051DC55" w14:textId="166F65D3" w:rsidR="00553DAE" w:rsidRPr="00F7273B" w:rsidRDefault="00553DAE" w:rsidP="00553DA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cstheme="minorHAnsi"/>
        </w:rPr>
        <w:t xml:space="preserve">Partial credit can be had if you made a valiant </w:t>
      </w:r>
      <w:r w:rsidR="009E01AA" w:rsidRPr="00F7273B">
        <w:rPr>
          <w:rFonts w:cstheme="minorHAnsi"/>
        </w:rPr>
        <w:t>effort.</w:t>
      </w:r>
    </w:p>
    <w:p w14:paraId="6F6B0C87" w14:textId="307760D6" w:rsidR="00CC679B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cstheme="minorHAnsi"/>
        </w:rPr>
      </w:pPr>
      <w:bookmarkStart w:id="0" w:name="_gjdgxs" w:colFirst="0" w:colLast="0"/>
      <w:bookmarkEnd w:id="0"/>
      <w:r w:rsidRPr="00F7273B">
        <w:rPr>
          <w:rFonts w:eastAsia="Calibri" w:cstheme="minorHAnsi"/>
        </w:rPr>
        <w:t xml:space="preserve">Submit to </w:t>
      </w:r>
      <w:r w:rsidRPr="00F7273B">
        <w:rPr>
          <w:rFonts w:cstheme="minorHAnsi"/>
        </w:rPr>
        <w:t>B</w:t>
      </w:r>
      <w:r w:rsidR="002961A8">
        <w:rPr>
          <w:rFonts w:cstheme="minorHAnsi"/>
        </w:rPr>
        <w:t>rightspace</w:t>
      </w:r>
      <w:r w:rsidRPr="00F7273B">
        <w:rPr>
          <w:rFonts w:eastAsia="Calibri" w:cstheme="minorHAnsi"/>
        </w:rPr>
        <w:t>.</w:t>
      </w:r>
    </w:p>
    <w:p w14:paraId="5F5809FE" w14:textId="77777777" w:rsidR="00A11C55" w:rsidRPr="00F7273B" w:rsidRDefault="00A11C55" w:rsidP="00A11C55">
      <w:pPr>
        <w:spacing w:after="0"/>
        <w:rPr>
          <w:rFonts w:cstheme="minorHAnsi"/>
          <w:color w:val="5B9BD5" w:themeColor="accent1"/>
        </w:rPr>
      </w:pPr>
    </w:p>
    <w:p w14:paraId="2ED8CC6E" w14:textId="7E5ABB55" w:rsidR="00A11C55" w:rsidRPr="00F7273B" w:rsidRDefault="00A11C55" w:rsidP="00A11C55">
      <w:pPr>
        <w:spacing w:after="0"/>
        <w:rPr>
          <w:rFonts w:cstheme="minorHAnsi"/>
        </w:rPr>
      </w:pPr>
      <w:r w:rsidRPr="00F7273B">
        <w:rPr>
          <w:rFonts w:cstheme="minorHAnsi"/>
          <w:color w:val="5B9BD5" w:themeColor="accent1"/>
        </w:rPr>
        <w:t xml:space="preserve">Part 1: </w:t>
      </w:r>
      <w:r w:rsidRPr="00F7273B">
        <w:rPr>
          <w:rFonts w:cstheme="minorHAnsi"/>
        </w:rPr>
        <w:t xml:space="preserve">Complete Chapter </w:t>
      </w:r>
      <w:r w:rsidR="00DA5B6C">
        <w:rPr>
          <w:rFonts w:cstheme="minorHAnsi"/>
        </w:rPr>
        <w:t>1</w:t>
      </w:r>
      <w:r w:rsidR="002961A8">
        <w:rPr>
          <w:rFonts w:cstheme="minorHAnsi"/>
        </w:rPr>
        <w:t>1</w:t>
      </w:r>
      <w:r w:rsidRPr="00F7273B">
        <w:rPr>
          <w:rFonts w:cstheme="minorHAnsi"/>
        </w:rPr>
        <w:t xml:space="preserve"> Programming Exercises starting on page </w:t>
      </w:r>
      <w:r w:rsidR="002961A8">
        <w:rPr>
          <w:rFonts w:cstheme="minorHAnsi"/>
        </w:rPr>
        <w:t>483</w:t>
      </w:r>
      <w:r w:rsidRPr="00F7273B">
        <w:rPr>
          <w:rFonts w:cstheme="minorHAnsi"/>
        </w:rPr>
        <w:t xml:space="preserve">; provide a snippet of the code and of </w:t>
      </w:r>
      <w:r w:rsidR="00377EF9" w:rsidRPr="00F7273B">
        <w:rPr>
          <w:rFonts w:eastAsia="Calibri" w:cstheme="minorHAnsi"/>
        </w:rPr>
        <w:t xml:space="preserve">enough output to show the program works in its </w:t>
      </w:r>
      <w:r w:rsidR="009E01AA" w:rsidRPr="00F7273B">
        <w:rPr>
          <w:rFonts w:eastAsia="Calibri" w:cstheme="minorHAnsi"/>
        </w:rPr>
        <w:t>entirety.</w:t>
      </w:r>
    </w:p>
    <w:p w14:paraId="4E27533B" w14:textId="77777777" w:rsidR="00A11C55" w:rsidRPr="009E01AA" w:rsidRDefault="00A11C55" w:rsidP="00A11C55">
      <w:pPr>
        <w:spacing w:after="0"/>
        <w:rPr>
          <w:rFonts w:cstheme="minorHAnsi"/>
          <w:sz w:val="24"/>
          <w:szCs w:val="24"/>
        </w:rPr>
      </w:pPr>
    </w:p>
    <w:p w14:paraId="44149F91" w14:textId="77777777" w:rsidR="00583FE9" w:rsidRPr="00583FE9" w:rsidRDefault="008042CC" w:rsidP="00583FE9">
      <w:pPr>
        <w:pStyle w:val="HTMLPreformatted"/>
        <w:shd w:val="clear" w:color="auto" w:fill="2B2B2B"/>
        <w:rPr>
          <w:color w:val="A9B7C6"/>
        </w:rPr>
      </w:pPr>
      <w:r w:rsidRPr="00C9635F">
        <w:rPr>
          <w:sz w:val="28"/>
          <w:szCs w:val="28"/>
        </w:rPr>
        <w:t>1</w:t>
      </w:r>
      <w:r w:rsidR="0056085D" w:rsidRPr="00C9635F">
        <w:rPr>
          <w:sz w:val="28"/>
          <w:szCs w:val="28"/>
        </w:rPr>
        <w:t xml:space="preserve">. </w:t>
      </w:r>
      <w:r w:rsidR="000601DD" w:rsidRPr="00C9635F">
        <w:rPr>
          <w:sz w:val="28"/>
          <w:szCs w:val="28"/>
        </w:rPr>
        <w:t xml:space="preserve"> </w:t>
      </w:r>
      <w:r w:rsidR="00583FE9" w:rsidRPr="00583FE9">
        <w:rPr>
          <w:color w:val="CC7832"/>
        </w:rPr>
        <w:t xml:space="preserve">import </w:t>
      </w:r>
      <w:r w:rsidR="00583FE9" w:rsidRPr="00583FE9">
        <w:rPr>
          <w:color w:val="A9B7C6"/>
        </w:rPr>
        <w:t>java.io.*</w:t>
      </w:r>
      <w:r w:rsidR="00583FE9" w:rsidRPr="00583FE9">
        <w:rPr>
          <w:color w:val="CC7832"/>
        </w:rPr>
        <w:t>;</w:t>
      </w:r>
      <w:r w:rsidR="00583FE9" w:rsidRPr="00583FE9">
        <w:rPr>
          <w:color w:val="CC7832"/>
        </w:rPr>
        <w:br/>
        <w:t xml:space="preserve">import </w:t>
      </w:r>
      <w:proofErr w:type="spellStart"/>
      <w:r w:rsidR="00583FE9" w:rsidRPr="00583FE9">
        <w:rPr>
          <w:color w:val="A9B7C6"/>
        </w:rPr>
        <w:t>java.nio.file</w:t>
      </w:r>
      <w:proofErr w:type="spellEnd"/>
      <w:r w:rsidR="00583FE9" w:rsidRPr="00583FE9">
        <w:rPr>
          <w:color w:val="A9B7C6"/>
        </w:rPr>
        <w:t>.*</w:t>
      </w:r>
      <w:r w:rsidR="00583FE9" w:rsidRPr="00583FE9">
        <w:rPr>
          <w:color w:val="CC7832"/>
        </w:rPr>
        <w:t>;</w:t>
      </w:r>
      <w:r w:rsidR="00583FE9" w:rsidRPr="00583FE9">
        <w:rPr>
          <w:color w:val="CC7832"/>
        </w:rPr>
        <w:br/>
        <w:t xml:space="preserve">import </w:t>
      </w:r>
      <w:proofErr w:type="spellStart"/>
      <w:r w:rsidR="00583FE9" w:rsidRPr="00583FE9">
        <w:rPr>
          <w:color w:val="A9B7C6"/>
        </w:rPr>
        <w:t>java.nio.file.attribute</w:t>
      </w:r>
      <w:proofErr w:type="spellEnd"/>
      <w:r w:rsidR="00583FE9" w:rsidRPr="00583FE9">
        <w:rPr>
          <w:color w:val="A9B7C6"/>
        </w:rPr>
        <w:t>.*</w:t>
      </w:r>
      <w:r w:rsidR="00583FE9" w:rsidRPr="00583FE9">
        <w:rPr>
          <w:color w:val="CC7832"/>
        </w:rPr>
        <w:t>;</w:t>
      </w:r>
      <w:r w:rsidR="00583FE9" w:rsidRPr="00583FE9">
        <w:rPr>
          <w:color w:val="CC7832"/>
        </w:rPr>
        <w:br/>
        <w:t xml:space="preserve">import </w:t>
      </w:r>
      <w:proofErr w:type="spellStart"/>
      <w:r w:rsidR="00583FE9" w:rsidRPr="00583FE9">
        <w:rPr>
          <w:color w:val="A9B7C6"/>
        </w:rPr>
        <w:t>java.util</w:t>
      </w:r>
      <w:proofErr w:type="spellEnd"/>
      <w:r w:rsidR="00583FE9" w:rsidRPr="00583FE9">
        <w:rPr>
          <w:color w:val="A9B7C6"/>
        </w:rPr>
        <w:t>.*</w:t>
      </w:r>
      <w:r w:rsidR="00583FE9" w:rsidRPr="00583FE9">
        <w:rPr>
          <w:color w:val="CC7832"/>
        </w:rPr>
        <w:t>;</w:t>
      </w:r>
      <w:r w:rsidR="00583FE9" w:rsidRPr="00583FE9">
        <w:rPr>
          <w:color w:val="CC7832"/>
        </w:rPr>
        <w:br/>
      </w:r>
      <w:r w:rsidR="00583FE9" w:rsidRPr="00583FE9">
        <w:rPr>
          <w:color w:val="CC7832"/>
        </w:rPr>
        <w:br/>
        <w:t xml:space="preserve">public class </w:t>
      </w:r>
      <w:proofErr w:type="spellStart"/>
      <w:r w:rsidR="00583FE9" w:rsidRPr="00583FE9">
        <w:rPr>
          <w:color w:val="A9B7C6"/>
        </w:rPr>
        <w:t>FileStatistics</w:t>
      </w:r>
      <w:proofErr w:type="spellEnd"/>
      <w:r w:rsidR="00583FE9" w:rsidRPr="00583FE9">
        <w:rPr>
          <w:color w:val="A9B7C6"/>
        </w:rPr>
        <w:t xml:space="preserve"> {</w:t>
      </w:r>
      <w:r w:rsidR="00583FE9" w:rsidRPr="00583FE9">
        <w:rPr>
          <w:color w:val="A9B7C6"/>
        </w:rPr>
        <w:br/>
        <w:t xml:space="preserve">    </w:t>
      </w:r>
      <w:r w:rsidR="00583FE9" w:rsidRPr="00583FE9">
        <w:rPr>
          <w:color w:val="CC7832"/>
        </w:rPr>
        <w:t xml:space="preserve">public static void </w:t>
      </w:r>
      <w:r w:rsidR="00583FE9" w:rsidRPr="00583FE9">
        <w:rPr>
          <w:color w:val="FFC66D"/>
        </w:rPr>
        <w:t>main</w:t>
      </w:r>
      <w:r w:rsidR="00583FE9" w:rsidRPr="00583FE9">
        <w:rPr>
          <w:color w:val="A9B7C6"/>
        </w:rPr>
        <w:t xml:space="preserve">(String[] </w:t>
      </w:r>
      <w:proofErr w:type="spellStart"/>
      <w:r w:rsidR="00583FE9" w:rsidRPr="00583FE9">
        <w:rPr>
          <w:color w:val="A9B7C6"/>
        </w:rPr>
        <w:t>args</w:t>
      </w:r>
      <w:proofErr w:type="spellEnd"/>
      <w:r w:rsidR="00583FE9" w:rsidRPr="00583FE9">
        <w:rPr>
          <w:color w:val="A9B7C6"/>
        </w:rPr>
        <w:t>) {</w:t>
      </w:r>
      <w:r w:rsidR="00583FE9" w:rsidRPr="00583FE9">
        <w:rPr>
          <w:color w:val="A9B7C6"/>
        </w:rPr>
        <w:br/>
        <w:t xml:space="preserve">        File f = </w:t>
      </w:r>
      <w:r w:rsidR="00583FE9" w:rsidRPr="00583FE9">
        <w:rPr>
          <w:color w:val="CC7832"/>
        </w:rPr>
        <w:t xml:space="preserve">new </w:t>
      </w:r>
      <w:r w:rsidR="00583FE9" w:rsidRPr="00583FE9">
        <w:rPr>
          <w:color w:val="A9B7C6"/>
        </w:rPr>
        <w:t>File(</w:t>
      </w:r>
      <w:r w:rsidR="00583FE9" w:rsidRPr="00583FE9">
        <w:rPr>
          <w:color w:val="6A8759"/>
        </w:rPr>
        <w:t>"C:</w:t>
      </w:r>
      <w:r w:rsidR="00583FE9" w:rsidRPr="00583FE9">
        <w:rPr>
          <w:color w:val="CC7832"/>
        </w:rPr>
        <w:t>\\</w:t>
      </w:r>
      <w:r w:rsidR="00583FE9" w:rsidRPr="00583FE9">
        <w:rPr>
          <w:color w:val="6A8759"/>
        </w:rPr>
        <w:t>Object Files</w:t>
      </w:r>
      <w:r w:rsidR="00583FE9" w:rsidRPr="00583FE9">
        <w:rPr>
          <w:color w:val="CC7832"/>
        </w:rPr>
        <w:t>\\</w:t>
      </w:r>
      <w:r w:rsidR="00583FE9" w:rsidRPr="00583FE9">
        <w:rPr>
          <w:color w:val="6A8759"/>
        </w:rPr>
        <w:t>Question1.txt"</w:t>
      </w:r>
      <w:r w:rsidR="00583FE9" w:rsidRPr="00583FE9">
        <w:rPr>
          <w:color w:val="A9B7C6"/>
        </w:rPr>
        <w:t>)</w:t>
      </w:r>
      <w:r w:rsidR="00583FE9" w:rsidRPr="00583FE9">
        <w:rPr>
          <w:color w:val="CC7832"/>
        </w:rPr>
        <w:t>;</w:t>
      </w:r>
      <w:r w:rsidR="00583FE9" w:rsidRPr="00583FE9">
        <w:rPr>
          <w:color w:val="CC7832"/>
        </w:rPr>
        <w:br/>
        <w:t xml:space="preserve">        try </w:t>
      </w:r>
      <w:r w:rsidR="00583FE9" w:rsidRPr="00583FE9">
        <w:rPr>
          <w:color w:val="A9B7C6"/>
        </w:rPr>
        <w:t>{</w:t>
      </w:r>
      <w:r w:rsidR="00583FE9" w:rsidRPr="00583FE9">
        <w:rPr>
          <w:color w:val="A9B7C6"/>
        </w:rPr>
        <w:br/>
        <w:t xml:space="preserve">           </w:t>
      </w:r>
      <w:proofErr w:type="spellStart"/>
      <w:r w:rsidR="00583FE9" w:rsidRPr="00583FE9">
        <w:rPr>
          <w:color w:val="A9B7C6"/>
        </w:rPr>
        <w:t>BasicFileAttributes</w:t>
      </w:r>
      <w:proofErr w:type="spellEnd"/>
      <w:r w:rsidR="00583FE9" w:rsidRPr="00583FE9">
        <w:rPr>
          <w:color w:val="A9B7C6"/>
        </w:rPr>
        <w:t xml:space="preserve"> b = </w:t>
      </w:r>
      <w:proofErr w:type="spellStart"/>
      <w:r w:rsidR="00583FE9" w:rsidRPr="00583FE9">
        <w:rPr>
          <w:color w:val="A9B7C6"/>
        </w:rPr>
        <w:t>Files.</w:t>
      </w:r>
      <w:r w:rsidR="00583FE9" w:rsidRPr="00583FE9">
        <w:rPr>
          <w:i/>
          <w:iCs/>
          <w:color w:val="A9B7C6"/>
        </w:rPr>
        <w:t>readAttributes</w:t>
      </w:r>
      <w:proofErr w:type="spellEnd"/>
      <w:r w:rsidR="00583FE9" w:rsidRPr="00583FE9">
        <w:rPr>
          <w:color w:val="A9B7C6"/>
        </w:rPr>
        <w:t>(</w:t>
      </w:r>
      <w:proofErr w:type="spellStart"/>
      <w:r w:rsidR="00583FE9" w:rsidRPr="00583FE9">
        <w:rPr>
          <w:color w:val="A9B7C6"/>
        </w:rPr>
        <w:t>f.toPath</w:t>
      </w:r>
      <w:proofErr w:type="spellEnd"/>
      <w:r w:rsidR="00583FE9" w:rsidRPr="00583FE9">
        <w:rPr>
          <w:color w:val="A9B7C6"/>
        </w:rPr>
        <w:t>()</w:t>
      </w:r>
      <w:r w:rsidR="00583FE9" w:rsidRPr="00583FE9">
        <w:rPr>
          <w:color w:val="CC7832"/>
        </w:rPr>
        <w:t xml:space="preserve">, </w:t>
      </w:r>
      <w:proofErr w:type="spellStart"/>
      <w:r w:rsidR="00583FE9" w:rsidRPr="00583FE9">
        <w:rPr>
          <w:color w:val="A9B7C6"/>
        </w:rPr>
        <w:t>BasicFileAttributes.</w:t>
      </w:r>
      <w:r w:rsidR="00583FE9" w:rsidRPr="00583FE9">
        <w:rPr>
          <w:color w:val="CC7832"/>
        </w:rPr>
        <w:t>class</w:t>
      </w:r>
      <w:proofErr w:type="spellEnd"/>
      <w:r w:rsidR="00583FE9" w:rsidRPr="00583FE9">
        <w:rPr>
          <w:color w:val="A9B7C6"/>
        </w:rPr>
        <w:t>)</w:t>
      </w:r>
      <w:r w:rsidR="00583FE9" w:rsidRPr="00583FE9">
        <w:rPr>
          <w:color w:val="CC7832"/>
        </w:rPr>
        <w:t>;</w:t>
      </w:r>
      <w:r w:rsidR="00583FE9" w:rsidRPr="00583FE9">
        <w:rPr>
          <w:color w:val="CC7832"/>
        </w:rPr>
        <w:br/>
        <w:t xml:space="preserve">            </w:t>
      </w:r>
      <w:proofErr w:type="spellStart"/>
      <w:r w:rsidR="00583FE9" w:rsidRPr="00583FE9">
        <w:rPr>
          <w:color w:val="A9B7C6"/>
        </w:rPr>
        <w:t>System.out.println</w:t>
      </w:r>
      <w:proofErr w:type="spellEnd"/>
      <w:r w:rsidR="00583FE9" w:rsidRPr="00583FE9">
        <w:rPr>
          <w:color w:val="A9B7C6"/>
        </w:rPr>
        <w:t>(</w:t>
      </w:r>
      <w:r w:rsidR="00583FE9" w:rsidRPr="00583FE9">
        <w:rPr>
          <w:color w:val="6A8759"/>
        </w:rPr>
        <w:t xml:space="preserve">"The path is &gt;&gt;&gt; " </w:t>
      </w:r>
      <w:r w:rsidR="00583FE9" w:rsidRPr="00583FE9">
        <w:rPr>
          <w:color w:val="A9B7C6"/>
        </w:rPr>
        <w:t xml:space="preserve">+ </w:t>
      </w:r>
      <w:proofErr w:type="spellStart"/>
      <w:r w:rsidR="00583FE9" w:rsidRPr="00583FE9">
        <w:rPr>
          <w:color w:val="A9B7C6"/>
        </w:rPr>
        <w:t>f.getAbsolutePath</w:t>
      </w:r>
      <w:proofErr w:type="spellEnd"/>
      <w:r w:rsidR="00583FE9" w:rsidRPr="00583FE9">
        <w:rPr>
          <w:color w:val="A9B7C6"/>
        </w:rPr>
        <w:t>())</w:t>
      </w:r>
      <w:r w:rsidR="00583FE9" w:rsidRPr="00583FE9">
        <w:rPr>
          <w:color w:val="CC7832"/>
        </w:rPr>
        <w:t>;</w:t>
      </w:r>
      <w:r w:rsidR="00583FE9" w:rsidRPr="00583FE9">
        <w:rPr>
          <w:color w:val="CC7832"/>
        </w:rPr>
        <w:br/>
        <w:t xml:space="preserve">            </w:t>
      </w:r>
      <w:proofErr w:type="spellStart"/>
      <w:r w:rsidR="00583FE9" w:rsidRPr="00583FE9">
        <w:rPr>
          <w:color w:val="A9B7C6"/>
        </w:rPr>
        <w:t>System.out.println</w:t>
      </w:r>
      <w:proofErr w:type="spellEnd"/>
      <w:r w:rsidR="00583FE9" w:rsidRPr="00583FE9">
        <w:rPr>
          <w:color w:val="A9B7C6"/>
        </w:rPr>
        <w:t>(</w:t>
      </w:r>
      <w:r w:rsidR="00583FE9" w:rsidRPr="00583FE9">
        <w:rPr>
          <w:color w:val="6A8759"/>
        </w:rPr>
        <w:t>"The file name is &gt;&gt;&gt; "</w:t>
      </w:r>
      <w:r w:rsidR="00583FE9" w:rsidRPr="00583FE9">
        <w:rPr>
          <w:color w:val="A9B7C6"/>
        </w:rPr>
        <w:t xml:space="preserve">+ </w:t>
      </w:r>
      <w:proofErr w:type="spellStart"/>
      <w:r w:rsidR="00583FE9" w:rsidRPr="00583FE9">
        <w:rPr>
          <w:color w:val="A9B7C6"/>
        </w:rPr>
        <w:t>f.getName</w:t>
      </w:r>
      <w:proofErr w:type="spellEnd"/>
      <w:r w:rsidR="00583FE9" w:rsidRPr="00583FE9">
        <w:rPr>
          <w:color w:val="A9B7C6"/>
        </w:rPr>
        <w:t>())</w:t>
      </w:r>
      <w:r w:rsidR="00583FE9" w:rsidRPr="00583FE9">
        <w:rPr>
          <w:color w:val="CC7832"/>
        </w:rPr>
        <w:t>;</w:t>
      </w:r>
      <w:r w:rsidR="00583FE9" w:rsidRPr="00583FE9">
        <w:rPr>
          <w:color w:val="CC7832"/>
        </w:rPr>
        <w:br/>
        <w:t xml:space="preserve">            </w:t>
      </w:r>
      <w:proofErr w:type="spellStart"/>
      <w:r w:rsidR="00583FE9" w:rsidRPr="00583FE9">
        <w:rPr>
          <w:color w:val="A9B7C6"/>
        </w:rPr>
        <w:t>System.out.println</w:t>
      </w:r>
      <w:proofErr w:type="spellEnd"/>
      <w:r w:rsidR="00583FE9" w:rsidRPr="00583FE9">
        <w:rPr>
          <w:color w:val="A9B7C6"/>
        </w:rPr>
        <w:t>(</w:t>
      </w:r>
      <w:r w:rsidR="00583FE9" w:rsidRPr="00583FE9">
        <w:rPr>
          <w:color w:val="6A8759"/>
        </w:rPr>
        <w:t xml:space="preserve">"The folder holding the file is &gt;&gt;&gt; " </w:t>
      </w:r>
      <w:r w:rsidR="00583FE9" w:rsidRPr="00583FE9">
        <w:rPr>
          <w:color w:val="A9B7C6"/>
        </w:rPr>
        <w:t xml:space="preserve">+ </w:t>
      </w:r>
      <w:proofErr w:type="spellStart"/>
      <w:r w:rsidR="00583FE9" w:rsidRPr="00583FE9">
        <w:rPr>
          <w:color w:val="A9B7C6"/>
        </w:rPr>
        <w:t>f.getParent</w:t>
      </w:r>
      <w:proofErr w:type="spellEnd"/>
      <w:r w:rsidR="00583FE9" w:rsidRPr="00583FE9">
        <w:rPr>
          <w:color w:val="A9B7C6"/>
        </w:rPr>
        <w:t>())</w:t>
      </w:r>
      <w:r w:rsidR="00583FE9" w:rsidRPr="00583FE9">
        <w:rPr>
          <w:color w:val="CC7832"/>
        </w:rPr>
        <w:t>;</w:t>
      </w:r>
      <w:r w:rsidR="00583FE9" w:rsidRPr="00583FE9">
        <w:rPr>
          <w:color w:val="CC7832"/>
        </w:rPr>
        <w:br/>
        <w:t xml:space="preserve">            </w:t>
      </w:r>
      <w:proofErr w:type="spellStart"/>
      <w:r w:rsidR="00583FE9" w:rsidRPr="00583FE9">
        <w:rPr>
          <w:color w:val="A9B7C6"/>
        </w:rPr>
        <w:t>System.out.println</w:t>
      </w:r>
      <w:proofErr w:type="spellEnd"/>
      <w:r w:rsidR="00583FE9" w:rsidRPr="00583FE9">
        <w:rPr>
          <w:color w:val="A9B7C6"/>
        </w:rPr>
        <w:t>(</w:t>
      </w:r>
      <w:r w:rsidR="00583FE9" w:rsidRPr="00583FE9">
        <w:rPr>
          <w:color w:val="6A8759"/>
        </w:rPr>
        <w:t>"The size of the file is &gt;&gt;&gt; "</w:t>
      </w:r>
      <w:r w:rsidR="00583FE9" w:rsidRPr="00583FE9">
        <w:rPr>
          <w:color w:val="A9B7C6"/>
        </w:rPr>
        <w:t xml:space="preserve">+ </w:t>
      </w:r>
      <w:proofErr w:type="spellStart"/>
      <w:r w:rsidR="00583FE9" w:rsidRPr="00583FE9">
        <w:rPr>
          <w:color w:val="A9B7C6"/>
        </w:rPr>
        <w:t>b.size</w:t>
      </w:r>
      <w:proofErr w:type="spellEnd"/>
      <w:r w:rsidR="00583FE9" w:rsidRPr="00583FE9">
        <w:rPr>
          <w:color w:val="A9B7C6"/>
        </w:rPr>
        <w:t>())</w:t>
      </w:r>
      <w:r w:rsidR="00583FE9" w:rsidRPr="00583FE9">
        <w:rPr>
          <w:color w:val="CC7832"/>
        </w:rPr>
        <w:t>;</w:t>
      </w:r>
      <w:r w:rsidR="00583FE9" w:rsidRPr="00583FE9">
        <w:rPr>
          <w:color w:val="CC7832"/>
        </w:rPr>
        <w:br/>
        <w:t xml:space="preserve">            </w:t>
      </w:r>
      <w:proofErr w:type="spellStart"/>
      <w:r w:rsidR="00583FE9" w:rsidRPr="00583FE9">
        <w:rPr>
          <w:color w:val="A9B7C6"/>
        </w:rPr>
        <w:t>System.out.println</w:t>
      </w:r>
      <w:proofErr w:type="spellEnd"/>
      <w:r w:rsidR="00583FE9" w:rsidRPr="00583FE9">
        <w:rPr>
          <w:color w:val="A9B7C6"/>
        </w:rPr>
        <w:t>(</w:t>
      </w:r>
      <w:r w:rsidR="00583FE9" w:rsidRPr="00583FE9">
        <w:rPr>
          <w:color w:val="6A8759"/>
        </w:rPr>
        <w:t>"The file was last modified &gt;&gt;&gt; "</w:t>
      </w:r>
      <w:r w:rsidR="00583FE9" w:rsidRPr="00583FE9">
        <w:rPr>
          <w:color w:val="A9B7C6"/>
        </w:rPr>
        <w:t xml:space="preserve">+ </w:t>
      </w:r>
      <w:proofErr w:type="spellStart"/>
      <w:r w:rsidR="00583FE9" w:rsidRPr="00583FE9">
        <w:rPr>
          <w:color w:val="A9B7C6"/>
        </w:rPr>
        <w:t>b.lastModifiedTime</w:t>
      </w:r>
      <w:proofErr w:type="spellEnd"/>
      <w:r w:rsidR="00583FE9" w:rsidRPr="00583FE9">
        <w:rPr>
          <w:color w:val="A9B7C6"/>
        </w:rPr>
        <w:t>())</w:t>
      </w:r>
      <w:r w:rsidR="00583FE9" w:rsidRPr="00583FE9">
        <w:rPr>
          <w:color w:val="CC7832"/>
        </w:rPr>
        <w:t>;</w:t>
      </w:r>
      <w:r w:rsidR="00583FE9" w:rsidRPr="00583FE9">
        <w:rPr>
          <w:color w:val="CC7832"/>
        </w:rPr>
        <w:br/>
        <w:t xml:space="preserve">    </w:t>
      </w:r>
      <w:r w:rsidR="00583FE9" w:rsidRPr="00583FE9">
        <w:rPr>
          <w:color w:val="A9B7C6"/>
        </w:rPr>
        <w:t>}</w:t>
      </w:r>
      <w:r w:rsidR="00583FE9" w:rsidRPr="00583FE9">
        <w:rPr>
          <w:color w:val="A9B7C6"/>
        </w:rPr>
        <w:br/>
        <w:t xml:space="preserve">        </w:t>
      </w:r>
      <w:r w:rsidR="00583FE9" w:rsidRPr="00583FE9">
        <w:rPr>
          <w:color w:val="CC7832"/>
        </w:rPr>
        <w:t>catch</w:t>
      </w:r>
      <w:r w:rsidR="00583FE9" w:rsidRPr="00583FE9">
        <w:rPr>
          <w:color w:val="A9B7C6"/>
        </w:rPr>
        <w:t>(</w:t>
      </w:r>
      <w:proofErr w:type="spellStart"/>
      <w:r w:rsidR="00583FE9" w:rsidRPr="00583FE9">
        <w:rPr>
          <w:color w:val="A9B7C6"/>
        </w:rPr>
        <w:t>IOException</w:t>
      </w:r>
      <w:proofErr w:type="spellEnd"/>
      <w:r w:rsidR="00583FE9" w:rsidRPr="00583FE9">
        <w:rPr>
          <w:color w:val="A9B7C6"/>
        </w:rPr>
        <w:t xml:space="preserve"> </w:t>
      </w:r>
      <w:proofErr w:type="spellStart"/>
      <w:r w:rsidR="00583FE9" w:rsidRPr="00583FE9">
        <w:rPr>
          <w:color w:val="A9B7C6"/>
        </w:rPr>
        <w:t>i</w:t>
      </w:r>
      <w:proofErr w:type="spellEnd"/>
      <w:r w:rsidR="00583FE9" w:rsidRPr="00583FE9">
        <w:rPr>
          <w:color w:val="A9B7C6"/>
        </w:rPr>
        <w:t>)</w:t>
      </w:r>
      <w:r w:rsidR="00583FE9" w:rsidRPr="00583FE9">
        <w:rPr>
          <w:color w:val="A9B7C6"/>
        </w:rPr>
        <w:br/>
        <w:t xml:space="preserve">        {</w:t>
      </w:r>
      <w:r w:rsidR="00583FE9" w:rsidRPr="00583FE9">
        <w:rPr>
          <w:color w:val="A9B7C6"/>
        </w:rPr>
        <w:br/>
        <w:t xml:space="preserve">            </w:t>
      </w:r>
      <w:proofErr w:type="spellStart"/>
      <w:r w:rsidR="00583FE9" w:rsidRPr="00583FE9">
        <w:rPr>
          <w:color w:val="A9B7C6"/>
        </w:rPr>
        <w:t>System.out.println</w:t>
      </w:r>
      <w:proofErr w:type="spellEnd"/>
      <w:r w:rsidR="00583FE9" w:rsidRPr="00583FE9">
        <w:rPr>
          <w:color w:val="A9B7C6"/>
        </w:rPr>
        <w:t>(</w:t>
      </w:r>
      <w:r w:rsidR="00583FE9" w:rsidRPr="00583FE9">
        <w:rPr>
          <w:color w:val="6A8759"/>
        </w:rPr>
        <w:t>"IO Exception Caught"</w:t>
      </w:r>
      <w:r w:rsidR="00583FE9" w:rsidRPr="00583FE9">
        <w:rPr>
          <w:color w:val="A9B7C6"/>
        </w:rPr>
        <w:t>)</w:t>
      </w:r>
      <w:r w:rsidR="00583FE9" w:rsidRPr="00583FE9">
        <w:rPr>
          <w:color w:val="CC7832"/>
        </w:rPr>
        <w:t>;</w:t>
      </w:r>
      <w:r w:rsidR="00583FE9" w:rsidRPr="00583FE9">
        <w:rPr>
          <w:color w:val="CC7832"/>
        </w:rPr>
        <w:br/>
        <w:t xml:space="preserve">        </w:t>
      </w:r>
      <w:r w:rsidR="00583FE9" w:rsidRPr="00583FE9">
        <w:rPr>
          <w:color w:val="A9B7C6"/>
        </w:rPr>
        <w:t>}</w:t>
      </w:r>
      <w:r w:rsidR="00583FE9" w:rsidRPr="00583FE9">
        <w:rPr>
          <w:color w:val="A9B7C6"/>
        </w:rPr>
        <w:br/>
      </w:r>
      <w:r w:rsidR="00583FE9" w:rsidRPr="00583FE9">
        <w:rPr>
          <w:color w:val="A9B7C6"/>
        </w:rPr>
        <w:br/>
      </w:r>
      <w:r w:rsidR="00583FE9" w:rsidRPr="00583FE9">
        <w:rPr>
          <w:color w:val="A9B7C6"/>
        </w:rPr>
        <w:br/>
        <w:t xml:space="preserve">    }</w:t>
      </w:r>
      <w:r w:rsidR="00583FE9" w:rsidRPr="00583FE9">
        <w:rPr>
          <w:color w:val="A9B7C6"/>
        </w:rPr>
        <w:br/>
        <w:t>}</w:t>
      </w:r>
    </w:p>
    <w:p w14:paraId="4DEC5086" w14:textId="4F6C27EC" w:rsidR="000274F2" w:rsidRPr="00C9635F" w:rsidRDefault="00583FE9" w:rsidP="009E01AA">
      <w:pPr>
        <w:spacing w:after="0"/>
        <w:rPr>
          <w:rFonts w:ascii="Courier New" w:hAnsi="Courier New" w:cs="Courier New"/>
          <w:b/>
          <w:bCs/>
          <w:color w:val="34495E"/>
          <w:sz w:val="28"/>
          <w:szCs w:val="28"/>
        </w:rPr>
      </w:pPr>
      <w:r w:rsidRPr="00583FE9">
        <w:rPr>
          <w:rFonts w:ascii="Courier New" w:hAnsi="Courier New" w:cs="Courier New"/>
          <w:b/>
          <w:bCs/>
          <w:color w:val="34495E"/>
          <w:sz w:val="28"/>
          <w:szCs w:val="28"/>
        </w:rPr>
        <w:drawing>
          <wp:inline distT="0" distB="0" distL="0" distR="0" wp14:anchorId="03447562" wp14:editId="35DA6F92">
            <wp:extent cx="6858000" cy="27774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9458" w14:textId="77777777" w:rsidR="009E01AA" w:rsidRPr="00C9635F" w:rsidRDefault="009E01AA" w:rsidP="000601DD">
      <w:pPr>
        <w:spacing w:after="0"/>
        <w:ind w:left="360"/>
        <w:rPr>
          <w:rFonts w:ascii="Courier New" w:hAnsi="Courier New" w:cs="Courier New"/>
          <w:sz w:val="28"/>
          <w:szCs w:val="28"/>
        </w:rPr>
      </w:pPr>
    </w:p>
    <w:p w14:paraId="6E34F40C" w14:textId="3BB26EEA" w:rsidR="00583FE9" w:rsidRDefault="00CA3216" w:rsidP="00583FE9">
      <w:pPr>
        <w:pStyle w:val="HTMLPreformatted"/>
        <w:shd w:val="clear" w:color="auto" w:fill="2B2B2B"/>
        <w:rPr>
          <w:color w:val="A9B7C6"/>
        </w:rPr>
      </w:pPr>
      <w:r w:rsidRPr="00C9635F">
        <w:rPr>
          <w:sz w:val="28"/>
          <w:szCs w:val="28"/>
        </w:rPr>
        <w:lastRenderedPageBreak/>
        <w:t>4</w:t>
      </w:r>
      <w:r w:rsidR="002961A8" w:rsidRPr="00C9635F">
        <w:rPr>
          <w:sz w:val="28"/>
          <w:szCs w:val="28"/>
        </w:rPr>
        <w:t>.</w:t>
      </w:r>
      <w:r w:rsidR="00583FE9" w:rsidRPr="00583FE9">
        <w:rPr>
          <w:color w:val="CC7832"/>
        </w:rPr>
        <w:t xml:space="preserve"> </w:t>
      </w:r>
      <w:r w:rsidR="00583FE9">
        <w:rPr>
          <w:color w:val="CC7832"/>
        </w:rPr>
        <w:t xml:space="preserve">import </w:t>
      </w:r>
      <w:proofErr w:type="spellStart"/>
      <w:r w:rsidR="00583FE9">
        <w:rPr>
          <w:color w:val="A9B7C6"/>
        </w:rPr>
        <w:t>java.io.File</w:t>
      </w:r>
      <w:proofErr w:type="spellEnd"/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import </w:t>
      </w:r>
      <w:proofErr w:type="spellStart"/>
      <w:r w:rsidR="00583FE9">
        <w:rPr>
          <w:color w:val="A9B7C6"/>
        </w:rPr>
        <w:t>java.io.FileWriter</w:t>
      </w:r>
      <w:proofErr w:type="spellEnd"/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import </w:t>
      </w:r>
      <w:proofErr w:type="spellStart"/>
      <w:r w:rsidR="00583FE9">
        <w:rPr>
          <w:color w:val="A9B7C6"/>
        </w:rPr>
        <w:t>java.io.IOException</w:t>
      </w:r>
      <w:proofErr w:type="spellEnd"/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import </w:t>
      </w:r>
      <w:proofErr w:type="spellStart"/>
      <w:r w:rsidR="00583FE9">
        <w:rPr>
          <w:color w:val="A9B7C6"/>
        </w:rPr>
        <w:t>java.sql.SQLOutput</w:t>
      </w:r>
      <w:proofErr w:type="spellEnd"/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import </w:t>
      </w:r>
      <w:proofErr w:type="spellStart"/>
      <w:r w:rsidR="00583FE9">
        <w:rPr>
          <w:color w:val="A9B7C6"/>
        </w:rPr>
        <w:t>java.util</w:t>
      </w:r>
      <w:proofErr w:type="spellEnd"/>
      <w:r w:rsidR="00583FE9">
        <w:rPr>
          <w:color w:val="A9B7C6"/>
        </w:rPr>
        <w:t>.*</w:t>
      </w:r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public class </w:t>
      </w:r>
      <w:proofErr w:type="spellStart"/>
      <w:r w:rsidR="00583FE9">
        <w:rPr>
          <w:color w:val="A9B7C6"/>
        </w:rPr>
        <w:t>WriteCustomerList</w:t>
      </w:r>
      <w:proofErr w:type="spellEnd"/>
      <w:r w:rsidR="00583FE9">
        <w:rPr>
          <w:color w:val="A9B7C6"/>
        </w:rPr>
        <w:t xml:space="preserve"> {</w:t>
      </w:r>
      <w:r w:rsidR="00583FE9">
        <w:rPr>
          <w:color w:val="A9B7C6"/>
        </w:rPr>
        <w:br/>
        <w:t xml:space="preserve">    </w:t>
      </w:r>
      <w:r w:rsidR="00583FE9">
        <w:rPr>
          <w:color w:val="CC7832"/>
        </w:rPr>
        <w:t xml:space="preserve">public static void </w:t>
      </w:r>
      <w:r w:rsidR="00583FE9">
        <w:rPr>
          <w:color w:val="FFC66D"/>
        </w:rPr>
        <w:t>main</w:t>
      </w:r>
      <w:r w:rsidR="00583FE9">
        <w:rPr>
          <w:color w:val="A9B7C6"/>
        </w:rPr>
        <w:t xml:space="preserve">(String[] </w:t>
      </w:r>
      <w:proofErr w:type="spellStart"/>
      <w:r w:rsidR="00583FE9">
        <w:rPr>
          <w:color w:val="A9B7C6"/>
        </w:rPr>
        <w:t>args</w:t>
      </w:r>
      <w:proofErr w:type="spellEnd"/>
      <w:r w:rsidR="00583FE9">
        <w:rPr>
          <w:color w:val="A9B7C6"/>
        </w:rPr>
        <w:t>) {</w:t>
      </w:r>
      <w:r w:rsidR="00583FE9">
        <w:rPr>
          <w:color w:val="A9B7C6"/>
        </w:rPr>
        <w:br/>
        <w:t xml:space="preserve">        Scanner </w:t>
      </w:r>
      <w:proofErr w:type="spellStart"/>
      <w:r w:rsidR="00583FE9">
        <w:rPr>
          <w:color w:val="A9B7C6"/>
        </w:rPr>
        <w:t>sc</w:t>
      </w:r>
      <w:proofErr w:type="spellEnd"/>
      <w:r w:rsidR="00583FE9">
        <w:rPr>
          <w:color w:val="A9B7C6"/>
        </w:rPr>
        <w:t xml:space="preserve"> = </w:t>
      </w:r>
      <w:r w:rsidR="00583FE9">
        <w:rPr>
          <w:color w:val="CC7832"/>
        </w:rPr>
        <w:t xml:space="preserve">new </w:t>
      </w:r>
      <w:r w:rsidR="00583FE9">
        <w:rPr>
          <w:color w:val="A9B7C6"/>
        </w:rPr>
        <w:t>Scanner(System.</w:t>
      </w:r>
      <w:r w:rsidR="00583FE9">
        <w:rPr>
          <w:i/>
          <w:iCs/>
          <w:color w:val="9876AA"/>
        </w:rPr>
        <w:t>in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try </w:t>
      </w:r>
      <w:r w:rsidR="00583FE9">
        <w:rPr>
          <w:color w:val="A9B7C6"/>
        </w:rPr>
        <w:t>{</w:t>
      </w:r>
      <w:r w:rsidR="00583FE9">
        <w:rPr>
          <w:color w:val="A9B7C6"/>
        </w:rPr>
        <w:br/>
        <w:t xml:space="preserve">            File f = </w:t>
      </w:r>
      <w:r w:rsidR="00583FE9">
        <w:rPr>
          <w:color w:val="CC7832"/>
        </w:rPr>
        <w:t xml:space="preserve">new </w:t>
      </w:r>
      <w:r w:rsidR="00583FE9">
        <w:rPr>
          <w:color w:val="A9B7C6"/>
        </w:rPr>
        <w:t>File(</w:t>
      </w:r>
      <w:r w:rsidR="00583FE9">
        <w:rPr>
          <w:color w:val="6A8759"/>
        </w:rPr>
        <w:t>"C:</w:t>
      </w:r>
      <w:r w:rsidR="00583FE9">
        <w:rPr>
          <w:color w:val="CC7832"/>
        </w:rPr>
        <w:t>\\</w:t>
      </w:r>
      <w:r w:rsidR="00583FE9">
        <w:rPr>
          <w:color w:val="6A8759"/>
        </w:rPr>
        <w:t>Object Files</w:t>
      </w:r>
      <w:r w:rsidR="00583FE9">
        <w:rPr>
          <w:color w:val="CC7832"/>
        </w:rPr>
        <w:t>\\</w:t>
      </w:r>
      <w:r w:rsidR="00583FE9">
        <w:rPr>
          <w:color w:val="6A8759"/>
        </w:rPr>
        <w:t>Question4.txt"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proofErr w:type="spellStart"/>
      <w:r w:rsidR="00583FE9">
        <w:rPr>
          <w:color w:val="A9B7C6"/>
        </w:rPr>
        <w:t>FileWriter</w:t>
      </w:r>
      <w:proofErr w:type="spellEnd"/>
      <w:r w:rsidR="00583FE9">
        <w:rPr>
          <w:color w:val="A9B7C6"/>
        </w:rPr>
        <w:t xml:space="preserve"> </w:t>
      </w:r>
      <w:proofErr w:type="spellStart"/>
      <w:r w:rsidR="00583FE9">
        <w:rPr>
          <w:color w:val="A9B7C6"/>
        </w:rPr>
        <w:t>fw</w:t>
      </w:r>
      <w:proofErr w:type="spellEnd"/>
      <w:r w:rsidR="00583FE9">
        <w:rPr>
          <w:color w:val="A9B7C6"/>
        </w:rPr>
        <w:t xml:space="preserve"> = </w:t>
      </w:r>
      <w:r w:rsidR="00583FE9">
        <w:rPr>
          <w:color w:val="CC7832"/>
        </w:rPr>
        <w:t xml:space="preserve">new </w:t>
      </w:r>
      <w:proofErr w:type="spellStart"/>
      <w:r w:rsidR="00583FE9">
        <w:rPr>
          <w:color w:val="A9B7C6"/>
        </w:rPr>
        <w:t>FileWriter</w:t>
      </w:r>
      <w:proofErr w:type="spellEnd"/>
      <w:r w:rsidR="00583FE9">
        <w:rPr>
          <w:color w:val="A9B7C6"/>
        </w:rPr>
        <w:t>(f)</w:t>
      </w:r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    for</w:t>
      </w:r>
      <w:r w:rsidR="00583FE9">
        <w:rPr>
          <w:color w:val="A9B7C6"/>
        </w:rPr>
        <w:t>(</w:t>
      </w:r>
      <w:r w:rsidR="00583FE9">
        <w:rPr>
          <w:color w:val="CC7832"/>
        </w:rPr>
        <w:t xml:space="preserve">int </w:t>
      </w:r>
      <w:r w:rsidR="00583FE9">
        <w:rPr>
          <w:color w:val="A9B7C6"/>
        </w:rPr>
        <w:t>x=</w:t>
      </w:r>
      <w:r w:rsidR="00583FE9">
        <w:rPr>
          <w:color w:val="6897BB"/>
        </w:rPr>
        <w:t>0</w:t>
      </w:r>
      <w:r w:rsidR="00583FE9">
        <w:rPr>
          <w:color w:val="CC7832"/>
        </w:rPr>
        <w:t>;</w:t>
      </w:r>
      <w:r w:rsidR="00583FE9">
        <w:rPr>
          <w:color w:val="A9B7C6"/>
        </w:rPr>
        <w:t>x&lt;</w:t>
      </w:r>
      <w:r w:rsidR="00583FE9">
        <w:rPr>
          <w:color w:val="6897BB"/>
        </w:rPr>
        <w:t>3</w:t>
      </w:r>
      <w:r w:rsidR="00583FE9">
        <w:rPr>
          <w:color w:val="CC7832"/>
        </w:rPr>
        <w:t>;</w:t>
      </w:r>
      <w:r w:rsidR="00583FE9">
        <w:rPr>
          <w:color w:val="A9B7C6"/>
        </w:rPr>
        <w:t>x++) {</w:t>
      </w:r>
      <w:r w:rsidR="00583FE9">
        <w:rPr>
          <w:color w:val="A9B7C6"/>
        </w:rPr>
        <w:br/>
        <w:t xml:space="preserve">    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r w:rsidR="00583FE9">
        <w:rPr>
          <w:color w:val="6A8759"/>
        </w:rPr>
        <w:t>"Enter the ID num"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    int </w:t>
      </w:r>
      <w:r w:rsidR="00583FE9">
        <w:rPr>
          <w:color w:val="A9B7C6"/>
        </w:rPr>
        <w:t xml:space="preserve">id = </w:t>
      </w:r>
      <w:proofErr w:type="spellStart"/>
      <w:r w:rsidR="00583FE9">
        <w:rPr>
          <w:color w:val="A9B7C6"/>
        </w:rPr>
        <w:t>sc.nextInt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    </w:t>
      </w:r>
      <w:proofErr w:type="spellStart"/>
      <w:r w:rsidR="00583FE9">
        <w:rPr>
          <w:color w:val="A9B7C6"/>
        </w:rPr>
        <w:t>sc.nextLine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r w:rsidR="00583FE9">
        <w:rPr>
          <w:color w:val="6A8759"/>
        </w:rPr>
        <w:t>"Enter First Name"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    </w:t>
      </w:r>
      <w:r w:rsidR="00583FE9">
        <w:rPr>
          <w:color w:val="A9B7C6"/>
        </w:rPr>
        <w:t xml:space="preserve">String </w:t>
      </w:r>
      <w:proofErr w:type="spellStart"/>
      <w:r w:rsidR="00583FE9">
        <w:rPr>
          <w:color w:val="A9B7C6"/>
        </w:rPr>
        <w:t>fName</w:t>
      </w:r>
      <w:proofErr w:type="spellEnd"/>
      <w:r w:rsidR="00583FE9">
        <w:rPr>
          <w:color w:val="A9B7C6"/>
        </w:rPr>
        <w:t xml:space="preserve"> = </w:t>
      </w:r>
      <w:proofErr w:type="spellStart"/>
      <w:r w:rsidR="00583FE9">
        <w:rPr>
          <w:color w:val="A9B7C6"/>
        </w:rPr>
        <w:t>sc.nextLine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r w:rsidR="00583FE9">
        <w:rPr>
          <w:color w:val="6A8759"/>
        </w:rPr>
        <w:t>"Enter the last name"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    </w:t>
      </w:r>
      <w:r w:rsidR="00583FE9">
        <w:rPr>
          <w:color w:val="A9B7C6"/>
        </w:rPr>
        <w:t xml:space="preserve">String </w:t>
      </w:r>
      <w:proofErr w:type="spellStart"/>
      <w:r w:rsidR="00583FE9">
        <w:rPr>
          <w:color w:val="A9B7C6"/>
        </w:rPr>
        <w:t>lName</w:t>
      </w:r>
      <w:proofErr w:type="spellEnd"/>
      <w:r w:rsidR="00583FE9">
        <w:rPr>
          <w:color w:val="A9B7C6"/>
        </w:rPr>
        <w:t xml:space="preserve"> = </w:t>
      </w:r>
      <w:proofErr w:type="spellStart"/>
      <w:r w:rsidR="00583FE9">
        <w:rPr>
          <w:color w:val="A9B7C6"/>
        </w:rPr>
        <w:t>sc.nextLine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r w:rsidR="00583FE9">
        <w:rPr>
          <w:color w:val="6A8759"/>
        </w:rPr>
        <w:t>"Enter the balance due"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    double </w:t>
      </w:r>
      <w:r w:rsidR="00583FE9">
        <w:rPr>
          <w:color w:val="A9B7C6"/>
        </w:rPr>
        <w:t xml:space="preserve">balance = </w:t>
      </w:r>
      <w:proofErr w:type="spellStart"/>
      <w:r w:rsidR="00583FE9">
        <w:rPr>
          <w:color w:val="A9B7C6"/>
        </w:rPr>
        <w:t>sc.nextDouble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        </w:t>
      </w:r>
      <w:r w:rsidR="00583FE9">
        <w:rPr>
          <w:color w:val="A9B7C6"/>
        </w:rPr>
        <w:t xml:space="preserve">String record = </w:t>
      </w:r>
      <w:r w:rsidR="00583FE9">
        <w:rPr>
          <w:color w:val="6A8759"/>
        </w:rPr>
        <w:t xml:space="preserve">"ID: " </w:t>
      </w:r>
      <w:r w:rsidR="00583FE9">
        <w:rPr>
          <w:color w:val="A9B7C6"/>
        </w:rPr>
        <w:t xml:space="preserve">+ id + </w:t>
      </w:r>
      <w:r w:rsidR="00583FE9">
        <w:rPr>
          <w:color w:val="6A8759"/>
        </w:rPr>
        <w:t xml:space="preserve">" " </w:t>
      </w:r>
      <w:r w:rsidR="00583FE9">
        <w:rPr>
          <w:color w:val="A9B7C6"/>
        </w:rPr>
        <w:t xml:space="preserve">+ </w:t>
      </w:r>
      <w:proofErr w:type="spellStart"/>
      <w:r w:rsidR="00583FE9">
        <w:rPr>
          <w:color w:val="A9B7C6"/>
        </w:rPr>
        <w:t>fName</w:t>
      </w:r>
      <w:proofErr w:type="spellEnd"/>
      <w:r w:rsidR="00583FE9">
        <w:rPr>
          <w:color w:val="A9B7C6"/>
        </w:rPr>
        <w:t xml:space="preserve"> + </w:t>
      </w:r>
      <w:r w:rsidR="00583FE9">
        <w:rPr>
          <w:color w:val="6A8759"/>
        </w:rPr>
        <w:t xml:space="preserve">" " </w:t>
      </w:r>
      <w:r w:rsidR="00583FE9">
        <w:rPr>
          <w:color w:val="A9B7C6"/>
        </w:rPr>
        <w:t xml:space="preserve">+ </w:t>
      </w:r>
      <w:proofErr w:type="spellStart"/>
      <w:r w:rsidR="00583FE9">
        <w:rPr>
          <w:color w:val="A9B7C6"/>
        </w:rPr>
        <w:t>lName</w:t>
      </w:r>
      <w:proofErr w:type="spellEnd"/>
      <w:r w:rsidR="00583FE9">
        <w:rPr>
          <w:color w:val="A9B7C6"/>
        </w:rPr>
        <w:t xml:space="preserve"> + </w:t>
      </w:r>
      <w:r w:rsidR="00583FE9">
        <w:rPr>
          <w:color w:val="6A8759"/>
        </w:rPr>
        <w:t xml:space="preserve">" Balance Due: " </w:t>
      </w:r>
      <w:r w:rsidR="00583FE9">
        <w:rPr>
          <w:color w:val="A9B7C6"/>
        </w:rPr>
        <w:t>+ balance</w:t>
      </w:r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        </w:t>
      </w:r>
      <w:proofErr w:type="spellStart"/>
      <w:r w:rsidR="00583FE9">
        <w:rPr>
          <w:color w:val="A9B7C6"/>
        </w:rPr>
        <w:t>fw.write</w:t>
      </w:r>
      <w:proofErr w:type="spellEnd"/>
      <w:r w:rsidR="00583FE9">
        <w:rPr>
          <w:color w:val="A9B7C6"/>
        </w:rPr>
        <w:t xml:space="preserve">(record + </w:t>
      </w:r>
      <w:r w:rsidR="00583FE9">
        <w:rPr>
          <w:color w:val="6A8759"/>
        </w:rPr>
        <w:t>"</w:t>
      </w:r>
      <w:r w:rsidR="00583FE9">
        <w:rPr>
          <w:color w:val="CC7832"/>
        </w:rPr>
        <w:t>\n</w:t>
      </w:r>
      <w:r w:rsidR="00583FE9">
        <w:rPr>
          <w:color w:val="6A8759"/>
        </w:rPr>
        <w:t>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  <w:t xml:space="preserve">            </w:t>
      </w:r>
      <w:proofErr w:type="spellStart"/>
      <w:r w:rsidR="00583FE9">
        <w:rPr>
          <w:color w:val="A9B7C6"/>
        </w:rPr>
        <w:t>fw.flush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proofErr w:type="spellStart"/>
      <w:r w:rsidR="00583FE9">
        <w:rPr>
          <w:color w:val="A9B7C6"/>
        </w:rPr>
        <w:t>fw.close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  <w:t xml:space="preserve">        </w:t>
      </w:r>
      <w:r w:rsidR="00583FE9">
        <w:rPr>
          <w:color w:val="CC7832"/>
        </w:rPr>
        <w:t>catch</w:t>
      </w:r>
      <w:r w:rsidR="00583FE9">
        <w:rPr>
          <w:color w:val="A9B7C6"/>
        </w:rPr>
        <w:t>(</w:t>
      </w:r>
      <w:proofErr w:type="spellStart"/>
      <w:r w:rsidR="00583FE9">
        <w:rPr>
          <w:color w:val="A9B7C6"/>
        </w:rPr>
        <w:t>IOException</w:t>
      </w:r>
      <w:proofErr w:type="spellEnd"/>
      <w:r w:rsidR="00583FE9">
        <w:rPr>
          <w:color w:val="A9B7C6"/>
        </w:rPr>
        <w:t xml:space="preserve"> </w:t>
      </w:r>
      <w:proofErr w:type="spellStart"/>
      <w:r w:rsidR="00583FE9">
        <w:rPr>
          <w:color w:val="A9B7C6"/>
        </w:rPr>
        <w:t>i</w:t>
      </w:r>
      <w:proofErr w:type="spellEnd"/>
      <w:r w:rsidR="00583FE9">
        <w:rPr>
          <w:color w:val="A9B7C6"/>
        </w:rPr>
        <w:t>)</w:t>
      </w:r>
      <w:r w:rsidR="00583FE9">
        <w:rPr>
          <w:color w:val="A9B7C6"/>
        </w:rPr>
        <w:br/>
        <w:t xml:space="preserve">        {</w:t>
      </w:r>
      <w:r w:rsidR="00583FE9">
        <w:rPr>
          <w:color w:val="A9B7C6"/>
        </w:rPr>
        <w:br/>
        <w:t xml:space="preserve">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r w:rsidR="00583FE9">
        <w:rPr>
          <w:color w:val="6A8759"/>
        </w:rPr>
        <w:t>"IO Exception caught"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</w:r>
      <w:r w:rsidR="00583FE9">
        <w:rPr>
          <w:color w:val="A9B7C6"/>
        </w:rPr>
        <w:br/>
        <w:t xml:space="preserve">        </w:t>
      </w:r>
      <w:proofErr w:type="spellStart"/>
      <w:r w:rsidR="00583FE9">
        <w:rPr>
          <w:color w:val="A9B7C6"/>
        </w:rPr>
        <w:t>sc.close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  <w:t>}</w:t>
      </w:r>
    </w:p>
    <w:p w14:paraId="78205623" w14:textId="008364E1" w:rsidR="002961A8" w:rsidRPr="00C9635F" w:rsidRDefault="002961A8" w:rsidP="009E01AA">
      <w:pPr>
        <w:spacing w:after="0"/>
        <w:rPr>
          <w:rFonts w:ascii="Courier New" w:hAnsi="Courier New" w:cs="Courier New"/>
          <w:color w:val="34495E"/>
          <w:sz w:val="28"/>
          <w:szCs w:val="28"/>
        </w:rPr>
      </w:pPr>
    </w:p>
    <w:p w14:paraId="7AF130CF" w14:textId="77777777" w:rsidR="00583FE9" w:rsidRDefault="002961A8" w:rsidP="00583FE9">
      <w:pPr>
        <w:pStyle w:val="HTMLPreformatted"/>
        <w:shd w:val="clear" w:color="auto" w:fill="2B2B2B"/>
        <w:rPr>
          <w:color w:val="A9B7C6"/>
        </w:rPr>
      </w:pPr>
      <w:r w:rsidRPr="00C9635F">
        <w:rPr>
          <w:sz w:val="28"/>
          <w:szCs w:val="28"/>
        </w:rPr>
        <w:t xml:space="preserve">b. </w:t>
      </w:r>
      <w:r w:rsidR="00583FE9">
        <w:rPr>
          <w:color w:val="CC7832"/>
        </w:rPr>
        <w:t xml:space="preserve">import </w:t>
      </w:r>
      <w:proofErr w:type="spellStart"/>
      <w:r w:rsidR="00583FE9">
        <w:rPr>
          <w:color w:val="A9B7C6"/>
        </w:rPr>
        <w:t>java.io.FileReader</w:t>
      </w:r>
      <w:proofErr w:type="spellEnd"/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import </w:t>
      </w:r>
      <w:proofErr w:type="spellStart"/>
      <w:r w:rsidR="00583FE9">
        <w:rPr>
          <w:color w:val="A9B7C6"/>
        </w:rPr>
        <w:t>java.io.IOException</w:t>
      </w:r>
      <w:proofErr w:type="spellEnd"/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public class </w:t>
      </w:r>
      <w:proofErr w:type="spellStart"/>
      <w:r w:rsidR="00583FE9">
        <w:rPr>
          <w:color w:val="A9B7C6"/>
        </w:rPr>
        <w:t>DisplaySavedCustomerList</w:t>
      </w:r>
      <w:proofErr w:type="spellEnd"/>
      <w:r w:rsidR="00583FE9">
        <w:rPr>
          <w:color w:val="A9B7C6"/>
        </w:rPr>
        <w:t xml:space="preserve"> {</w:t>
      </w:r>
      <w:r w:rsidR="00583FE9">
        <w:rPr>
          <w:color w:val="A9B7C6"/>
        </w:rPr>
        <w:br/>
        <w:t xml:space="preserve">    </w:t>
      </w:r>
      <w:r w:rsidR="00583FE9">
        <w:rPr>
          <w:color w:val="CC7832"/>
        </w:rPr>
        <w:t xml:space="preserve">public static void </w:t>
      </w:r>
      <w:r w:rsidR="00583FE9">
        <w:rPr>
          <w:color w:val="FFC66D"/>
        </w:rPr>
        <w:t>main</w:t>
      </w:r>
      <w:r w:rsidR="00583FE9">
        <w:rPr>
          <w:color w:val="A9B7C6"/>
        </w:rPr>
        <w:t xml:space="preserve">(String[] </w:t>
      </w:r>
      <w:proofErr w:type="spellStart"/>
      <w:r w:rsidR="00583FE9">
        <w:rPr>
          <w:color w:val="A9B7C6"/>
        </w:rPr>
        <w:t>args</w:t>
      </w:r>
      <w:proofErr w:type="spellEnd"/>
      <w:r w:rsidR="00583FE9">
        <w:rPr>
          <w:color w:val="A9B7C6"/>
        </w:rPr>
        <w:t>) {</w:t>
      </w:r>
      <w:r w:rsidR="00583FE9">
        <w:rPr>
          <w:color w:val="A9B7C6"/>
        </w:rPr>
        <w:br/>
        <w:t xml:space="preserve">        </w:t>
      </w:r>
      <w:r w:rsidR="00583FE9">
        <w:rPr>
          <w:color w:val="CC7832"/>
        </w:rPr>
        <w:t xml:space="preserve">try </w:t>
      </w:r>
      <w:r w:rsidR="00583FE9">
        <w:rPr>
          <w:color w:val="A9B7C6"/>
        </w:rPr>
        <w:t>{</w:t>
      </w:r>
      <w:r w:rsidR="00583FE9">
        <w:rPr>
          <w:color w:val="A9B7C6"/>
        </w:rPr>
        <w:br/>
        <w:t xml:space="preserve">            </w:t>
      </w:r>
      <w:proofErr w:type="spellStart"/>
      <w:r w:rsidR="00583FE9">
        <w:rPr>
          <w:color w:val="A9B7C6"/>
        </w:rPr>
        <w:t>FileReader</w:t>
      </w:r>
      <w:proofErr w:type="spellEnd"/>
      <w:r w:rsidR="00583FE9">
        <w:rPr>
          <w:color w:val="A9B7C6"/>
        </w:rPr>
        <w:t xml:space="preserve"> </w:t>
      </w:r>
      <w:proofErr w:type="spellStart"/>
      <w:r w:rsidR="00583FE9">
        <w:rPr>
          <w:color w:val="A9B7C6"/>
        </w:rPr>
        <w:t>fr</w:t>
      </w:r>
      <w:proofErr w:type="spellEnd"/>
      <w:r w:rsidR="00583FE9">
        <w:rPr>
          <w:color w:val="A9B7C6"/>
        </w:rPr>
        <w:t xml:space="preserve"> = </w:t>
      </w:r>
      <w:r w:rsidR="00583FE9">
        <w:rPr>
          <w:color w:val="CC7832"/>
        </w:rPr>
        <w:t xml:space="preserve">new </w:t>
      </w:r>
      <w:proofErr w:type="spellStart"/>
      <w:r w:rsidR="00583FE9">
        <w:rPr>
          <w:color w:val="A9B7C6"/>
        </w:rPr>
        <w:t>FileReader</w:t>
      </w:r>
      <w:proofErr w:type="spellEnd"/>
      <w:r w:rsidR="00583FE9">
        <w:rPr>
          <w:color w:val="A9B7C6"/>
        </w:rPr>
        <w:t>(</w:t>
      </w:r>
      <w:r w:rsidR="00583FE9">
        <w:rPr>
          <w:color w:val="6A8759"/>
        </w:rPr>
        <w:t>"C:</w:t>
      </w:r>
      <w:r w:rsidR="00583FE9">
        <w:rPr>
          <w:color w:val="CC7832"/>
        </w:rPr>
        <w:t>\\</w:t>
      </w:r>
      <w:r w:rsidR="00583FE9">
        <w:rPr>
          <w:color w:val="6A8759"/>
        </w:rPr>
        <w:t>Object Files</w:t>
      </w:r>
      <w:r w:rsidR="00583FE9">
        <w:rPr>
          <w:color w:val="CC7832"/>
        </w:rPr>
        <w:t>\\</w:t>
      </w:r>
      <w:r w:rsidR="00583FE9">
        <w:rPr>
          <w:color w:val="6A8759"/>
        </w:rPr>
        <w:t>Question4.txt"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int </w:t>
      </w:r>
      <w:proofErr w:type="spellStart"/>
      <w:r w:rsidR="00583FE9">
        <w:rPr>
          <w:color w:val="A9B7C6"/>
        </w:rPr>
        <w:t>i</w:t>
      </w:r>
      <w:proofErr w:type="spellEnd"/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while </w:t>
      </w:r>
      <w:r w:rsidR="00583FE9">
        <w:rPr>
          <w:color w:val="A9B7C6"/>
        </w:rPr>
        <w:t>((</w:t>
      </w:r>
      <w:proofErr w:type="spellStart"/>
      <w:r w:rsidR="00583FE9">
        <w:rPr>
          <w:color w:val="A9B7C6"/>
        </w:rPr>
        <w:t>i</w:t>
      </w:r>
      <w:proofErr w:type="spellEnd"/>
      <w:r w:rsidR="00583FE9">
        <w:rPr>
          <w:color w:val="A9B7C6"/>
        </w:rPr>
        <w:t xml:space="preserve"> = </w:t>
      </w:r>
      <w:proofErr w:type="spellStart"/>
      <w:r w:rsidR="00583FE9">
        <w:rPr>
          <w:color w:val="A9B7C6"/>
        </w:rPr>
        <w:t>fr.read</w:t>
      </w:r>
      <w:proofErr w:type="spellEnd"/>
      <w:r w:rsidR="00583FE9">
        <w:rPr>
          <w:color w:val="A9B7C6"/>
        </w:rPr>
        <w:t>()) != -</w:t>
      </w:r>
      <w:r w:rsidR="00583FE9">
        <w:rPr>
          <w:color w:val="6897BB"/>
        </w:rPr>
        <w:t>1</w:t>
      </w:r>
      <w:r w:rsidR="00583FE9">
        <w:rPr>
          <w:color w:val="A9B7C6"/>
        </w:rPr>
        <w:t>) {</w:t>
      </w:r>
      <w:r w:rsidR="00583FE9">
        <w:rPr>
          <w:color w:val="A9B7C6"/>
        </w:rPr>
        <w:br/>
        <w:t xml:space="preserve">    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</w:t>
      </w:r>
      <w:proofErr w:type="spellEnd"/>
      <w:r w:rsidR="00583FE9">
        <w:rPr>
          <w:color w:val="A9B7C6"/>
        </w:rPr>
        <w:t>((</w:t>
      </w:r>
      <w:r w:rsidR="00583FE9">
        <w:rPr>
          <w:color w:val="CC7832"/>
        </w:rPr>
        <w:t>char</w:t>
      </w:r>
      <w:r w:rsidR="00583FE9">
        <w:rPr>
          <w:color w:val="A9B7C6"/>
        </w:rPr>
        <w:t>)(</w:t>
      </w:r>
      <w:proofErr w:type="spellStart"/>
      <w:r w:rsidR="00583FE9">
        <w:rPr>
          <w:color w:val="A9B7C6"/>
        </w:rPr>
        <w:t>i</w:t>
      </w:r>
      <w:proofErr w:type="spellEnd"/>
      <w:r w:rsidR="00583FE9">
        <w:rPr>
          <w:color w:val="A9B7C6"/>
        </w:rPr>
        <w:t>))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  <w:t xml:space="preserve">            </w:t>
      </w:r>
      <w:proofErr w:type="spellStart"/>
      <w:r w:rsidR="00583FE9">
        <w:rPr>
          <w:color w:val="A9B7C6"/>
        </w:rPr>
        <w:t>fr.close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lastRenderedPageBreak/>
        <w:t xml:space="preserve">            </w:t>
      </w:r>
      <w:proofErr w:type="spellStart"/>
      <w:r w:rsidR="00583FE9">
        <w:rPr>
          <w:color w:val="A9B7C6"/>
        </w:rPr>
        <w:t>fr.close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  <w:t xml:space="preserve">        </w:t>
      </w:r>
      <w:r w:rsidR="00583FE9">
        <w:rPr>
          <w:color w:val="CC7832"/>
        </w:rPr>
        <w:t>catch</w:t>
      </w:r>
      <w:r w:rsidR="00583FE9">
        <w:rPr>
          <w:color w:val="A9B7C6"/>
        </w:rPr>
        <w:t>(</w:t>
      </w:r>
      <w:proofErr w:type="spellStart"/>
      <w:r w:rsidR="00583FE9">
        <w:rPr>
          <w:color w:val="A9B7C6"/>
        </w:rPr>
        <w:t>IOException</w:t>
      </w:r>
      <w:proofErr w:type="spellEnd"/>
      <w:r w:rsidR="00583FE9">
        <w:rPr>
          <w:color w:val="A9B7C6"/>
        </w:rPr>
        <w:t xml:space="preserve"> </w:t>
      </w:r>
      <w:proofErr w:type="spellStart"/>
      <w:r w:rsidR="00583FE9">
        <w:rPr>
          <w:color w:val="A9B7C6"/>
        </w:rPr>
        <w:t>i</w:t>
      </w:r>
      <w:proofErr w:type="spellEnd"/>
      <w:r w:rsidR="00583FE9">
        <w:rPr>
          <w:color w:val="A9B7C6"/>
        </w:rPr>
        <w:t>)</w:t>
      </w:r>
      <w:r w:rsidR="00583FE9">
        <w:rPr>
          <w:color w:val="A9B7C6"/>
        </w:rPr>
        <w:br/>
        <w:t xml:space="preserve">        {</w:t>
      </w:r>
      <w:r w:rsidR="00583FE9">
        <w:rPr>
          <w:color w:val="A9B7C6"/>
        </w:rPr>
        <w:br/>
        <w:t xml:space="preserve">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proofErr w:type="spellStart"/>
      <w:r w:rsidR="00583FE9">
        <w:rPr>
          <w:color w:val="A9B7C6"/>
        </w:rPr>
        <w:t>i.getMessage</w:t>
      </w:r>
      <w:proofErr w:type="spellEnd"/>
      <w:r w:rsidR="00583FE9">
        <w:rPr>
          <w:color w:val="A9B7C6"/>
        </w:rPr>
        <w:t>())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</w:r>
      <w:r w:rsidR="00583FE9">
        <w:rPr>
          <w:color w:val="A9B7C6"/>
        </w:rPr>
        <w:br/>
        <w:t xml:space="preserve">    }</w:t>
      </w:r>
      <w:r w:rsidR="00583FE9">
        <w:rPr>
          <w:color w:val="A9B7C6"/>
        </w:rPr>
        <w:br/>
        <w:t>}</w:t>
      </w:r>
    </w:p>
    <w:p w14:paraId="28584BA6" w14:textId="47303BD0" w:rsidR="002961A8" w:rsidRPr="00C9635F" w:rsidRDefault="00583FE9" w:rsidP="009E01AA">
      <w:pPr>
        <w:spacing w:after="0"/>
        <w:rPr>
          <w:rFonts w:ascii="Courier New" w:hAnsi="Courier New" w:cs="Courier New"/>
          <w:color w:val="34495E"/>
          <w:sz w:val="28"/>
          <w:szCs w:val="28"/>
        </w:rPr>
      </w:pPr>
      <w:r w:rsidRPr="00583FE9">
        <w:rPr>
          <w:rFonts w:ascii="Courier New" w:hAnsi="Courier New" w:cs="Courier New"/>
          <w:color w:val="34495E"/>
          <w:sz w:val="28"/>
          <w:szCs w:val="28"/>
        </w:rPr>
        <w:drawing>
          <wp:inline distT="0" distB="0" distL="0" distR="0" wp14:anchorId="207374C7" wp14:editId="1BEFFCA3">
            <wp:extent cx="6858000" cy="40436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8733" w14:textId="77777777" w:rsidR="00583FE9" w:rsidRDefault="002961A8" w:rsidP="00583FE9">
      <w:pPr>
        <w:pStyle w:val="HTMLPreformatted"/>
        <w:shd w:val="clear" w:color="auto" w:fill="2B2B2B"/>
        <w:rPr>
          <w:color w:val="A9B7C6"/>
        </w:rPr>
      </w:pPr>
      <w:r w:rsidRPr="00C9635F">
        <w:rPr>
          <w:sz w:val="28"/>
          <w:szCs w:val="28"/>
        </w:rPr>
        <w:t>C.</w:t>
      </w:r>
      <w:r w:rsidRPr="00C9635F">
        <w:rPr>
          <w:color w:val="34495E"/>
          <w:sz w:val="28"/>
          <w:szCs w:val="28"/>
        </w:rPr>
        <w:t xml:space="preserve"> </w:t>
      </w:r>
      <w:r w:rsidR="00583FE9">
        <w:rPr>
          <w:color w:val="CC7832"/>
        </w:rPr>
        <w:t xml:space="preserve">import </w:t>
      </w:r>
      <w:proofErr w:type="spellStart"/>
      <w:r w:rsidR="00583FE9">
        <w:rPr>
          <w:color w:val="A9B7C6"/>
        </w:rPr>
        <w:t>java.io.File</w:t>
      </w:r>
      <w:proofErr w:type="spellEnd"/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import </w:t>
      </w:r>
      <w:proofErr w:type="spellStart"/>
      <w:r w:rsidR="00583FE9">
        <w:rPr>
          <w:color w:val="A9B7C6"/>
        </w:rPr>
        <w:t>java.util.Scanner</w:t>
      </w:r>
      <w:proofErr w:type="spellEnd"/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public class </w:t>
      </w:r>
      <w:proofErr w:type="spellStart"/>
      <w:r w:rsidR="00583FE9">
        <w:rPr>
          <w:color w:val="A9B7C6"/>
        </w:rPr>
        <w:t>DisplaySelectedCustomer</w:t>
      </w:r>
      <w:proofErr w:type="spellEnd"/>
      <w:r w:rsidR="00583FE9">
        <w:rPr>
          <w:color w:val="A9B7C6"/>
        </w:rPr>
        <w:t xml:space="preserve"> {</w:t>
      </w:r>
      <w:r w:rsidR="00583FE9">
        <w:rPr>
          <w:color w:val="A9B7C6"/>
        </w:rPr>
        <w:br/>
        <w:t xml:space="preserve">    </w:t>
      </w:r>
      <w:r w:rsidR="00583FE9">
        <w:rPr>
          <w:color w:val="CC7832"/>
        </w:rPr>
        <w:t xml:space="preserve">public static void </w:t>
      </w:r>
      <w:r w:rsidR="00583FE9">
        <w:rPr>
          <w:color w:val="FFC66D"/>
        </w:rPr>
        <w:t>main</w:t>
      </w:r>
      <w:r w:rsidR="00583FE9">
        <w:rPr>
          <w:color w:val="A9B7C6"/>
        </w:rPr>
        <w:t xml:space="preserve">(String[] </w:t>
      </w:r>
      <w:proofErr w:type="spellStart"/>
      <w:r w:rsidR="00583FE9">
        <w:rPr>
          <w:color w:val="A9B7C6"/>
        </w:rPr>
        <w:t>args</w:t>
      </w:r>
      <w:proofErr w:type="spellEnd"/>
      <w:r w:rsidR="00583FE9">
        <w:rPr>
          <w:color w:val="A9B7C6"/>
        </w:rPr>
        <w:t>) {</w:t>
      </w:r>
      <w:r w:rsidR="00583FE9">
        <w:rPr>
          <w:color w:val="A9B7C6"/>
        </w:rPr>
        <w:br/>
        <w:t xml:space="preserve">        </w:t>
      </w:r>
      <w:r w:rsidR="00583FE9">
        <w:rPr>
          <w:color w:val="CC7832"/>
        </w:rPr>
        <w:t xml:space="preserve">try </w:t>
      </w:r>
      <w:r w:rsidR="00583FE9">
        <w:rPr>
          <w:color w:val="A9B7C6"/>
        </w:rPr>
        <w:t>{</w:t>
      </w:r>
      <w:r w:rsidR="00583FE9">
        <w:rPr>
          <w:color w:val="A9B7C6"/>
        </w:rPr>
        <w:br/>
        <w:t xml:space="preserve">            File f = </w:t>
      </w:r>
      <w:r w:rsidR="00583FE9">
        <w:rPr>
          <w:color w:val="CC7832"/>
        </w:rPr>
        <w:t xml:space="preserve">new </w:t>
      </w:r>
      <w:r w:rsidR="00583FE9">
        <w:rPr>
          <w:color w:val="A9B7C6"/>
        </w:rPr>
        <w:t>File(</w:t>
      </w:r>
      <w:r w:rsidR="00583FE9">
        <w:rPr>
          <w:color w:val="6A8759"/>
        </w:rPr>
        <w:t>"C:</w:t>
      </w:r>
      <w:r w:rsidR="00583FE9">
        <w:rPr>
          <w:color w:val="CC7832"/>
        </w:rPr>
        <w:t>\\</w:t>
      </w:r>
      <w:r w:rsidR="00583FE9">
        <w:rPr>
          <w:color w:val="6A8759"/>
        </w:rPr>
        <w:t>Object Files</w:t>
      </w:r>
      <w:r w:rsidR="00583FE9">
        <w:rPr>
          <w:color w:val="CC7832"/>
        </w:rPr>
        <w:t>\\</w:t>
      </w:r>
      <w:r w:rsidR="00583FE9">
        <w:rPr>
          <w:color w:val="6A8759"/>
        </w:rPr>
        <w:t>Question4.txt"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 xml:space="preserve">Scanner </w:t>
      </w:r>
      <w:proofErr w:type="spellStart"/>
      <w:r w:rsidR="00583FE9">
        <w:rPr>
          <w:color w:val="A9B7C6"/>
        </w:rPr>
        <w:t>sc</w:t>
      </w:r>
      <w:proofErr w:type="spellEnd"/>
      <w:r w:rsidR="00583FE9">
        <w:rPr>
          <w:color w:val="A9B7C6"/>
        </w:rPr>
        <w:t xml:space="preserve"> = </w:t>
      </w:r>
      <w:r w:rsidR="00583FE9">
        <w:rPr>
          <w:color w:val="CC7832"/>
        </w:rPr>
        <w:t xml:space="preserve">new </w:t>
      </w:r>
      <w:r w:rsidR="00583FE9">
        <w:rPr>
          <w:color w:val="A9B7C6"/>
        </w:rPr>
        <w:t>Scanner(System.</w:t>
      </w:r>
      <w:r w:rsidR="00583FE9">
        <w:rPr>
          <w:i/>
          <w:iCs/>
          <w:color w:val="9876AA"/>
        </w:rPr>
        <w:t>in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 xml:space="preserve">Scanner reader = </w:t>
      </w:r>
      <w:r w:rsidR="00583FE9">
        <w:rPr>
          <w:color w:val="CC7832"/>
        </w:rPr>
        <w:t xml:space="preserve">new </w:t>
      </w:r>
      <w:r w:rsidR="00583FE9">
        <w:rPr>
          <w:color w:val="A9B7C6"/>
        </w:rPr>
        <w:t>Scanner(f)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>String line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proofErr w:type="spellStart"/>
      <w:r w:rsidR="00583FE9">
        <w:rPr>
          <w:color w:val="CC7832"/>
        </w:rPr>
        <w:t>boolean</w:t>
      </w:r>
      <w:proofErr w:type="spellEnd"/>
      <w:r w:rsidR="00583FE9">
        <w:rPr>
          <w:color w:val="CC7832"/>
        </w:rPr>
        <w:t xml:space="preserve"> </w:t>
      </w:r>
      <w:r w:rsidR="00583FE9">
        <w:rPr>
          <w:color w:val="A9B7C6"/>
        </w:rPr>
        <w:t xml:space="preserve">check = </w:t>
      </w:r>
      <w:r w:rsidR="00583FE9">
        <w:rPr>
          <w:color w:val="CC7832"/>
        </w:rPr>
        <w:t>false;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r w:rsidR="00583FE9">
        <w:rPr>
          <w:color w:val="6A8759"/>
        </w:rPr>
        <w:t>"Enter the ID num to look for"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 xml:space="preserve">String num = </w:t>
      </w:r>
      <w:proofErr w:type="spellStart"/>
      <w:r w:rsidR="00583FE9">
        <w:rPr>
          <w:color w:val="A9B7C6"/>
        </w:rPr>
        <w:t>sc.nextLine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    while</w:t>
      </w:r>
      <w:r w:rsidR="00583FE9">
        <w:rPr>
          <w:color w:val="A9B7C6"/>
        </w:rPr>
        <w:t>(</w:t>
      </w:r>
      <w:proofErr w:type="spellStart"/>
      <w:r w:rsidR="00583FE9">
        <w:rPr>
          <w:color w:val="A9B7C6"/>
        </w:rPr>
        <w:t>reader.hasNextLine</w:t>
      </w:r>
      <w:proofErr w:type="spellEnd"/>
      <w:r w:rsidR="00583FE9">
        <w:rPr>
          <w:color w:val="A9B7C6"/>
        </w:rPr>
        <w:t>())</w:t>
      </w:r>
      <w:r w:rsidR="00583FE9">
        <w:rPr>
          <w:color w:val="A9B7C6"/>
        </w:rPr>
        <w:br/>
        <w:t xml:space="preserve">            {</w:t>
      </w:r>
      <w:r w:rsidR="00583FE9">
        <w:rPr>
          <w:color w:val="A9B7C6"/>
        </w:rPr>
        <w:br/>
        <w:t xml:space="preserve">                line = </w:t>
      </w:r>
      <w:proofErr w:type="spellStart"/>
      <w:r w:rsidR="00583FE9">
        <w:rPr>
          <w:color w:val="A9B7C6"/>
        </w:rPr>
        <w:t>reader.nextLine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    if</w:t>
      </w:r>
      <w:r w:rsidR="00583FE9">
        <w:rPr>
          <w:color w:val="A9B7C6"/>
        </w:rPr>
        <w:t>(</w:t>
      </w:r>
      <w:proofErr w:type="spellStart"/>
      <w:r w:rsidR="00583FE9">
        <w:rPr>
          <w:color w:val="A9B7C6"/>
        </w:rPr>
        <w:t>line.contains</w:t>
      </w:r>
      <w:proofErr w:type="spellEnd"/>
      <w:r w:rsidR="00583FE9">
        <w:rPr>
          <w:color w:val="A9B7C6"/>
        </w:rPr>
        <w:t>(num)) {</w:t>
      </w:r>
      <w:r w:rsidR="00583FE9">
        <w:rPr>
          <w:color w:val="A9B7C6"/>
        </w:rPr>
        <w:br/>
        <w:t xml:space="preserve">        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(line)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        </w:t>
      </w:r>
      <w:r w:rsidR="00583FE9">
        <w:rPr>
          <w:color w:val="A9B7C6"/>
        </w:rPr>
        <w:t>check =</w:t>
      </w:r>
      <w:r w:rsidR="00583FE9">
        <w:rPr>
          <w:color w:val="CC7832"/>
        </w:rPr>
        <w:t>true;</w:t>
      </w:r>
      <w:r w:rsidR="00583FE9">
        <w:rPr>
          <w:color w:val="CC7832"/>
        </w:rPr>
        <w:br/>
        <w:t xml:space="preserve">        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</w:r>
      <w:r w:rsidR="00583FE9">
        <w:rPr>
          <w:color w:val="A9B7C6"/>
        </w:rPr>
        <w:lastRenderedPageBreak/>
        <w:t xml:space="preserve">            }</w:t>
      </w:r>
      <w:r w:rsidR="00583FE9">
        <w:rPr>
          <w:color w:val="A9B7C6"/>
        </w:rPr>
        <w:br/>
      </w:r>
      <w:r w:rsidR="00583FE9">
        <w:rPr>
          <w:color w:val="A9B7C6"/>
        </w:rPr>
        <w:br/>
        <w:t xml:space="preserve">            </w:t>
      </w:r>
      <w:r w:rsidR="00583FE9">
        <w:rPr>
          <w:color w:val="CC7832"/>
        </w:rPr>
        <w:t>if</w:t>
      </w:r>
      <w:r w:rsidR="00583FE9">
        <w:rPr>
          <w:color w:val="A9B7C6"/>
        </w:rPr>
        <w:t xml:space="preserve">(check == </w:t>
      </w:r>
      <w:r w:rsidR="00583FE9">
        <w:rPr>
          <w:color w:val="CC7832"/>
        </w:rPr>
        <w:t>false</w:t>
      </w:r>
      <w:r w:rsidR="00583FE9">
        <w:rPr>
          <w:color w:val="A9B7C6"/>
        </w:rPr>
        <w:t>)</w:t>
      </w:r>
      <w:r w:rsidR="00583FE9">
        <w:rPr>
          <w:color w:val="A9B7C6"/>
        </w:rPr>
        <w:br/>
        <w:t xml:space="preserve">            {</w:t>
      </w:r>
      <w:r w:rsidR="00583FE9">
        <w:rPr>
          <w:color w:val="A9B7C6"/>
        </w:rPr>
        <w:br/>
        <w:t xml:space="preserve">    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r w:rsidR="00583FE9">
        <w:rPr>
          <w:color w:val="6A8759"/>
        </w:rPr>
        <w:t>"No records of that ID Number"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</w:r>
      <w:r w:rsidR="00583FE9">
        <w:rPr>
          <w:color w:val="A9B7C6"/>
        </w:rPr>
        <w:br/>
        <w:t xml:space="preserve">            </w:t>
      </w:r>
      <w:proofErr w:type="spellStart"/>
      <w:r w:rsidR="00583FE9">
        <w:rPr>
          <w:color w:val="A9B7C6"/>
        </w:rPr>
        <w:t>sc.close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  <w:t xml:space="preserve">        </w:t>
      </w:r>
      <w:r w:rsidR="00583FE9">
        <w:rPr>
          <w:color w:val="CC7832"/>
        </w:rPr>
        <w:t>catch</w:t>
      </w:r>
      <w:r w:rsidR="00583FE9">
        <w:rPr>
          <w:color w:val="A9B7C6"/>
        </w:rPr>
        <w:t>(Exception e)</w:t>
      </w:r>
      <w:r w:rsidR="00583FE9">
        <w:rPr>
          <w:color w:val="A9B7C6"/>
        </w:rPr>
        <w:br/>
        <w:t xml:space="preserve">        {</w:t>
      </w:r>
      <w:r w:rsidR="00583FE9">
        <w:rPr>
          <w:color w:val="A9B7C6"/>
        </w:rPr>
        <w:br/>
        <w:t xml:space="preserve">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proofErr w:type="spellStart"/>
      <w:r w:rsidR="00583FE9">
        <w:rPr>
          <w:color w:val="A9B7C6"/>
        </w:rPr>
        <w:t>e.getMessage</w:t>
      </w:r>
      <w:proofErr w:type="spellEnd"/>
      <w:r w:rsidR="00583FE9">
        <w:rPr>
          <w:color w:val="A9B7C6"/>
        </w:rPr>
        <w:t>())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  <w:t xml:space="preserve">    }</w:t>
      </w:r>
      <w:r w:rsidR="00583FE9">
        <w:rPr>
          <w:color w:val="A9B7C6"/>
        </w:rPr>
        <w:br/>
        <w:t>}</w:t>
      </w:r>
    </w:p>
    <w:p w14:paraId="362D8E41" w14:textId="31046591" w:rsidR="002961A8" w:rsidRPr="00C9635F" w:rsidRDefault="00583FE9" w:rsidP="009E01AA">
      <w:pPr>
        <w:spacing w:after="0"/>
        <w:rPr>
          <w:rFonts w:ascii="Courier New" w:hAnsi="Courier New" w:cs="Courier New"/>
          <w:color w:val="34495E"/>
          <w:sz w:val="28"/>
          <w:szCs w:val="28"/>
        </w:rPr>
      </w:pPr>
      <w:r w:rsidRPr="00583FE9">
        <w:rPr>
          <w:rFonts w:ascii="Courier New" w:hAnsi="Courier New" w:cs="Courier New"/>
          <w:color w:val="34495E"/>
          <w:sz w:val="28"/>
          <w:szCs w:val="28"/>
        </w:rPr>
        <w:drawing>
          <wp:inline distT="0" distB="0" distL="0" distR="0" wp14:anchorId="10B93602" wp14:editId="2C59A566">
            <wp:extent cx="5502117" cy="3017782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EAC0" w14:textId="77777777" w:rsidR="00583FE9" w:rsidRDefault="002961A8" w:rsidP="00583FE9">
      <w:pPr>
        <w:pStyle w:val="HTMLPreformatted"/>
        <w:shd w:val="clear" w:color="auto" w:fill="2B2B2B"/>
        <w:rPr>
          <w:color w:val="A9B7C6"/>
        </w:rPr>
      </w:pPr>
      <w:r w:rsidRPr="00C9635F">
        <w:rPr>
          <w:sz w:val="28"/>
          <w:szCs w:val="28"/>
        </w:rPr>
        <w:t>D.</w:t>
      </w:r>
      <w:r w:rsidRPr="00C9635F">
        <w:rPr>
          <w:color w:val="34495E"/>
          <w:sz w:val="28"/>
          <w:szCs w:val="28"/>
        </w:rPr>
        <w:t xml:space="preserve"> </w:t>
      </w:r>
      <w:r w:rsidR="00583FE9">
        <w:rPr>
          <w:color w:val="CC7832"/>
        </w:rPr>
        <w:t xml:space="preserve">import </w:t>
      </w:r>
      <w:proofErr w:type="spellStart"/>
      <w:r w:rsidR="00583FE9">
        <w:rPr>
          <w:color w:val="A9B7C6"/>
        </w:rPr>
        <w:t>java.io.File</w:t>
      </w:r>
      <w:proofErr w:type="spellEnd"/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import </w:t>
      </w:r>
      <w:proofErr w:type="spellStart"/>
      <w:r w:rsidR="00583FE9">
        <w:rPr>
          <w:color w:val="A9B7C6"/>
        </w:rPr>
        <w:t>java.util.Scanner</w:t>
      </w:r>
      <w:proofErr w:type="spellEnd"/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public class </w:t>
      </w:r>
      <w:proofErr w:type="spellStart"/>
      <w:r w:rsidR="00583FE9">
        <w:rPr>
          <w:color w:val="A9B7C6"/>
        </w:rPr>
        <w:t>DisplaySelectedCustomerByName</w:t>
      </w:r>
      <w:proofErr w:type="spellEnd"/>
      <w:r w:rsidR="00583FE9">
        <w:rPr>
          <w:color w:val="A9B7C6"/>
        </w:rPr>
        <w:t xml:space="preserve"> {</w:t>
      </w:r>
      <w:r w:rsidR="00583FE9">
        <w:rPr>
          <w:color w:val="A9B7C6"/>
        </w:rPr>
        <w:br/>
        <w:t xml:space="preserve">    </w:t>
      </w:r>
      <w:r w:rsidR="00583FE9">
        <w:rPr>
          <w:color w:val="CC7832"/>
        </w:rPr>
        <w:t xml:space="preserve">public static void </w:t>
      </w:r>
      <w:r w:rsidR="00583FE9">
        <w:rPr>
          <w:color w:val="FFC66D"/>
        </w:rPr>
        <w:t>main</w:t>
      </w:r>
      <w:r w:rsidR="00583FE9">
        <w:rPr>
          <w:color w:val="A9B7C6"/>
        </w:rPr>
        <w:t xml:space="preserve">(String[] </w:t>
      </w:r>
      <w:proofErr w:type="spellStart"/>
      <w:r w:rsidR="00583FE9">
        <w:rPr>
          <w:color w:val="A9B7C6"/>
        </w:rPr>
        <w:t>args</w:t>
      </w:r>
      <w:proofErr w:type="spellEnd"/>
      <w:r w:rsidR="00583FE9">
        <w:rPr>
          <w:color w:val="A9B7C6"/>
        </w:rPr>
        <w:t>) {</w:t>
      </w:r>
      <w:r w:rsidR="00583FE9">
        <w:rPr>
          <w:color w:val="A9B7C6"/>
        </w:rPr>
        <w:br/>
        <w:t xml:space="preserve">        </w:t>
      </w:r>
      <w:r w:rsidR="00583FE9">
        <w:rPr>
          <w:color w:val="CC7832"/>
        </w:rPr>
        <w:t xml:space="preserve">try </w:t>
      </w:r>
      <w:r w:rsidR="00583FE9">
        <w:rPr>
          <w:color w:val="A9B7C6"/>
        </w:rPr>
        <w:t>{</w:t>
      </w:r>
      <w:r w:rsidR="00583FE9">
        <w:rPr>
          <w:color w:val="A9B7C6"/>
        </w:rPr>
        <w:br/>
        <w:t xml:space="preserve">            File f = </w:t>
      </w:r>
      <w:r w:rsidR="00583FE9">
        <w:rPr>
          <w:color w:val="CC7832"/>
        </w:rPr>
        <w:t xml:space="preserve">new </w:t>
      </w:r>
      <w:r w:rsidR="00583FE9">
        <w:rPr>
          <w:color w:val="A9B7C6"/>
        </w:rPr>
        <w:t>File(</w:t>
      </w:r>
      <w:r w:rsidR="00583FE9">
        <w:rPr>
          <w:color w:val="6A8759"/>
        </w:rPr>
        <w:t>"C:</w:t>
      </w:r>
      <w:r w:rsidR="00583FE9">
        <w:rPr>
          <w:color w:val="CC7832"/>
        </w:rPr>
        <w:t>\\</w:t>
      </w:r>
      <w:r w:rsidR="00583FE9">
        <w:rPr>
          <w:color w:val="6A8759"/>
        </w:rPr>
        <w:t>Object Files</w:t>
      </w:r>
      <w:r w:rsidR="00583FE9">
        <w:rPr>
          <w:color w:val="CC7832"/>
        </w:rPr>
        <w:t>\\</w:t>
      </w:r>
      <w:r w:rsidR="00583FE9">
        <w:rPr>
          <w:color w:val="6A8759"/>
        </w:rPr>
        <w:t>Question4.txt"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 xml:space="preserve">Scanner </w:t>
      </w:r>
      <w:proofErr w:type="spellStart"/>
      <w:r w:rsidR="00583FE9">
        <w:rPr>
          <w:color w:val="A9B7C6"/>
        </w:rPr>
        <w:t>sc</w:t>
      </w:r>
      <w:proofErr w:type="spellEnd"/>
      <w:r w:rsidR="00583FE9">
        <w:rPr>
          <w:color w:val="A9B7C6"/>
        </w:rPr>
        <w:t xml:space="preserve"> = </w:t>
      </w:r>
      <w:r w:rsidR="00583FE9">
        <w:rPr>
          <w:color w:val="CC7832"/>
        </w:rPr>
        <w:t xml:space="preserve">new </w:t>
      </w:r>
      <w:r w:rsidR="00583FE9">
        <w:rPr>
          <w:color w:val="A9B7C6"/>
        </w:rPr>
        <w:t>Scanner(System.</w:t>
      </w:r>
      <w:r w:rsidR="00583FE9">
        <w:rPr>
          <w:i/>
          <w:iCs/>
          <w:color w:val="9876AA"/>
        </w:rPr>
        <w:t>in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 xml:space="preserve">Scanner reader = </w:t>
      </w:r>
      <w:r w:rsidR="00583FE9">
        <w:rPr>
          <w:color w:val="CC7832"/>
        </w:rPr>
        <w:t xml:space="preserve">new </w:t>
      </w:r>
      <w:r w:rsidR="00583FE9">
        <w:rPr>
          <w:color w:val="A9B7C6"/>
        </w:rPr>
        <w:t>Scanner(f)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>String line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proofErr w:type="spellStart"/>
      <w:r w:rsidR="00583FE9">
        <w:rPr>
          <w:color w:val="CC7832"/>
        </w:rPr>
        <w:t>boolean</w:t>
      </w:r>
      <w:proofErr w:type="spellEnd"/>
      <w:r w:rsidR="00583FE9">
        <w:rPr>
          <w:color w:val="CC7832"/>
        </w:rPr>
        <w:t xml:space="preserve"> </w:t>
      </w:r>
      <w:r w:rsidR="00583FE9">
        <w:rPr>
          <w:color w:val="A9B7C6"/>
        </w:rPr>
        <w:t xml:space="preserve">check = </w:t>
      </w:r>
      <w:r w:rsidR="00583FE9">
        <w:rPr>
          <w:color w:val="CC7832"/>
        </w:rPr>
        <w:t>false;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r w:rsidR="00583FE9">
        <w:rPr>
          <w:color w:val="6A8759"/>
        </w:rPr>
        <w:t>"Enter the Last Name to look for"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 xml:space="preserve">String </w:t>
      </w:r>
      <w:proofErr w:type="spellStart"/>
      <w:r w:rsidR="00583FE9">
        <w:rPr>
          <w:color w:val="A9B7C6"/>
        </w:rPr>
        <w:t>lName</w:t>
      </w:r>
      <w:proofErr w:type="spellEnd"/>
      <w:r w:rsidR="00583FE9">
        <w:rPr>
          <w:color w:val="A9B7C6"/>
        </w:rPr>
        <w:t xml:space="preserve"> = </w:t>
      </w:r>
      <w:proofErr w:type="spellStart"/>
      <w:r w:rsidR="00583FE9">
        <w:rPr>
          <w:color w:val="A9B7C6"/>
        </w:rPr>
        <w:t>sc.nextLine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    while</w:t>
      </w:r>
      <w:r w:rsidR="00583FE9">
        <w:rPr>
          <w:color w:val="A9B7C6"/>
        </w:rPr>
        <w:t>(</w:t>
      </w:r>
      <w:proofErr w:type="spellStart"/>
      <w:r w:rsidR="00583FE9">
        <w:rPr>
          <w:color w:val="A9B7C6"/>
        </w:rPr>
        <w:t>reader.hasNextLine</w:t>
      </w:r>
      <w:proofErr w:type="spellEnd"/>
      <w:r w:rsidR="00583FE9">
        <w:rPr>
          <w:color w:val="A9B7C6"/>
        </w:rPr>
        <w:t>())</w:t>
      </w:r>
      <w:r w:rsidR="00583FE9">
        <w:rPr>
          <w:color w:val="A9B7C6"/>
        </w:rPr>
        <w:br/>
        <w:t xml:space="preserve">            {</w:t>
      </w:r>
      <w:r w:rsidR="00583FE9">
        <w:rPr>
          <w:color w:val="A9B7C6"/>
        </w:rPr>
        <w:br/>
        <w:t xml:space="preserve">                line = </w:t>
      </w:r>
      <w:proofErr w:type="spellStart"/>
      <w:r w:rsidR="00583FE9">
        <w:rPr>
          <w:color w:val="A9B7C6"/>
        </w:rPr>
        <w:t>reader.nextLine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    if</w:t>
      </w:r>
      <w:r w:rsidR="00583FE9">
        <w:rPr>
          <w:color w:val="A9B7C6"/>
        </w:rPr>
        <w:t>(</w:t>
      </w:r>
      <w:proofErr w:type="spellStart"/>
      <w:r w:rsidR="00583FE9">
        <w:rPr>
          <w:color w:val="A9B7C6"/>
        </w:rPr>
        <w:t>line.contains</w:t>
      </w:r>
      <w:proofErr w:type="spellEnd"/>
      <w:r w:rsidR="00583FE9">
        <w:rPr>
          <w:color w:val="A9B7C6"/>
        </w:rPr>
        <w:t>(</w:t>
      </w:r>
      <w:proofErr w:type="spellStart"/>
      <w:r w:rsidR="00583FE9">
        <w:rPr>
          <w:color w:val="A9B7C6"/>
        </w:rPr>
        <w:t>lName</w:t>
      </w:r>
      <w:proofErr w:type="spellEnd"/>
      <w:r w:rsidR="00583FE9">
        <w:rPr>
          <w:color w:val="A9B7C6"/>
        </w:rPr>
        <w:t>)) {</w:t>
      </w:r>
      <w:r w:rsidR="00583FE9">
        <w:rPr>
          <w:color w:val="A9B7C6"/>
        </w:rPr>
        <w:br/>
        <w:t xml:space="preserve">        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(line)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        </w:t>
      </w:r>
      <w:r w:rsidR="00583FE9">
        <w:rPr>
          <w:color w:val="A9B7C6"/>
        </w:rPr>
        <w:t>check =</w:t>
      </w:r>
      <w:r w:rsidR="00583FE9">
        <w:rPr>
          <w:color w:val="CC7832"/>
        </w:rPr>
        <w:t>true;</w:t>
      </w:r>
      <w:r w:rsidR="00583FE9">
        <w:rPr>
          <w:color w:val="CC7832"/>
        </w:rPr>
        <w:br/>
        <w:t xml:space="preserve">        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  <w:t xml:space="preserve">            }</w:t>
      </w:r>
      <w:r w:rsidR="00583FE9">
        <w:rPr>
          <w:color w:val="A9B7C6"/>
        </w:rPr>
        <w:br/>
      </w:r>
      <w:r w:rsidR="00583FE9">
        <w:rPr>
          <w:color w:val="A9B7C6"/>
        </w:rPr>
        <w:lastRenderedPageBreak/>
        <w:br/>
        <w:t xml:space="preserve">            </w:t>
      </w:r>
      <w:r w:rsidR="00583FE9">
        <w:rPr>
          <w:color w:val="CC7832"/>
        </w:rPr>
        <w:t>if</w:t>
      </w:r>
      <w:r w:rsidR="00583FE9">
        <w:rPr>
          <w:color w:val="A9B7C6"/>
        </w:rPr>
        <w:t xml:space="preserve">(check == </w:t>
      </w:r>
      <w:r w:rsidR="00583FE9">
        <w:rPr>
          <w:color w:val="CC7832"/>
        </w:rPr>
        <w:t>false</w:t>
      </w:r>
      <w:r w:rsidR="00583FE9">
        <w:rPr>
          <w:color w:val="A9B7C6"/>
        </w:rPr>
        <w:t>)</w:t>
      </w:r>
      <w:r w:rsidR="00583FE9">
        <w:rPr>
          <w:color w:val="A9B7C6"/>
        </w:rPr>
        <w:br/>
        <w:t xml:space="preserve">            {</w:t>
      </w:r>
      <w:r w:rsidR="00583FE9">
        <w:rPr>
          <w:color w:val="A9B7C6"/>
        </w:rPr>
        <w:br/>
        <w:t xml:space="preserve">    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r w:rsidR="00583FE9">
        <w:rPr>
          <w:color w:val="6A8759"/>
        </w:rPr>
        <w:t>"No records of that Last Name"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</w:r>
      <w:r w:rsidR="00583FE9">
        <w:rPr>
          <w:color w:val="A9B7C6"/>
        </w:rPr>
        <w:br/>
        <w:t xml:space="preserve">            </w:t>
      </w:r>
      <w:proofErr w:type="spellStart"/>
      <w:r w:rsidR="00583FE9">
        <w:rPr>
          <w:color w:val="A9B7C6"/>
        </w:rPr>
        <w:t>sc.close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  <w:t xml:space="preserve">        </w:t>
      </w:r>
      <w:r w:rsidR="00583FE9">
        <w:rPr>
          <w:color w:val="CC7832"/>
        </w:rPr>
        <w:t>catch</w:t>
      </w:r>
      <w:r w:rsidR="00583FE9">
        <w:rPr>
          <w:color w:val="A9B7C6"/>
        </w:rPr>
        <w:t>(Exception e)</w:t>
      </w:r>
      <w:r w:rsidR="00583FE9">
        <w:rPr>
          <w:color w:val="A9B7C6"/>
        </w:rPr>
        <w:br/>
        <w:t xml:space="preserve">        {</w:t>
      </w:r>
      <w:r w:rsidR="00583FE9">
        <w:rPr>
          <w:color w:val="A9B7C6"/>
        </w:rPr>
        <w:br/>
        <w:t xml:space="preserve">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proofErr w:type="spellStart"/>
      <w:r w:rsidR="00583FE9">
        <w:rPr>
          <w:color w:val="A9B7C6"/>
        </w:rPr>
        <w:t>e.getMessage</w:t>
      </w:r>
      <w:proofErr w:type="spellEnd"/>
      <w:r w:rsidR="00583FE9">
        <w:rPr>
          <w:color w:val="A9B7C6"/>
        </w:rPr>
        <w:t>())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  <w:t xml:space="preserve">    }</w:t>
      </w:r>
      <w:r w:rsidR="00583FE9">
        <w:rPr>
          <w:color w:val="A9B7C6"/>
        </w:rPr>
        <w:br/>
        <w:t>}</w:t>
      </w:r>
    </w:p>
    <w:p w14:paraId="04BBB92D" w14:textId="1DC707B5" w:rsidR="002961A8" w:rsidRPr="00C9635F" w:rsidRDefault="00583FE9" w:rsidP="009E01AA">
      <w:pPr>
        <w:spacing w:after="0"/>
        <w:rPr>
          <w:rFonts w:ascii="Courier New" w:hAnsi="Courier New" w:cs="Courier New"/>
          <w:color w:val="34495E"/>
          <w:sz w:val="28"/>
          <w:szCs w:val="28"/>
        </w:rPr>
      </w:pPr>
      <w:r w:rsidRPr="00583FE9">
        <w:rPr>
          <w:rFonts w:ascii="Courier New" w:hAnsi="Courier New" w:cs="Courier New"/>
          <w:color w:val="34495E"/>
          <w:sz w:val="28"/>
          <w:szCs w:val="28"/>
        </w:rPr>
        <w:drawing>
          <wp:inline distT="0" distB="0" distL="0" distR="0" wp14:anchorId="777F7275" wp14:editId="58BFFF70">
            <wp:extent cx="6858000" cy="22288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AB1A" w14:textId="77777777" w:rsidR="00583FE9" w:rsidRDefault="009E01AA" w:rsidP="00583FE9">
      <w:pPr>
        <w:pStyle w:val="HTMLPreformatted"/>
        <w:shd w:val="clear" w:color="auto" w:fill="2B2B2B"/>
        <w:rPr>
          <w:color w:val="A9B7C6"/>
        </w:rPr>
      </w:pPr>
      <w:r w:rsidRPr="00C9635F">
        <w:rPr>
          <w:sz w:val="28"/>
          <w:szCs w:val="28"/>
        </w:rPr>
        <w:t>E.</w:t>
      </w:r>
      <w:r w:rsidRPr="00C9635F">
        <w:rPr>
          <w:color w:val="34495E"/>
          <w:sz w:val="28"/>
          <w:szCs w:val="28"/>
        </w:rPr>
        <w:t xml:space="preserve"> </w:t>
      </w:r>
      <w:r w:rsidR="00583FE9">
        <w:rPr>
          <w:color w:val="CC7832"/>
        </w:rPr>
        <w:t xml:space="preserve">import </w:t>
      </w:r>
      <w:proofErr w:type="spellStart"/>
      <w:r w:rsidR="00583FE9">
        <w:rPr>
          <w:color w:val="A9B7C6"/>
        </w:rPr>
        <w:t>java.io.File</w:t>
      </w:r>
      <w:proofErr w:type="spellEnd"/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import </w:t>
      </w:r>
      <w:proofErr w:type="spellStart"/>
      <w:r w:rsidR="00583FE9">
        <w:rPr>
          <w:color w:val="A9B7C6"/>
        </w:rPr>
        <w:t>java.util.Scanner</w:t>
      </w:r>
      <w:proofErr w:type="spellEnd"/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public class </w:t>
      </w:r>
      <w:proofErr w:type="spellStart"/>
      <w:r w:rsidR="00583FE9">
        <w:rPr>
          <w:color w:val="A9B7C6"/>
        </w:rPr>
        <w:t>DisplaySelectedCustomerByBalance</w:t>
      </w:r>
      <w:proofErr w:type="spellEnd"/>
      <w:r w:rsidR="00583FE9">
        <w:rPr>
          <w:color w:val="A9B7C6"/>
        </w:rPr>
        <w:t xml:space="preserve"> {</w:t>
      </w:r>
      <w:r w:rsidR="00583FE9">
        <w:rPr>
          <w:color w:val="A9B7C6"/>
        </w:rPr>
        <w:br/>
        <w:t xml:space="preserve">    </w:t>
      </w:r>
      <w:r w:rsidR="00583FE9">
        <w:rPr>
          <w:color w:val="CC7832"/>
        </w:rPr>
        <w:t xml:space="preserve">public static void </w:t>
      </w:r>
      <w:r w:rsidR="00583FE9">
        <w:rPr>
          <w:color w:val="FFC66D"/>
        </w:rPr>
        <w:t>main</w:t>
      </w:r>
      <w:r w:rsidR="00583FE9">
        <w:rPr>
          <w:color w:val="A9B7C6"/>
        </w:rPr>
        <w:t xml:space="preserve">(String[] </w:t>
      </w:r>
      <w:proofErr w:type="spellStart"/>
      <w:r w:rsidR="00583FE9">
        <w:rPr>
          <w:color w:val="A9B7C6"/>
        </w:rPr>
        <w:t>args</w:t>
      </w:r>
      <w:proofErr w:type="spellEnd"/>
      <w:r w:rsidR="00583FE9">
        <w:rPr>
          <w:color w:val="A9B7C6"/>
        </w:rPr>
        <w:t>) {</w:t>
      </w:r>
      <w:r w:rsidR="00583FE9">
        <w:rPr>
          <w:color w:val="A9B7C6"/>
        </w:rPr>
        <w:br/>
        <w:t xml:space="preserve">        </w:t>
      </w:r>
      <w:r w:rsidR="00583FE9">
        <w:rPr>
          <w:color w:val="CC7832"/>
        </w:rPr>
        <w:t xml:space="preserve">try </w:t>
      </w:r>
      <w:r w:rsidR="00583FE9">
        <w:rPr>
          <w:color w:val="A9B7C6"/>
        </w:rPr>
        <w:t>{</w:t>
      </w:r>
      <w:r w:rsidR="00583FE9">
        <w:rPr>
          <w:color w:val="A9B7C6"/>
        </w:rPr>
        <w:br/>
        <w:t xml:space="preserve">            File f = </w:t>
      </w:r>
      <w:r w:rsidR="00583FE9">
        <w:rPr>
          <w:color w:val="CC7832"/>
        </w:rPr>
        <w:t xml:space="preserve">new </w:t>
      </w:r>
      <w:r w:rsidR="00583FE9">
        <w:rPr>
          <w:color w:val="A9B7C6"/>
        </w:rPr>
        <w:t>File(</w:t>
      </w:r>
      <w:r w:rsidR="00583FE9">
        <w:rPr>
          <w:color w:val="6A8759"/>
        </w:rPr>
        <w:t>"C:</w:t>
      </w:r>
      <w:r w:rsidR="00583FE9">
        <w:rPr>
          <w:color w:val="CC7832"/>
        </w:rPr>
        <w:t>\\</w:t>
      </w:r>
      <w:r w:rsidR="00583FE9">
        <w:rPr>
          <w:color w:val="6A8759"/>
        </w:rPr>
        <w:t>Object Files</w:t>
      </w:r>
      <w:r w:rsidR="00583FE9">
        <w:rPr>
          <w:color w:val="CC7832"/>
        </w:rPr>
        <w:t>\\</w:t>
      </w:r>
      <w:r w:rsidR="00583FE9">
        <w:rPr>
          <w:color w:val="6A8759"/>
        </w:rPr>
        <w:t>Question4.txt"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 xml:space="preserve">Scanner </w:t>
      </w:r>
      <w:proofErr w:type="spellStart"/>
      <w:r w:rsidR="00583FE9">
        <w:rPr>
          <w:color w:val="A9B7C6"/>
        </w:rPr>
        <w:t>sc</w:t>
      </w:r>
      <w:proofErr w:type="spellEnd"/>
      <w:r w:rsidR="00583FE9">
        <w:rPr>
          <w:color w:val="A9B7C6"/>
        </w:rPr>
        <w:t xml:space="preserve"> = </w:t>
      </w:r>
      <w:r w:rsidR="00583FE9">
        <w:rPr>
          <w:color w:val="CC7832"/>
        </w:rPr>
        <w:t xml:space="preserve">new </w:t>
      </w:r>
      <w:r w:rsidR="00583FE9">
        <w:rPr>
          <w:color w:val="A9B7C6"/>
        </w:rPr>
        <w:t>Scanner(System.</w:t>
      </w:r>
      <w:r w:rsidR="00583FE9">
        <w:rPr>
          <w:i/>
          <w:iCs/>
          <w:color w:val="9876AA"/>
        </w:rPr>
        <w:t>in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 xml:space="preserve">Scanner reader = </w:t>
      </w:r>
      <w:r w:rsidR="00583FE9">
        <w:rPr>
          <w:color w:val="CC7832"/>
        </w:rPr>
        <w:t xml:space="preserve">new </w:t>
      </w:r>
      <w:r w:rsidR="00583FE9">
        <w:rPr>
          <w:color w:val="A9B7C6"/>
        </w:rPr>
        <w:t>Scanner(f)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>String line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proofErr w:type="spellStart"/>
      <w:r w:rsidR="00583FE9">
        <w:rPr>
          <w:color w:val="CC7832"/>
        </w:rPr>
        <w:t>boolean</w:t>
      </w:r>
      <w:proofErr w:type="spellEnd"/>
      <w:r w:rsidR="00583FE9">
        <w:rPr>
          <w:color w:val="CC7832"/>
        </w:rPr>
        <w:t xml:space="preserve"> </w:t>
      </w:r>
      <w:r w:rsidR="00583FE9">
        <w:rPr>
          <w:color w:val="A9B7C6"/>
        </w:rPr>
        <w:t xml:space="preserve">check = </w:t>
      </w:r>
      <w:r w:rsidR="00583FE9">
        <w:rPr>
          <w:color w:val="CC7832"/>
        </w:rPr>
        <w:t>false;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r w:rsidR="00583FE9">
        <w:rPr>
          <w:color w:val="6A8759"/>
        </w:rPr>
        <w:t>"Enter the Balance to look for"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 xml:space="preserve">String balance = </w:t>
      </w:r>
      <w:proofErr w:type="spellStart"/>
      <w:r w:rsidR="00583FE9">
        <w:rPr>
          <w:color w:val="A9B7C6"/>
        </w:rPr>
        <w:t>sc.nextLine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</w:r>
      <w:r w:rsidR="00583FE9">
        <w:rPr>
          <w:color w:val="CC7832"/>
        </w:rPr>
        <w:br/>
        <w:t xml:space="preserve">            while</w:t>
      </w:r>
      <w:r w:rsidR="00583FE9">
        <w:rPr>
          <w:color w:val="A9B7C6"/>
        </w:rPr>
        <w:t>(</w:t>
      </w:r>
      <w:proofErr w:type="spellStart"/>
      <w:r w:rsidR="00583FE9">
        <w:rPr>
          <w:color w:val="A9B7C6"/>
        </w:rPr>
        <w:t>reader.hasNextLine</w:t>
      </w:r>
      <w:proofErr w:type="spellEnd"/>
      <w:r w:rsidR="00583FE9">
        <w:rPr>
          <w:color w:val="A9B7C6"/>
        </w:rPr>
        <w:t>())</w:t>
      </w:r>
      <w:r w:rsidR="00583FE9">
        <w:rPr>
          <w:color w:val="A9B7C6"/>
        </w:rPr>
        <w:br/>
        <w:t xml:space="preserve">            {</w:t>
      </w:r>
      <w:r w:rsidR="00583FE9">
        <w:rPr>
          <w:color w:val="A9B7C6"/>
        </w:rPr>
        <w:br/>
        <w:t xml:space="preserve">                line = </w:t>
      </w:r>
      <w:proofErr w:type="spellStart"/>
      <w:r w:rsidR="00583FE9">
        <w:rPr>
          <w:color w:val="A9B7C6"/>
        </w:rPr>
        <w:t>reader.nextLine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    if</w:t>
      </w:r>
      <w:r w:rsidR="00583FE9">
        <w:rPr>
          <w:color w:val="A9B7C6"/>
        </w:rPr>
        <w:t>(</w:t>
      </w:r>
      <w:proofErr w:type="spellStart"/>
      <w:r w:rsidR="00583FE9">
        <w:rPr>
          <w:color w:val="A9B7C6"/>
        </w:rPr>
        <w:t>line.contains</w:t>
      </w:r>
      <w:proofErr w:type="spellEnd"/>
      <w:r w:rsidR="00583FE9">
        <w:rPr>
          <w:color w:val="A9B7C6"/>
        </w:rPr>
        <w:t>(balance)) {</w:t>
      </w:r>
      <w:r w:rsidR="00583FE9">
        <w:rPr>
          <w:color w:val="A9B7C6"/>
        </w:rPr>
        <w:br/>
        <w:t xml:space="preserve">        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(line)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        </w:t>
      </w:r>
      <w:r w:rsidR="00583FE9">
        <w:rPr>
          <w:color w:val="A9B7C6"/>
        </w:rPr>
        <w:t>check =</w:t>
      </w:r>
      <w:r w:rsidR="00583FE9">
        <w:rPr>
          <w:color w:val="CC7832"/>
        </w:rPr>
        <w:t>true;</w:t>
      </w:r>
      <w:r w:rsidR="00583FE9">
        <w:rPr>
          <w:color w:val="CC7832"/>
        </w:rPr>
        <w:br/>
        <w:t xml:space="preserve">        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  <w:t xml:space="preserve">            }</w:t>
      </w:r>
      <w:r w:rsidR="00583FE9">
        <w:rPr>
          <w:color w:val="A9B7C6"/>
        </w:rPr>
        <w:br/>
      </w:r>
      <w:r w:rsidR="00583FE9">
        <w:rPr>
          <w:color w:val="A9B7C6"/>
        </w:rPr>
        <w:br/>
        <w:t xml:space="preserve">            </w:t>
      </w:r>
      <w:r w:rsidR="00583FE9">
        <w:rPr>
          <w:color w:val="CC7832"/>
        </w:rPr>
        <w:t>if</w:t>
      </w:r>
      <w:r w:rsidR="00583FE9">
        <w:rPr>
          <w:color w:val="A9B7C6"/>
        </w:rPr>
        <w:t xml:space="preserve">(check == </w:t>
      </w:r>
      <w:r w:rsidR="00583FE9">
        <w:rPr>
          <w:color w:val="CC7832"/>
        </w:rPr>
        <w:t>false</w:t>
      </w:r>
      <w:r w:rsidR="00583FE9">
        <w:rPr>
          <w:color w:val="A9B7C6"/>
        </w:rPr>
        <w:t>)</w:t>
      </w:r>
      <w:r w:rsidR="00583FE9">
        <w:rPr>
          <w:color w:val="A9B7C6"/>
        </w:rPr>
        <w:br/>
        <w:t xml:space="preserve">            {</w:t>
      </w:r>
      <w:r w:rsidR="00583FE9">
        <w:rPr>
          <w:color w:val="A9B7C6"/>
        </w:rPr>
        <w:br/>
        <w:t xml:space="preserve">    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r w:rsidR="00583FE9">
        <w:rPr>
          <w:color w:val="6A8759"/>
        </w:rPr>
        <w:t>"No records of that Last Name"</w:t>
      </w:r>
      <w:r w:rsidR="00583FE9">
        <w:rPr>
          <w:color w:val="A9B7C6"/>
        </w:rPr>
        <w:t>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</w:r>
      <w:r w:rsidR="00583FE9">
        <w:rPr>
          <w:color w:val="A9B7C6"/>
        </w:rPr>
        <w:br/>
        <w:t xml:space="preserve">            </w:t>
      </w:r>
      <w:proofErr w:type="spellStart"/>
      <w:r w:rsidR="00583FE9">
        <w:rPr>
          <w:color w:val="A9B7C6"/>
        </w:rPr>
        <w:t>sc.close</w:t>
      </w:r>
      <w:proofErr w:type="spellEnd"/>
      <w:r w:rsidR="00583FE9">
        <w:rPr>
          <w:color w:val="A9B7C6"/>
        </w:rPr>
        <w:t>()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</w:r>
      <w:r w:rsidR="00583FE9">
        <w:rPr>
          <w:color w:val="A9B7C6"/>
        </w:rPr>
        <w:lastRenderedPageBreak/>
        <w:t xml:space="preserve">        </w:t>
      </w:r>
      <w:r w:rsidR="00583FE9">
        <w:rPr>
          <w:color w:val="CC7832"/>
        </w:rPr>
        <w:t>catch</w:t>
      </w:r>
      <w:r w:rsidR="00583FE9">
        <w:rPr>
          <w:color w:val="A9B7C6"/>
        </w:rPr>
        <w:t>(Exception e)</w:t>
      </w:r>
      <w:r w:rsidR="00583FE9">
        <w:rPr>
          <w:color w:val="A9B7C6"/>
        </w:rPr>
        <w:br/>
        <w:t xml:space="preserve">        {</w:t>
      </w:r>
      <w:r w:rsidR="00583FE9">
        <w:rPr>
          <w:color w:val="A9B7C6"/>
        </w:rPr>
        <w:br/>
        <w:t xml:space="preserve">            </w:t>
      </w:r>
      <w:proofErr w:type="spellStart"/>
      <w:r w:rsidR="00583FE9">
        <w:rPr>
          <w:color w:val="A9B7C6"/>
        </w:rPr>
        <w:t>System.</w:t>
      </w:r>
      <w:r w:rsidR="00583FE9">
        <w:rPr>
          <w:i/>
          <w:iCs/>
          <w:color w:val="9876AA"/>
        </w:rPr>
        <w:t>out</w:t>
      </w:r>
      <w:r w:rsidR="00583FE9">
        <w:rPr>
          <w:color w:val="A9B7C6"/>
        </w:rPr>
        <w:t>.println</w:t>
      </w:r>
      <w:proofErr w:type="spellEnd"/>
      <w:r w:rsidR="00583FE9">
        <w:rPr>
          <w:color w:val="A9B7C6"/>
        </w:rPr>
        <w:t>(</w:t>
      </w:r>
      <w:proofErr w:type="spellStart"/>
      <w:r w:rsidR="00583FE9">
        <w:rPr>
          <w:color w:val="A9B7C6"/>
        </w:rPr>
        <w:t>e.getMessage</w:t>
      </w:r>
      <w:proofErr w:type="spellEnd"/>
      <w:r w:rsidR="00583FE9">
        <w:rPr>
          <w:color w:val="A9B7C6"/>
        </w:rPr>
        <w:t>())</w:t>
      </w:r>
      <w:r w:rsidR="00583FE9">
        <w:rPr>
          <w:color w:val="CC7832"/>
        </w:rPr>
        <w:t>;</w:t>
      </w:r>
      <w:r w:rsidR="00583FE9">
        <w:rPr>
          <w:color w:val="CC7832"/>
        </w:rPr>
        <w:br/>
        <w:t xml:space="preserve">        </w:t>
      </w:r>
      <w:r w:rsidR="00583FE9">
        <w:rPr>
          <w:color w:val="A9B7C6"/>
        </w:rPr>
        <w:t>}</w:t>
      </w:r>
      <w:r w:rsidR="00583FE9">
        <w:rPr>
          <w:color w:val="A9B7C6"/>
        </w:rPr>
        <w:br/>
        <w:t xml:space="preserve">    }</w:t>
      </w:r>
      <w:r w:rsidR="00583FE9">
        <w:rPr>
          <w:color w:val="A9B7C6"/>
        </w:rPr>
        <w:br/>
        <w:t>}</w:t>
      </w:r>
    </w:p>
    <w:p w14:paraId="466B9939" w14:textId="263F6637" w:rsidR="00CB0DF5" w:rsidRPr="00C9635F" w:rsidRDefault="00583FE9" w:rsidP="009E01AA">
      <w:pPr>
        <w:spacing w:after="0"/>
        <w:rPr>
          <w:rFonts w:ascii="Courier New" w:hAnsi="Courier New" w:cs="Courier New"/>
          <w:sz w:val="28"/>
          <w:szCs w:val="28"/>
        </w:rPr>
      </w:pPr>
      <w:r w:rsidRPr="00583FE9">
        <w:rPr>
          <w:rFonts w:ascii="Courier New" w:hAnsi="Courier New" w:cs="Courier New"/>
          <w:sz w:val="28"/>
          <w:szCs w:val="28"/>
        </w:rPr>
        <w:drawing>
          <wp:inline distT="0" distB="0" distL="0" distR="0" wp14:anchorId="69411ED9" wp14:editId="2F8D86D5">
            <wp:extent cx="6858000" cy="41827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F1D9" w14:textId="061C19B3" w:rsidR="00A11C55" w:rsidRPr="00C9635F" w:rsidRDefault="00AC64B2" w:rsidP="00521A61">
      <w:pPr>
        <w:spacing w:after="0"/>
        <w:ind w:left="360"/>
        <w:rPr>
          <w:rFonts w:ascii="Courier New" w:hAnsi="Courier New" w:cs="Courier New"/>
          <w:sz w:val="28"/>
          <w:szCs w:val="28"/>
        </w:rPr>
      </w:pPr>
      <w:r w:rsidRPr="00C9635F">
        <w:rPr>
          <w:rFonts w:ascii="Courier New" w:hAnsi="Courier New" w:cs="Courier New"/>
          <w:sz w:val="28"/>
          <w:szCs w:val="28"/>
        </w:rPr>
        <w:tab/>
      </w:r>
    </w:p>
    <w:p w14:paraId="442F80B7" w14:textId="77777777" w:rsidR="00851327" w:rsidRDefault="00CA3216" w:rsidP="00851327">
      <w:pPr>
        <w:pStyle w:val="HTMLPreformatted"/>
        <w:shd w:val="clear" w:color="auto" w:fill="2B2B2B"/>
        <w:rPr>
          <w:color w:val="A9B7C6"/>
        </w:rPr>
      </w:pPr>
      <w:r w:rsidRPr="00C9635F">
        <w:rPr>
          <w:sz w:val="28"/>
          <w:szCs w:val="28"/>
        </w:rPr>
        <w:t>7</w:t>
      </w:r>
      <w:r w:rsidR="00A11C55" w:rsidRPr="00C9635F">
        <w:rPr>
          <w:sz w:val="28"/>
          <w:szCs w:val="28"/>
        </w:rPr>
        <w:t>.</w:t>
      </w:r>
      <w:r w:rsidR="009E01AA" w:rsidRPr="00C9635F">
        <w:rPr>
          <w:sz w:val="28"/>
          <w:szCs w:val="28"/>
        </w:rPr>
        <w:t xml:space="preserve">  </w:t>
      </w:r>
      <w:r w:rsidR="00851327">
        <w:rPr>
          <w:color w:val="CC7832"/>
        </w:rPr>
        <w:t xml:space="preserve">import </w:t>
      </w:r>
      <w:proofErr w:type="spellStart"/>
      <w:r w:rsidR="00851327">
        <w:rPr>
          <w:color w:val="A9B7C6"/>
        </w:rPr>
        <w:t>java.io.File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java.io.FileWriter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java.util.Scanner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public class </w:t>
      </w:r>
      <w:proofErr w:type="spellStart"/>
      <w:r w:rsidR="00851327">
        <w:rPr>
          <w:color w:val="A9B7C6"/>
        </w:rPr>
        <w:t>StudentStanding</w:t>
      </w:r>
      <w:proofErr w:type="spellEnd"/>
      <w:r w:rsidR="00851327">
        <w:rPr>
          <w:color w:val="A9B7C6"/>
        </w:rPr>
        <w:t xml:space="preserve"> {</w:t>
      </w:r>
      <w:r w:rsidR="00851327">
        <w:rPr>
          <w:color w:val="A9B7C6"/>
        </w:rPr>
        <w:br/>
        <w:t xml:space="preserve">    </w:t>
      </w:r>
      <w:r w:rsidR="00851327">
        <w:rPr>
          <w:color w:val="CC7832"/>
        </w:rPr>
        <w:t xml:space="preserve">public static void </w:t>
      </w:r>
      <w:r w:rsidR="00851327">
        <w:rPr>
          <w:color w:val="FFC66D"/>
        </w:rPr>
        <w:t>main</w:t>
      </w:r>
      <w:r w:rsidR="00851327">
        <w:rPr>
          <w:color w:val="A9B7C6"/>
        </w:rPr>
        <w:t xml:space="preserve">(String[] </w:t>
      </w:r>
      <w:proofErr w:type="spellStart"/>
      <w:r w:rsidR="00851327">
        <w:rPr>
          <w:color w:val="A9B7C6"/>
        </w:rPr>
        <w:t>args</w:t>
      </w:r>
      <w:proofErr w:type="spellEnd"/>
      <w:r w:rsidR="00851327">
        <w:rPr>
          <w:color w:val="A9B7C6"/>
        </w:rPr>
        <w:t>) {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>try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File good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File(</w:t>
      </w:r>
      <w:r w:rsidR="00851327">
        <w:rPr>
          <w:color w:val="6A8759"/>
        </w:rPr>
        <w:t>"C:</w:t>
      </w:r>
      <w:r w:rsidR="00851327">
        <w:rPr>
          <w:color w:val="CC7832"/>
        </w:rPr>
        <w:t>\\</w:t>
      </w:r>
      <w:r w:rsidR="00851327">
        <w:rPr>
          <w:color w:val="6A8759"/>
        </w:rPr>
        <w:t>Object Files</w:t>
      </w:r>
      <w:r w:rsidR="00851327">
        <w:rPr>
          <w:color w:val="CC7832"/>
        </w:rPr>
        <w:t>\\</w:t>
      </w:r>
      <w:r w:rsidR="00851327">
        <w:rPr>
          <w:color w:val="6A8759"/>
        </w:rPr>
        <w:t>Q7_Good.txt"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File bad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File(</w:t>
      </w:r>
      <w:r w:rsidR="00851327">
        <w:rPr>
          <w:color w:val="6A8759"/>
        </w:rPr>
        <w:t>"C:</w:t>
      </w:r>
      <w:r w:rsidR="00851327">
        <w:rPr>
          <w:color w:val="CC7832"/>
        </w:rPr>
        <w:t>\\</w:t>
      </w:r>
      <w:r w:rsidR="00851327">
        <w:rPr>
          <w:color w:val="6A8759"/>
        </w:rPr>
        <w:t>Object Files</w:t>
      </w:r>
      <w:r w:rsidR="00851327">
        <w:rPr>
          <w:color w:val="CC7832"/>
        </w:rPr>
        <w:t>\\</w:t>
      </w:r>
      <w:r w:rsidR="00851327">
        <w:rPr>
          <w:color w:val="6A8759"/>
        </w:rPr>
        <w:t>Q7_Bad.txt"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A9B7C6"/>
        </w:rPr>
        <w:t>FileWriter</w:t>
      </w:r>
      <w:proofErr w:type="spellEnd"/>
      <w:r w:rsidR="00851327">
        <w:rPr>
          <w:color w:val="A9B7C6"/>
        </w:rPr>
        <w:t xml:space="preserve"> </w:t>
      </w:r>
      <w:proofErr w:type="spellStart"/>
      <w:r w:rsidR="00851327">
        <w:rPr>
          <w:color w:val="A9B7C6"/>
        </w:rPr>
        <w:t>fGood</w:t>
      </w:r>
      <w:proofErr w:type="spellEnd"/>
      <w:r w:rsidR="00851327">
        <w:rPr>
          <w:color w:val="A9B7C6"/>
        </w:rPr>
        <w:t xml:space="preserve"> = </w:t>
      </w:r>
      <w:r w:rsidR="00851327">
        <w:rPr>
          <w:color w:val="CC7832"/>
        </w:rPr>
        <w:t xml:space="preserve">new </w:t>
      </w:r>
      <w:proofErr w:type="spellStart"/>
      <w:r w:rsidR="00851327">
        <w:rPr>
          <w:color w:val="A9B7C6"/>
        </w:rPr>
        <w:t>FileWriter</w:t>
      </w:r>
      <w:proofErr w:type="spellEnd"/>
      <w:r w:rsidR="00851327">
        <w:rPr>
          <w:color w:val="A9B7C6"/>
        </w:rPr>
        <w:t>(good)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A9B7C6"/>
        </w:rPr>
        <w:t>FileWriter</w:t>
      </w:r>
      <w:proofErr w:type="spellEnd"/>
      <w:r w:rsidR="00851327">
        <w:rPr>
          <w:color w:val="A9B7C6"/>
        </w:rPr>
        <w:t xml:space="preserve"> </w:t>
      </w:r>
      <w:proofErr w:type="spellStart"/>
      <w:r w:rsidR="00851327">
        <w:rPr>
          <w:color w:val="A9B7C6"/>
        </w:rPr>
        <w:t>fBad</w:t>
      </w:r>
      <w:proofErr w:type="spellEnd"/>
      <w:r w:rsidR="00851327">
        <w:rPr>
          <w:color w:val="A9B7C6"/>
        </w:rPr>
        <w:t xml:space="preserve"> = </w:t>
      </w:r>
      <w:r w:rsidR="00851327">
        <w:rPr>
          <w:color w:val="CC7832"/>
        </w:rPr>
        <w:t xml:space="preserve">new </w:t>
      </w:r>
      <w:proofErr w:type="spellStart"/>
      <w:r w:rsidR="00851327">
        <w:rPr>
          <w:color w:val="A9B7C6"/>
        </w:rPr>
        <w:t>FileWriter</w:t>
      </w:r>
      <w:proofErr w:type="spellEnd"/>
      <w:r w:rsidR="00851327">
        <w:rPr>
          <w:color w:val="A9B7C6"/>
        </w:rPr>
        <w:t>(bad)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for</w:t>
      </w:r>
      <w:r w:rsidR="00851327">
        <w:rPr>
          <w:color w:val="A9B7C6"/>
        </w:rPr>
        <w:t>(</w:t>
      </w:r>
      <w:r w:rsidR="00851327">
        <w:rPr>
          <w:color w:val="CC7832"/>
        </w:rPr>
        <w:t xml:space="preserve">int </w:t>
      </w:r>
      <w:r w:rsidR="00851327">
        <w:rPr>
          <w:color w:val="A9B7C6"/>
        </w:rPr>
        <w:t>x=</w:t>
      </w:r>
      <w:r w:rsidR="00851327">
        <w:rPr>
          <w:color w:val="6897BB"/>
        </w:rPr>
        <w:t>0</w:t>
      </w:r>
      <w:r w:rsidR="00851327">
        <w:rPr>
          <w:color w:val="CC7832"/>
        </w:rPr>
        <w:t>;</w:t>
      </w:r>
      <w:r w:rsidR="00851327">
        <w:rPr>
          <w:color w:val="A9B7C6"/>
        </w:rPr>
        <w:t>x&lt;</w:t>
      </w:r>
      <w:r w:rsidR="00851327">
        <w:rPr>
          <w:color w:val="6897BB"/>
        </w:rPr>
        <w:t>4</w:t>
      </w:r>
      <w:r w:rsidR="00851327">
        <w:rPr>
          <w:color w:val="CC7832"/>
        </w:rPr>
        <w:t>;</w:t>
      </w:r>
      <w:r w:rsidR="00851327">
        <w:rPr>
          <w:color w:val="A9B7C6"/>
        </w:rPr>
        <w:t>x++) {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    Scanner </w:t>
      </w:r>
      <w:proofErr w:type="spellStart"/>
      <w:r w:rsidR="00851327">
        <w:rPr>
          <w:color w:val="A9B7C6"/>
        </w:rPr>
        <w:t>sc</w:t>
      </w:r>
      <w:proofErr w:type="spellEnd"/>
      <w:r w:rsidR="00851327">
        <w:rPr>
          <w:color w:val="A9B7C6"/>
        </w:rPr>
        <w:t xml:space="preserve">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Scanner(System.</w:t>
      </w:r>
      <w:r w:rsidR="00851327">
        <w:rPr>
          <w:i/>
          <w:iCs/>
          <w:color w:val="9876AA"/>
        </w:rPr>
        <w:t>in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the ID num"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int </w:t>
      </w:r>
      <w:r w:rsidR="00851327">
        <w:rPr>
          <w:color w:val="A9B7C6"/>
        </w:rPr>
        <w:t xml:space="preserve">num = </w:t>
      </w:r>
      <w:proofErr w:type="spellStart"/>
      <w:r w:rsidR="00851327">
        <w:rPr>
          <w:color w:val="A9B7C6"/>
        </w:rPr>
        <w:t>sc.nextInt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the First Name"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String </w:t>
      </w:r>
      <w:proofErr w:type="spellStart"/>
      <w:r w:rsidR="00851327">
        <w:rPr>
          <w:color w:val="A9B7C6"/>
        </w:rPr>
        <w:t>fName</w:t>
      </w:r>
      <w:proofErr w:type="spellEnd"/>
      <w:r w:rsidR="00851327">
        <w:rPr>
          <w:color w:val="A9B7C6"/>
        </w:rPr>
        <w:t xml:space="preserve"> = 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lastRenderedPageBreak/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the Last Name"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String </w:t>
      </w:r>
      <w:proofErr w:type="spellStart"/>
      <w:r w:rsidR="00851327">
        <w:rPr>
          <w:color w:val="A9B7C6"/>
        </w:rPr>
        <w:t>lName</w:t>
      </w:r>
      <w:proofErr w:type="spellEnd"/>
      <w:r w:rsidR="00851327">
        <w:rPr>
          <w:color w:val="A9B7C6"/>
        </w:rPr>
        <w:t xml:space="preserve"> = 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the GPA"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double </w:t>
      </w:r>
      <w:proofErr w:type="spellStart"/>
      <w:r w:rsidR="00851327">
        <w:rPr>
          <w:color w:val="A9B7C6"/>
        </w:rPr>
        <w:t>gpa</w:t>
      </w:r>
      <w:proofErr w:type="spellEnd"/>
      <w:r w:rsidR="00851327">
        <w:rPr>
          <w:color w:val="A9B7C6"/>
        </w:rPr>
        <w:t xml:space="preserve"> = </w:t>
      </w:r>
      <w:proofErr w:type="spellStart"/>
      <w:r w:rsidR="00851327">
        <w:rPr>
          <w:color w:val="A9B7C6"/>
        </w:rPr>
        <w:t>sc.nextDouble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String student = </w:t>
      </w:r>
      <w:r w:rsidR="00851327">
        <w:rPr>
          <w:color w:val="6A8759"/>
        </w:rPr>
        <w:t xml:space="preserve">"ID Num &gt;&gt;&gt; " </w:t>
      </w:r>
      <w:r w:rsidR="00851327">
        <w:rPr>
          <w:color w:val="A9B7C6"/>
        </w:rPr>
        <w:t xml:space="preserve">+ num + </w:t>
      </w:r>
      <w:r w:rsidR="00851327">
        <w:rPr>
          <w:color w:val="6A8759"/>
        </w:rPr>
        <w:t>" Name &gt;&gt;&gt; "</w:t>
      </w:r>
      <w:r w:rsidR="00851327">
        <w:rPr>
          <w:color w:val="A9B7C6"/>
        </w:rPr>
        <w:t xml:space="preserve">+ </w:t>
      </w:r>
      <w:proofErr w:type="spellStart"/>
      <w:r w:rsidR="00851327">
        <w:rPr>
          <w:color w:val="A9B7C6"/>
        </w:rPr>
        <w:t>fName</w:t>
      </w:r>
      <w:proofErr w:type="spellEnd"/>
      <w:r w:rsidR="00851327">
        <w:rPr>
          <w:color w:val="A9B7C6"/>
        </w:rPr>
        <w:t xml:space="preserve"> + </w:t>
      </w:r>
      <w:r w:rsidR="00851327">
        <w:rPr>
          <w:color w:val="6A8759"/>
        </w:rPr>
        <w:t xml:space="preserve">" " </w:t>
      </w:r>
      <w:r w:rsidR="00851327">
        <w:rPr>
          <w:color w:val="A9B7C6"/>
        </w:rPr>
        <w:t xml:space="preserve">+ </w:t>
      </w:r>
      <w:proofErr w:type="spellStart"/>
      <w:r w:rsidR="00851327">
        <w:rPr>
          <w:color w:val="A9B7C6"/>
        </w:rPr>
        <w:t>lName</w:t>
      </w:r>
      <w:proofErr w:type="spellEnd"/>
      <w:r w:rsidR="00851327">
        <w:rPr>
          <w:color w:val="A9B7C6"/>
        </w:rPr>
        <w:t xml:space="preserve"> + </w:t>
      </w:r>
      <w:r w:rsidR="00851327">
        <w:rPr>
          <w:color w:val="6A8759"/>
        </w:rPr>
        <w:t xml:space="preserve">" GPA &gt;&gt;&gt; " </w:t>
      </w:r>
      <w:r w:rsidR="00851327">
        <w:rPr>
          <w:color w:val="A9B7C6"/>
        </w:rPr>
        <w:t xml:space="preserve">+ </w:t>
      </w:r>
      <w:proofErr w:type="spellStart"/>
      <w:r w:rsidR="00851327">
        <w:rPr>
          <w:color w:val="A9B7C6"/>
        </w:rPr>
        <w:t>gpa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if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gpa</w:t>
      </w:r>
      <w:proofErr w:type="spellEnd"/>
      <w:r w:rsidR="00851327">
        <w:rPr>
          <w:color w:val="A9B7C6"/>
        </w:rPr>
        <w:t>&gt;=</w:t>
      </w:r>
      <w:r w:rsidR="00851327">
        <w:rPr>
          <w:color w:val="6897BB"/>
        </w:rPr>
        <w:t>2.0</w:t>
      </w:r>
      <w:r w:rsidR="00851327">
        <w:rPr>
          <w:color w:val="A9B7C6"/>
        </w:rPr>
        <w:t>)</w:t>
      </w:r>
      <w:r w:rsidR="00851327">
        <w:rPr>
          <w:color w:val="A9B7C6"/>
        </w:rPr>
        <w:br/>
        <w:t xml:space="preserve">                {</w:t>
      </w:r>
      <w:r w:rsidR="00851327">
        <w:rPr>
          <w:color w:val="A9B7C6"/>
        </w:rPr>
        <w:br/>
        <w:t xml:space="preserve">                    student+=(</w:t>
      </w:r>
      <w:r w:rsidR="00851327">
        <w:rPr>
          <w:color w:val="6A8759"/>
        </w:rPr>
        <w:t xml:space="preserve">" Distance From 2.0 &gt;&gt;&gt; " </w:t>
      </w:r>
      <w:r w:rsidR="00851327">
        <w:rPr>
          <w:color w:val="A9B7C6"/>
        </w:rPr>
        <w:t>+ (gpa-</w:t>
      </w:r>
      <w:r w:rsidR="00851327">
        <w:rPr>
          <w:color w:val="6897BB"/>
        </w:rPr>
        <w:t>2.0</w:t>
      </w:r>
      <w:r w:rsidR="00851327">
        <w:rPr>
          <w:color w:val="A9B7C6"/>
        </w:rPr>
        <w:t xml:space="preserve">) + </w:t>
      </w:r>
      <w:r w:rsidR="00851327">
        <w:rPr>
          <w:color w:val="6A8759"/>
        </w:rPr>
        <w:t>"</w:t>
      </w:r>
      <w:r w:rsidR="00851327">
        <w:rPr>
          <w:color w:val="CC7832"/>
        </w:rPr>
        <w:t>\n</w:t>
      </w:r>
      <w:r w:rsidR="00851327">
        <w:rPr>
          <w:color w:val="6A8759"/>
        </w:rPr>
        <w:t>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</w:t>
      </w:r>
      <w:proofErr w:type="spellStart"/>
      <w:r w:rsidR="00851327">
        <w:rPr>
          <w:color w:val="A9B7C6"/>
        </w:rPr>
        <w:t>fGood.write</w:t>
      </w:r>
      <w:proofErr w:type="spellEnd"/>
      <w:r w:rsidR="00851327">
        <w:rPr>
          <w:color w:val="A9B7C6"/>
        </w:rPr>
        <w:t>(student)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    </w:t>
      </w:r>
      <w:r w:rsidR="00851327">
        <w:rPr>
          <w:color w:val="CC7832"/>
        </w:rPr>
        <w:t>else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        student+=(</w:t>
      </w:r>
      <w:r w:rsidR="00851327">
        <w:rPr>
          <w:color w:val="6A8759"/>
        </w:rPr>
        <w:t xml:space="preserve">" Distance From 2.0 &gt;&gt;&gt; " </w:t>
      </w:r>
      <w:r w:rsidR="00851327">
        <w:rPr>
          <w:color w:val="A9B7C6"/>
        </w:rPr>
        <w:t>+ (</w:t>
      </w:r>
      <w:r w:rsidR="00851327">
        <w:rPr>
          <w:color w:val="6897BB"/>
        </w:rPr>
        <w:t>2.0</w:t>
      </w:r>
      <w:r w:rsidR="00851327">
        <w:rPr>
          <w:color w:val="A9B7C6"/>
        </w:rPr>
        <w:t xml:space="preserve">-gpa) + </w:t>
      </w:r>
      <w:r w:rsidR="00851327">
        <w:rPr>
          <w:color w:val="6A8759"/>
        </w:rPr>
        <w:t xml:space="preserve">" </w:t>
      </w:r>
      <w:r w:rsidR="00851327">
        <w:rPr>
          <w:color w:val="CC7832"/>
        </w:rPr>
        <w:t>\n</w:t>
      </w:r>
      <w:r w:rsidR="00851327">
        <w:rPr>
          <w:color w:val="6A8759"/>
        </w:rPr>
        <w:t>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</w:t>
      </w:r>
      <w:proofErr w:type="spellStart"/>
      <w:r w:rsidR="00851327">
        <w:rPr>
          <w:color w:val="A9B7C6"/>
        </w:rPr>
        <w:t>fBad.write</w:t>
      </w:r>
      <w:proofErr w:type="spellEnd"/>
      <w:r w:rsidR="00851327">
        <w:rPr>
          <w:color w:val="A9B7C6"/>
        </w:rPr>
        <w:t>(student)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fGood.close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A9B7C6"/>
        </w:rPr>
        <w:t>fBad.close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>catch</w:t>
      </w:r>
      <w:r w:rsidR="00851327">
        <w:rPr>
          <w:color w:val="A9B7C6"/>
        </w:rPr>
        <w:t>(Exception e )</w:t>
      </w:r>
      <w:r w:rsidR="00851327">
        <w:rPr>
          <w:color w:val="A9B7C6"/>
        </w:rPr>
        <w:br/>
        <w:t xml:space="preserve">        {</w:t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e.getMessage</w:t>
      </w:r>
      <w:proofErr w:type="spellEnd"/>
      <w:r w:rsidR="00851327">
        <w:rPr>
          <w:color w:val="A9B7C6"/>
        </w:rPr>
        <w:t>())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}</w:t>
      </w:r>
      <w:r w:rsidR="00851327">
        <w:rPr>
          <w:color w:val="A9B7C6"/>
        </w:rPr>
        <w:br/>
        <w:t>}</w:t>
      </w:r>
    </w:p>
    <w:p w14:paraId="07256B72" w14:textId="6D69D467" w:rsidR="009E01AA" w:rsidRPr="00C9635F" w:rsidRDefault="009E01AA" w:rsidP="009E01AA">
      <w:pPr>
        <w:rPr>
          <w:rFonts w:ascii="Courier New" w:eastAsia="Times New Roman" w:hAnsi="Courier New" w:cs="Courier New"/>
          <w:color w:val="34495E"/>
          <w:sz w:val="28"/>
          <w:szCs w:val="28"/>
        </w:rPr>
      </w:pPr>
    </w:p>
    <w:p w14:paraId="737A756B" w14:textId="77777777" w:rsidR="00851327" w:rsidRDefault="009E01AA" w:rsidP="00851327">
      <w:pPr>
        <w:pStyle w:val="HTMLPreformatted"/>
        <w:shd w:val="clear" w:color="auto" w:fill="2B2B2B"/>
        <w:rPr>
          <w:color w:val="A9B7C6"/>
        </w:rPr>
      </w:pPr>
      <w:r w:rsidRPr="00C9635F">
        <w:rPr>
          <w:color w:val="34495E"/>
          <w:sz w:val="28"/>
          <w:szCs w:val="28"/>
        </w:rPr>
        <w:t xml:space="preserve">B. </w:t>
      </w:r>
      <w:r w:rsidR="00851327">
        <w:rPr>
          <w:color w:val="CC7832"/>
        </w:rPr>
        <w:t xml:space="preserve">import </w:t>
      </w:r>
      <w:proofErr w:type="spellStart"/>
      <w:r w:rsidR="00851327">
        <w:rPr>
          <w:color w:val="A9B7C6"/>
        </w:rPr>
        <w:t>java.io.File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java.util.Scanner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public class </w:t>
      </w:r>
      <w:r w:rsidR="00851327">
        <w:rPr>
          <w:color w:val="A9B7C6"/>
        </w:rPr>
        <w:t>StudentStanding2 {</w:t>
      </w:r>
      <w:r w:rsidR="00851327">
        <w:rPr>
          <w:color w:val="A9B7C6"/>
        </w:rPr>
        <w:br/>
        <w:t xml:space="preserve">    </w:t>
      </w:r>
      <w:r w:rsidR="00851327">
        <w:rPr>
          <w:color w:val="CC7832"/>
        </w:rPr>
        <w:t xml:space="preserve">public static void </w:t>
      </w:r>
      <w:r w:rsidR="00851327">
        <w:rPr>
          <w:color w:val="FFC66D"/>
        </w:rPr>
        <w:t>main</w:t>
      </w:r>
      <w:r w:rsidR="00851327">
        <w:rPr>
          <w:color w:val="A9B7C6"/>
        </w:rPr>
        <w:t xml:space="preserve">(String[] </w:t>
      </w:r>
      <w:proofErr w:type="spellStart"/>
      <w:r w:rsidR="00851327">
        <w:rPr>
          <w:color w:val="A9B7C6"/>
        </w:rPr>
        <w:t>args</w:t>
      </w:r>
      <w:proofErr w:type="spellEnd"/>
      <w:r w:rsidR="00851327">
        <w:rPr>
          <w:color w:val="A9B7C6"/>
        </w:rPr>
        <w:t>) {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 xml:space="preserve">try 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File good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File(</w:t>
      </w:r>
      <w:r w:rsidR="00851327">
        <w:rPr>
          <w:color w:val="6A8759"/>
        </w:rPr>
        <w:t>"C:</w:t>
      </w:r>
      <w:r w:rsidR="00851327">
        <w:rPr>
          <w:color w:val="CC7832"/>
        </w:rPr>
        <w:t>\\</w:t>
      </w:r>
      <w:r w:rsidR="00851327">
        <w:rPr>
          <w:color w:val="6A8759"/>
        </w:rPr>
        <w:t>Object Files</w:t>
      </w:r>
      <w:r w:rsidR="00851327">
        <w:rPr>
          <w:color w:val="CC7832"/>
        </w:rPr>
        <w:t>\\</w:t>
      </w:r>
      <w:r w:rsidR="00851327">
        <w:rPr>
          <w:color w:val="6A8759"/>
        </w:rPr>
        <w:t>Q7_Good.txt"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File bad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File(</w:t>
      </w:r>
      <w:r w:rsidR="00851327">
        <w:rPr>
          <w:color w:val="6A8759"/>
        </w:rPr>
        <w:t>"C:</w:t>
      </w:r>
      <w:r w:rsidR="00851327">
        <w:rPr>
          <w:color w:val="CC7832"/>
        </w:rPr>
        <w:t>\\</w:t>
      </w:r>
      <w:r w:rsidR="00851327">
        <w:rPr>
          <w:color w:val="6A8759"/>
        </w:rPr>
        <w:t>Object Files</w:t>
      </w:r>
      <w:r w:rsidR="00851327">
        <w:rPr>
          <w:color w:val="CC7832"/>
        </w:rPr>
        <w:t>\\</w:t>
      </w:r>
      <w:r w:rsidR="00851327">
        <w:rPr>
          <w:color w:val="6A8759"/>
        </w:rPr>
        <w:t>Q7_Bad.txt"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Scanner </w:t>
      </w:r>
      <w:proofErr w:type="spellStart"/>
      <w:r w:rsidR="00851327">
        <w:rPr>
          <w:color w:val="A9B7C6"/>
        </w:rPr>
        <w:t>sG</w:t>
      </w:r>
      <w:proofErr w:type="spellEnd"/>
      <w:r w:rsidR="00851327">
        <w:rPr>
          <w:color w:val="A9B7C6"/>
        </w:rPr>
        <w:t xml:space="preserve">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Scanner(good)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Scanner </w:t>
      </w:r>
      <w:proofErr w:type="spellStart"/>
      <w:r w:rsidR="00851327">
        <w:rPr>
          <w:color w:val="A9B7C6"/>
        </w:rPr>
        <w:t>sB</w:t>
      </w:r>
      <w:proofErr w:type="spellEnd"/>
      <w:r w:rsidR="00851327">
        <w:rPr>
          <w:color w:val="A9B7C6"/>
        </w:rPr>
        <w:t xml:space="preserve">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Scanner(bad)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String line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double </w:t>
      </w:r>
      <w:r w:rsidR="00851327">
        <w:rPr>
          <w:color w:val="A9B7C6"/>
        </w:rPr>
        <w:t>num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"Students above or equal to 2.0 GPA"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while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sG.hasNextLine</w:t>
      </w:r>
      <w:proofErr w:type="spellEnd"/>
      <w:r w:rsidR="00851327">
        <w:rPr>
          <w:color w:val="A9B7C6"/>
        </w:rPr>
        <w:t>()) {</w:t>
      </w:r>
      <w:r w:rsidR="00851327">
        <w:rPr>
          <w:color w:val="A9B7C6"/>
        </w:rPr>
        <w:br/>
        <w:t xml:space="preserve">                line = </w:t>
      </w:r>
      <w:proofErr w:type="spellStart"/>
      <w:r w:rsidR="00851327">
        <w:rPr>
          <w:color w:val="A9B7C6"/>
        </w:rPr>
        <w:t>sG.nextLine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(line)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</w:t>
      </w:r>
      <w:r w:rsidR="00851327">
        <w:rPr>
          <w:color w:val="CC7832"/>
        </w:rPr>
        <w:t>\</w:t>
      </w:r>
      <w:proofErr w:type="spellStart"/>
      <w:r w:rsidR="00851327">
        <w:rPr>
          <w:color w:val="CC7832"/>
        </w:rPr>
        <w:t>n</w:t>
      </w:r>
      <w:r w:rsidR="00851327">
        <w:rPr>
          <w:color w:val="6A8759"/>
        </w:rPr>
        <w:t>Students</w:t>
      </w:r>
      <w:proofErr w:type="spellEnd"/>
      <w:r w:rsidR="00851327">
        <w:rPr>
          <w:color w:val="6A8759"/>
        </w:rPr>
        <w:t xml:space="preserve"> below 2.0 GPA"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while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sB.hasNextLine</w:t>
      </w:r>
      <w:proofErr w:type="spellEnd"/>
      <w:r w:rsidR="00851327">
        <w:rPr>
          <w:color w:val="A9B7C6"/>
        </w:rPr>
        <w:t>()) {</w:t>
      </w:r>
      <w:r w:rsidR="00851327">
        <w:rPr>
          <w:color w:val="A9B7C6"/>
        </w:rPr>
        <w:br/>
        <w:t xml:space="preserve">                line = </w:t>
      </w:r>
      <w:proofErr w:type="spellStart"/>
      <w:r w:rsidR="00851327">
        <w:rPr>
          <w:color w:val="A9B7C6"/>
        </w:rPr>
        <w:t>sB.nextLine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(line)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lastRenderedPageBreak/>
        <w:t xml:space="preserve">        }</w:t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>catch</w:t>
      </w:r>
      <w:r w:rsidR="00851327">
        <w:rPr>
          <w:color w:val="A9B7C6"/>
        </w:rPr>
        <w:t>(Exception e)</w:t>
      </w:r>
      <w:r w:rsidR="00851327">
        <w:rPr>
          <w:color w:val="A9B7C6"/>
        </w:rPr>
        <w:br/>
        <w:t xml:space="preserve">        {</w:t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e.getMessage</w:t>
      </w:r>
      <w:proofErr w:type="spellEnd"/>
      <w:r w:rsidR="00851327">
        <w:rPr>
          <w:color w:val="A9B7C6"/>
        </w:rPr>
        <w:t>())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}</w:t>
      </w:r>
      <w:r w:rsidR="00851327">
        <w:rPr>
          <w:color w:val="A9B7C6"/>
        </w:rPr>
        <w:br/>
        <w:t>}</w:t>
      </w:r>
    </w:p>
    <w:p w14:paraId="40347A03" w14:textId="6A6F1EA0" w:rsidR="008609EA" w:rsidRPr="00C9635F" w:rsidRDefault="00851327" w:rsidP="00851327">
      <w:pPr>
        <w:rPr>
          <w:rFonts w:ascii="Courier New" w:hAnsi="Courier New" w:cs="Courier New"/>
          <w:sz w:val="28"/>
          <w:szCs w:val="28"/>
        </w:rPr>
      </w:pPr>
      <w:r w:rsidRPr="00851327">
        <w:rPr>
          <w:rFonts w:ascii="Courier New" w:hAnsi="Courier New" w:cs="Courier New"/>
          <w:sz w:val="28"/>
          <w:szCs w:val="28"/>
        </w:rPr>
        <w:drawing>
          <wp:inline distT="0" distB="0" distL="0" distR="0" wp14:anchorId="43F6C7CA" wp14:editId="493C71B3">
            <wp:extent cx="6858000" cy="256286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E953" w14:textId="77777777" w:rsidR="00851327" w:rsidRDefault="008609EA" w:rsidP="00851327">
      <w:pPr>
        <w:pStyle w:val="HTMLPreformatted"/>
        <w:shd w:val="clear" w:color="auto" w:fill="2B2B2B"/>
        <w:rPr>
          <w:color w:val="A9B7C6"/>
        </w:rPr>
      </w:pPr>
      <w:r w:rsidRPr="00C9635F">
        <w:rPr>
          <w:sz w:val="28"/>
          <w:szCs w:val="28"/>
        </w:rPr>
        <w:t>8.</w:t>
      </w:r>
      <w:r w:rsidR="009E01AA" w:rsidRPr="00C9635F">
        <w:rPr>
          <w:sz w:val="28"/>
          <w:szCs w:val="28"/>
        </w:rPr>
        <w:t xml:space="preserve">  </w:t>
      </w:r>
      <w:r w:rsidR="00851327">
        <w:rPr>
          <w:color w:val="CC7832"/>
        </w:rPr>
        <w:t xml:space="preserve">import </w:t>
      </w:r>
      <w:proofErr w:type="spellStart"/>
      <w:r w:rsidR="00851327">
        <w:rPr>
          <w:color w:val="A9B7C6"/>
        </w:rPr>
        <w:t>java.io.File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java.io.FileWriter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java.io.RandomAccessFile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java.util.Scanner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public class </w:t>
      </w:r>
      <w:proofErr w:type="spellStart"/>
      <w:r w:rsidR="00851327">
        <w:rPr>
          <w:color w:val="A9B7C6"/>
        </w:rPr>
        <w:t>CreateBankFile</w:t>
      </w:r>
      <w:proofErr w:type="spellEnd"/>
      <w:r w:rsidR="00851327">
        <w:rPr>
          <w:color w:val="A9B7C6"/>
        </w:rPr>
        <w:t xml:space="preserve"> {</w:t>
      </w:r>
      <w:r w:rsidR="00851327">
        <w:rPr>
          <w:color w:val="A9B7C6"/>
        </w:rPr>
        <w:br/>
        <w:t xml:space="preserve">    </w:t>
      </w:r>
      <w:r w:rsidR="00851327">
        <w:rPr>
          <w:color w:val="CC7832"/>
        </w:rPr>
        <w:t xml:space="preserve">public static void </w:t>
      </w:r>
      <w:r w:rsidR="00851327">
        <w:rPr>
          <w:color w:val="FFC66D"/>
        </w:rPr>
        <w:t>main</w:t>
      </w:r>
      <w:r w:rsidR="00851327">
        <w:rPr>
          <w:color w:val="A9B7C6"/>
        </w:rPr>
        <w:t xml:space="preserve">(String[] </w:t>
      </w:r>
      <w:proofErr w:type="spellStart"/>
      <w:r w:rsidR="00851327">
        <w:rPr>
          <w:color w:val="A9B7C6"/>
        </w:rPr>
        <w:t>args</w:t>
      </w:r>
      <w:proofErr w:type="spellEnd"/>
      <w:r w:rsidR="00851327">
        <w:rPr>
          <w:color w:val="A9B7C6"/>
        </w:rPr>
        <w:t>) {</w:t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 xml:space="preserve">try 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File f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File(</w:t>
      </w:r>
      <w:r w:rsidR="00851327">
        <w:rPr>
          <w:color w:val="6A8759"/>
        </w:rPr>
        <w:t>"C:</w:t>
      </w:r>
      <w:r w:rsidR="00851327">
        <w:rPr>
          <w:color w:val="CC7832"/>
        </w:rPr>
        <w:t>\\</w:t>
      </w:r>
      <w:r w:rsidR="00851327">
        <w:rPr>
          <w:color w:val="6A8759"/>
        </w:rPr>
        <w:t>Object Files</w:t>
      </w:r>
      <w:r w:rsidR="00851327">
        <w:rPr>
          <w:color w:val="CC7832"/>
        </w:rPr>
        <w:t>\\</w:t>
      </w:r>
      <w:r w:rsidR="00851327">
        <w:rPr>
          <w:color w:val="6A8759"/>
        </w:rPr>
        <w:t>Q8.txt"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A9B7C6"/>
        </w:rPr>
        <w:t>RandomAccessFile</w:t>
      </w:r>
      <w:proofErr w:type="spellEnd"/>
      <w:r w:rsidR="00851327">
        <w:rPr>
          <w:color w:val="A9B7C6"/>
        </w:rPr>
        <w:t xml:space="preserve"> bank = </w:t>
      </w:r>
      <w:r w:rsidR="00851327">
        <w:rPr>
          <w:color w:val="CC7832"/>
        </w:rPr>
        <w:t xml:space="preserve">new </w:t>
      </w:r>
      <w:proofErr w:type="spellStart"/>
      <w:r w:rsidR="00851327">
        <w:rPr>
          <w:color w:val="A9B7C6"/>
        </w:rPr>
        <w:t>RandomAccessFile</w:t>
      </w:r>
      <w:proofErr w:type="spellEnd"/>
      <w:r w:rsidR="00851327">
        <w:rPr>
          <w:color w:val="A9B7C6"/>
        </w:rPr>
        <w:t>(f</w:t>
      </w:r>
      <w:r w:rsidR="00851327">
        <w:rPr>
          <w:color w:val="CC7832"/>
        </w:rPr>
        <w:t>,</w:t>
      </w:r>
      <w:r w:rsidR="00851327">
        <w:rPr>
          <w:color w:val="6A8759"/>
        </w:rPr>
        <w:t>"</w:t>
      </w:r>
      <w:proofErr w:type="spellStart"/>
      <w:r w:rsidR="00851327">
        <w:rPr>
          <w:color w:val="6A8759"/>
        </w:rPr>
        <w:t>rw</w:t>
      </w:r>
      <w:proofErr w:type="spellEnd"/>
      <w:r w:rsidR="00851327">
        <w:rPr>
          <w:color w:val="6A8759"/>
        </w:rPr>
        <w:t>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Scanner </w:t>
      </w:r>
      <w:proofErr w:type="spellStart"/>
      <w:r w:rsidR="00851327">
        <w:rPr>
          <w:color w:val="A9B7C6"/>
        </w:rPr>
        <w:t>sc</w:t>
      </w:r>
      <w:proofErr w:type="spellEnd"/>
      <w:r w:rsidR="00851327">
        <w:rPr>
          <w:color w:val="A9B7C6"/>
        </w:rPr>
        <w:t xml:space="preserve">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Scanner(System.</w:t>
      </w:r>
      <w:r w:rsidR="00851327">
        <w:rPr>
          <w:i/>
          <w:iCs/>
          <w:color w:val="9876AA"/>
        </w:rPr>
        <w:t>in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</w:t>
      </w:r>
      <w:r w:rsidR="00851327">
        <w:rPr>
          <w:color w:val="808080"/>
        </w:rPr>
        <w:t>//Adding the blank records</w:t>
      </w:r>
      <w:r w:rsidR="00851327">
        <w:rPr>
          <w:color w:val="808080"/>
        </w:rPr>
        <w:br/>
      </w:r>
      <w:r w:rsidR="00851327">
        <w:rPr>
          <w:color w:val="808080"/>
        </w:rPr>
        <w:br/>
        <w:t xml:space="preserve">            </w:t>
      </w:r>
      <w:r w:rsidR="00851327">
        <w:rPr>
          <w:color w:val="CC7832"/>
        </w:rPr>
        <w:t xml:space="preserve">for </w:t>
      </w:r>
      <w:r w:rsidR="00851327">
        <w:rPr>
          <w:color w:val="A9B7C6"/>
        </w:rPr>
        <w:t>(</w:t>
      </w:r>
      <w:r w:rsidR="00851327">
        <w:rPr>
          <w:color w:val="CC7832"/>
        </w:rPr>
        <w:t xml:space="preserve">int </w:t>
      </w:r>
      <w:r w:rsidR="00851327">
        <w:rPr>
          <w:color w:val="A9B7C6"/>
        </w:rPr>
        <w:t xml:space="preserve">x = </w:t>
      </w:r>
      <w:r w:rsidR="00851327">
        <w:rPr>
          <w:color w:val="6897BB"/>
        </w:rPr>
        <w:t>0</w:t>
      </w:r>
      <w:r w:rsidR="00851327">
        <w:rPr>
          <w:color w:val="CC7832"/>
        </w:rPr>
        <w:t xml:space="preserve">; </w:t>
      </w:r>
      <w:r w:rsidR="00851327">
        <w:rPr>
          <w:color w:val="A9B7C6"/>
        </w:rPr>
        <w:t xml:space="preserve">x &lt; </w:t>
      </w:r>
      <w:r w:rsidR="00851327">
        <w:rPr>
          <w:color w:val="6897BB"/>
        </w:rPr>
        <w:t>1000</w:t>
      </w:r>
      <w:r w:rsidR="00851327">
        <w:rPr>
          <w:color w:val="CC7832"/>
        </w:rPr>
        <w:t xml:space="preserve">; </w:t>
      </w:r>
      <w:r w:rsidR="00851327">
        <w:rPr>
          <w:color w:val="A9B7C6"/>
        </w:rPr>
        <w:t>x++) {</w:t>
      </w:r>
      <w:r w:rsidR="00851327">
        <w:rPr>
          <w:color w:val="A9B7C6"/>
        </w:rPr>
        <w:br/>
        <w:t xml:space="preserve">                </w:t>
      </w:r>
      <w:proofErr w:type="spellStart"/>
      <w:r w:rsidR="00851327">
        <w:rPr>
          <w:color w:val="A9B7C6"/>
        </w:rPr>
        <w:t>bank.writeBytes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"000 ******** 0000.00</w:t>
      </w:r>
      <w:r w:rsidR="00851327">
        <w:rPr>
          <w:color w:val="CC7832"/>
        </w:rPr>
        <w:t>\n</w:t>
      </w:r>
      <w:r w:rsidR="00851327">
        <w:rPr>
          <w:color w:val="6A8759"/>
        </w:rPr>
        <w:t>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</w:t>
      </w:r>
      <w:r w:rsidR="00851327">
        <w:rPr>
          <w:color w:val="808080"/>
        </w:rPr>
        <w:t>//Getting Record Info</w:t>
      </w:r>
      <w:r w:rsidR="00851327">
        <w:rPr>
          <w:color w:val="808080"/>
        </w:rPr>
        <w:br/>
      </w:r>
      <w:r w:rsidR="00851327">
        <w:rPr>
          <w:color w:val="808080"/>
        </w:rPr>
        <w:br/>
        <w:t xml:space="preserve">            </w:t>
      </w:r>
      <w:r w:rsidR="00851327">
        <w:rPr>
          <w:color w:val="CC7832"/>
        </w:rPr>
        <w:t>for</w:t>
      </w:r>
      <w:r w:rsidR="00851327">
        <w:rPr>
          <w:color w:val="A9B7C6"/>
        </w:rPr>
        <w:t>(</w:t>
      </w:r>
      <w:r w:rsidR="00851327">
        <w:rPr>
          <w:color w:val="CC7832"/>
        </w:rPr>
        <w:t xml:space="preserve">int </w:t>
      </w:r>
      <w:r w:rsidR="00851327">
        <w:rPr>
          <w:color w:val="A9B7C6"/>
        </w:rPr>
        <w:t>x=</w:t>
      </w:r>
      <w:r w:rsidR="00851327">
        <w:rPr>
          <w:color w:val="6897BB"/>
        </w:rPr>
        <w:t>0</w:t>
      </w:r>
      <w:r w:rsidR="00851327">
        <w:rPr>
          <w:color w:val="CC7832"/>
        </w:rPr>
        <w:t>;</w:t>
      </w:r>
      <w:r w:rsidR="00851327">
        <w:rPr>
          <w:color w:val="A9B7C6"/>
        </w:rPr>
        <w:t>x&lt;</w:t>
      </w:r>
      <w:r w:rsidR="00851327">
        <w:rPr>
          <w:color w:val="6897BB"/>
        </w:rPr>
        <w:t>3</w:t>
      </w:r>
      <w:r w:rsidR="00851327">
        <w:rPr>
          <w:color w:val="CC7832"/>
        </w:rPr>
        <w:t>;</w:t>
      </w:r>
      <w:r w:rsidR="00851327">
        <w:rPr>
          <w:color w:val="A9B7C6"/>
        </w:rPr>
        <w:t>x++) {</w:t>
      </w:r>
      <w:r w:rsidR="00851327">
        <w:rPr>
          <w:color w:val="A9B7C6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the account number &lt;Make sure it is three digits EX. 025"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String </w:t>
      </w:r>
      <w:proofErr w:type="spellStart"/>
      <w:r w:rsidR="00851327">
        <w:rPr>
          <w:color w:val="A9B7C6"/>
        </w:rPr>
        <w:t>accountNum</w:t>
      </w:r>
      <w:proofErr w:type="spellEnd"/>
      <w:r w:rsidR="00851327">
        <w:rPr>
          <w:color w:val="A9B7C6"/>
        </w:rPr>
        <w:t xml:space="preserve"> = 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the last name"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String name = 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while 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name.length</w:t>
      </w:r>
      <w:proofErr w:type="spellEnd"/>
      <w:r w:rsidR="00851327">
        <w:rPr>
          <w:color w:val="A9B7C6"/>
        </w:rPr>
        <w:t xml:space="preserve">() &lt; </w:t>
      </w:r>
      <w:r w:rsidR="00851327">
        <w:rPr>
          <w:color w:val="6897BB"/>
        </w:rPr>
        <w:t>8</w:t>
      </w:r>
      <w:r w:rsidR="00851327">
        <w:rPr>
          <w:color w:val="A9B7C6"/>
        </w:rPr>
        <w:t>) {</w:t>
      </w:r>
      <w:r w:rsidR="00851327">
        <w:rPr>
          <w:color w:val="A9B7C6"/>
        </w:rPr>
        <w:br/>
        <w:t xml:space="preserve">                    name += </w:t>
      </w:r>
      <w:r w:rsidR="00851327">
        <w:rPr>
          <w:color w:val="6A8759"/>
        </w:rPr>
        <w:t>"*"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the balance - 7 digits total EX 90000.1 or 1000.01"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lastRenderedPageBreak/>
        <w:t xml:space="preserve">                double </w:t>
      </w:r>
      <w:r w:rsidR="00851327">
        <w:rPr>
          <w:color w:val="A9B7C6"/>
        </w:rPr>
        <w:t xml:space="preserve">balance = </w:t>
      </w:r>
      <w:proofErr w:type="spellStart"/>
      <w:r w:rsidR="00851327">
        <w:rPr>
          <w:color w:val="A9B7C6"/>
        </w:rPr>
        <w:t>sc.nextDouble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String record = </w:t>
      </w:r>
      <w:proofErr w:type="spellStart"/>
      <w:r w:rsidR="00851327">
        <w:rPr>
          <w:color w:val="A9B7C6"/>
        </w:rPr>
        <w:t>accountNum</w:t>
      </w:r>
      <w:proofErr w:type="spellEnd"/>
      <w:r w:rsidR="00851327">
        <w:rPr>
          <w:color w:val="A9B7C6"/>
        </w:rPr>
        <w:t xml:space="preserve"> + </w:t>
      </w:r>
      <w:r w:rsidR="00851327">
        <w:rPr>
          <w:color w:val="6A8759"/>
        </w:rPr>
        <w:t xml:space="preserve">" " </w:t>
      </w:r>
      <w:r w:rsidR="00851327">
        <w:rPr>
          <w:color w:val="A9B7C6"/>
        </w:rPr>
        <w:t xml:space="preserve">+ name + </w:t>
      </w:r>
      <w:r w:rsidR="00851327">
        <w:rPr>
          <w:color w:val="6A8759"/>
        </w:rPr>
        <w:t xml:space="preserve">" " </w:t>
      </w:r>
      <w:r w:rsidR="00851327">
        <w:rPr>
          <w:color w:val="A9B7C6"/>
        </w:rPr>
        <w:t xml:space="preserve">+ balance + </w:t>
      </w:r>
      <w:r w:rsidR="00851327">
        <w:rPr>
          <w:color w:val="6A8759"/>
        </w:rPr>
        <w:t>"</w:t>
      </w:r>
      <w:r w:rsidR="00851327">
        <w:rPr>
          <w:color w:val="CC7832"/>
        </w:rPr>
        <w:t>\n</w:t>
      </w:r>
      <w:r w:rsidR="00851327">
        <w:rPr>
          <w:color w:val="6A8759"/>
        </w:rPr>
        <w:t>"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(record)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</w:t>
      </w:r>
      <w:r w:rsidR="00851327">
        <w:rPr>
          <w:color w:val="808080"/>
        </w:rPr>
        <w:t>//Adding the record</w:t>
      </w:r>
      <w:r w:rsidR="00851327">
        <w:rPr>
          <w:color w:val="808080"/>
        </w:rPr>
        <w:br/>
        <w:t xml:space="preserve">                </w:t>
      </w:r>
      <w:proofErr w:type="spellStart"/>
      <w:r w:rsidR="00851327">
        <w:rPr>
          <w:color w:val="A9B7C6"/>
        </w:rPr>
        <w:t>bank.seek</w:t>
      </w:r>
      <w:proofErr w:type="spellEnd"/>
      <w:r w:rsidR="00851327">
        <w:rPr>
          <w:color w:val="A9B7C6"/>
        </w:rPr>
        <w:t>((</w:t>
      </w:r>
      <w:proofErr w:type="spellStart"/>
      <w:r w:rsidR="00851327">
        <w:rPr>
          <w:color w:val="A9B7C6"/>
        </w:rPr>
        <w:t>Integer.</w:t>
      </w:r>
      <w:r w:rsidR="00851327">
        <w:rPr>
          <w:i/>
          <w:iCs/>
          <w:color w:val="A9B7C6"/>
        </w:rPr>
        <w:t>parseInt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accountNum</w:t>
      </w:r>
      <w:proofErr w:type="spellEnd"/>
      <w:r w:rsidR="00851327">
        <w:rPr>
          <w:color w:val="A9B7C6"/>
        </w:rPr>
        <w:t xml:space="preserve">) - </w:t>
      </w:r>
      <w:r w:rsidR="00851327">
        <w:rPr>
          <w:color w:val="6897BB"/>
        </w:rPr>
        <w:t>1</w:t>
      </w:r>
      <w:r w:rsidR="00851327">
        <w:rPr>
          <w:color w:val="A9B7C6"/>
        </w:rPr>
        <w:t xml:space="preserve">) * </w:t>
      </w:r>
      <w:r w:rsidR="00851327">
        <w:rPr>
          <w:color w:val="6897BB"/>
        </w:rPr>
        <w:t>21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bank.writeBytes</w:t>
      </w:r>
      <w:proofErr w:type="spellEnd"/>
      <w:r w:rsidR="00851327">
        <w:rPr>
          <w:color w:val="A9B7C6"/>
        </w:rPr>
        <w:t>(record)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bank.seek</w:t>
      </w:r>
      <w:proofErr w:type="spellEnd"/>
      <w:r w:rsidR="00851327">
        <w:rPr>
          <w:color w:val="A9B7C6"/>
        </w:rPr>
        <w:t>(</w:t>
      </w:r>
      <w:r w:rsidR="00851327">
        <w:rPr>
          <w:color w:val="6897BB"/>
        </w:rPr>
        <w:t>0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bank.close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>catch</w:t>
      </w:r>
      <w:r w:rsidR="00851327">
        <w:rPr>
          <w:color w:val="A9B7C6"/>
        </w:rPr>
        <w:t>(Exception e)</w:t>
      </w:r>
      <w:r w:rsidR="00851327">
        <w:rPr>
          <w:color w:val="A9B7C6"/>
        </w:rPr>
        <w:br/>
        <w:t xml:space="preserve">        {</w:t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e.getMessage</w:t>
      </w:r>
      <w:proofErr w:type="spellEnd"/>
      <w:r w:rsidR="00851327">
        <w:rPr>
          <w:color w:val="A9B7C6"/>
        </w:rPr>
        <w:t>())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}</w:t>
      </w:r>
      <w:r w:rsidR="00851327">
        <w:rPr>
          <w:color w:val="A9B7C6"/>
        </w:rPr>
        <w:br/>
        <w:t>}</w:t>
      </w:r>
    </w:p>
    <w:p w14:paraId="6A64F359" w14:textId="53DDC6D4" w:rsidR="009E01AA" w:rsidRPr="00C9635F" w:rsidRDefault="009E01AA" w:rsidP="009E01AA">
      <w:pPr>
        <w:rPr>
          <w:rFonts w:ascii="Courier New" w:eastAsia="Times New Roman" w:hAnsi="Courier New" w:cs="Courier New"/>
          <w:color w:val="34495E"/>
          <w:sz w:val="28"/>
          <w:szCs w:val="28"/>
        </w:rPr>
      </w:pPr>
    </w:p>
    <w:p w14:paraId="4858D6B9" w14:textId="71CD565F" w:rsidR="00851327" w:rsidRDefault="009E01AA" w:rsidP="00851327">
      <w:pPr>
        <w:pStyle w:val="HTMLPreformatted"/>
        <w:shd w:val="clear" w:color="auto" w:fill="2B2B2B"/>
        <w:rPr>
          <w:color w:val="A9B7C6"/>
        </w:rPr>
      </w:pPr>
      <w:r w:rsidRPr="00C9635F">
        <w:rPr>
          <w:color w:val="34495E"/>
          <w:sz w:val="28"/>
          <w:szCs w:val="28"/>
        </w:rPr>
        <w:t xml:space="preserve">B. </w:t>
      </w:r>
      <w:r w:rsidR="00851327">
        <w:rPr>
          <w:color w:val="CC7832"/>
        </w:rPr>
        <w:t xml:space="preserve">import </w:t>
      </w:r>
      <w:proofErr w:type="spellStart"/>
      <w:r w:rsidR="00851327">
        <w:rPr>
          <w:color w:val="A9B7C6"/>
        </w:rPr>
        <w:t>java.io.File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java.util</w:t>
      </w:r>
      <w:proofErr w:type="spellEnd"/>
      <w:r w:rsidR="00851327">
        <w:rPr>
          <w:color w:val="A9B7C6"/>
        </w:rPr>
        <w:t>.*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public class </w:t>
      </w:r>
      <w:proofErr w:type="spellStart"/>
      <w:r w:rsidR="00851327">
        <w:rPr>
          <w:color w:val="A9B7C6"/>
        </w:rPr>
        <w:t>ReadBankSequentially</w:t>
      </w:r>
      <w:proofErr w:type="spellEnd"/>
      <w:r w:rsidR="00851327">
        <w:rPr>
          <w:color w:val="A9B7C6"/>
        </w:rPr>
        <w:t xml:space="preserve"> {</w:t>
      </w:r>
      <w:r w:rsidR="00851327">
        <w:rPr>
          <w:color w:val="A9B7C6"/>
        </w:rPr>
        <w:br/>
        <w:t xml:space="preserve">    </w:t>
      </w:r>
      <w:r w:rsidR="00851327">
        <w:rPr>
          <w:color w:val="CC7832"/>
        </w:rPr>
        <w:t xml:space="preserve">public static void </w:t>
      </w:r>
      <w:r w:rsidR="00851327">
        <w:rPr>
          <w:color w:val="FFC66D"/>
        </w:rPr>
        <w:t>main</w:t>
      </w:r>
      <w:r w:rsidR="00851327">
        <w:rPr>
          <w:color w:val="A9B7C6"/>
        </w:rPr>
        <w:t xml:space="preserve">(String[] </w:t>
      </w:r>
      <w:proofErr w:type="spellStart"/>
      <w:r w:rsidR="00851327">
        <w:rPr>
          <w:color w:val="A9B7C6"/>
        </w:rPr>
        <w:t>args</w:t>
      </w:r>
      <w:proofErr w:type="spellEnd"/>
      <w:r w:rsidR="00851327">
        <w:rPr>
          <w:color w:val="A9B7C6"/>
        </w:rPr>
        <w:t>) {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>try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File f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File(</w:t>
      </w:r>
      <w:r w:rsidR="00851327">
        <w:rPr>
          <w:color w:val="6A8759"/>
        </w:rPr>
        <w:t>"C:</w:t>
      </w:r>
      <w:r w:rsidR="00851327">
        <w:rPr>
          <w:color w:val="CC7832"/>
        </w:rPr>
        <w:t>\\</w:t>
      </w:r>
      <w:r w:rsidR="00851327">
        <w:rPr>
          <w:color w:val="6A8759"/>
        </w:rPr>
        <w:t>Object Files</w:t>
      </w:r>
      <w:r w:rsidR="00851327">
        <w:rPr>
          <w:color w:val="CC7832"/>
        </w:rPr>
        <w:t>\\</w:t>
      </w:r>
      <w:r w:rsidR="00851327">
        <w:rPr>
          <w:color w:val="6A8759"/>
        </w:rPr>
        <w:t>Q8.txt"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Scanner reader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Scanner(f)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A9B7C6"/>
        </w:rPr>
        <w:t>ArrayList</w:t>
      </w:r>
      <w:proofErr w:type="spellEnd"/>
      <w:r w:rsidR="00851327">
        <w:rPr>
          <w:color w:val="A9B7C6"/>
        </w:rPr>
        <w:t xml:space="preserve">&lt;String&gt; </w:t>
      </w:r>
      <w:proofErr w:type="spellStart"/>
      <w:r w:rsidR="00851327">
        <w:rPr>
          <w:color w:val="A9B7C6"/>
        </w:rPr>
        <w:t>nums</w:t>
      </w:r>
      <w:proofErr w:type="spellEnd"/>
      <w:r w:rsidR="00851327">
        <w:rPr>
          <w:color w:val="A9B7C6"/>
        </w:rPr>
        <w:t xml:space="preserve"> = </w:t>
      </w:r>
      <w:r w:rsidR="00851327">
        <w:rPr>
          <w:color w:val="CC7832"/>
        </w:rPr>
        <w:t xml:space="preserve">new </w:t>
      </w:r>
      <w:proofErr w:type="spellStart"/>
      <w:r w:rsidR="00851327">
        <w:rPr>
          <w:color w:val="A9B7C6"/>
        </w:rPr>
        <w:t>ArrayList</w:t>
      </w:r>
      <w:proofErr w:type="spellEnd"/>
      <w:r w:rsidR="00851327">
        <w:rPr>
          <w:color w:val="A9B7C6"/>
        </w:rPr>
        <w:t>&lt;String&gt;()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String line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int </w:t>
      </w:r>
      <w:r w:rsidR="00851327">
        <w:rPr>
          <w:color w:val="A9B7C6"/>
        </w:rPr>
        <w:t>test1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int </w:t>
      </w:r>
      <w:r w:rsidR="00851327">
        <w:rPr>
          <w:color w:val="A9B7C6"/>
        </w:rPr>
        <w:t>test2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int </w:t>
      </w:r>
      <w:r w:rsidR="00851327">
        <w:rPr>
          <w:color w:val="A9B7C6"/>
        </w:rPr>
        <w:t>test3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while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reader.hasNextLine</w:t>
      </w:r>
      <w:proofErr w:type="spellEnd"/>
      <w:r w:rsidR="00851327">
        <w:rPr>
          <w:color w:val="A9B7C6"/>
        </w:rPr>
        <w:t>())</w:t>
      </w:r>
      <w:r w:rsidR="00851327">
        <w:rPr>
          <w:color w:val="A9B7C6"/>
        </w:rPr>
        <w:br/>
        <w:t xml:space="preserve">            {</w:t>
      </w:r>
      <w:r w:rsidR="00851327">
        <w:rPr>
          <w:color w:val="A9B7C6"/>
        </w:rPr>
        <w:br/>
        <w:t xml:space="preserve">                line= </w:t>
      </w:r>
      <w:proofErr w:type="spellStart"/>
      <w:r w:rsidR="00851327">
        <w:rPr>
          <w:color w:val="A9B7C6"/>
        </w:rPr>
        <w:t>reader.nextLine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test1= </w:t>
      </w:r>
      <w:proofErr w:type="spellStart"/>
      <w:r w:rsidR="00851327">
        <w:rPr>
          <w:color w:val="A9B7C6"/>
        </w:rPr>
        <w:t>Integer.</w:t>
      </w:r>
      <w:r w:rsidR="00851327">
        <w:rPr>
          <w:i/>
          <w:iCs/>
          <w:color w:val="A9B7C6"/>
        </w:rPr>
        <w:t>parseInt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line.substring</w:t>
      </w:r>
      <w:proofErr w:type="spellEnd"/>
      <w:r w:rsidR="00851327">
        <w:rPr>
          <w:color w:val="A9B7C6"/>
        </w:rPr>
        <w:t>(</w:t>
      </w:r>
      <w:r w:rsidR="00851327">
        <w:rPr>
          <w:color w:val="6897BB"/>
        </w:rPr>
        <w:t>0</w:t>
      </w:r>
      <w:r w:rsidR="00851327">
        <w:rPr>
          <w:color w:val="CC7832"/>
        </w:rPr>
        <w:t>,</w:t>
      </w:r>
      <w:r w:rsidR="00851327">
        <w:rPr>
          <w:color w:val="6897BB"/>
        </w:rPr>
        <w:t>1</w:t>
      </w:r>
      <w:r w:rsidR="00851327">
        <w:rPr>
          <w:color w:val="A9B7C6"/>
        </w:rPr>
        <w:t>))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test2= </w:t>
      </w:r>
      <w:proofErr w:type="spellStart"/>
      <w:r w:rsidR="00851327">
        <w:rPr>
          <w:color w:val="A9B7C6"/>
        </w:rPr>
        <w:t>Integer.</w:t>
      </w:r>
      <w:r w:rsidR="00851327">
        <w:rPr>
          <w:i/>
          <w:iCs/>
          <w:color w:val="A9B7C6"/>
        </w:rPr>
        <w:t>parseInt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line.substring</w:t>
      </w:r>
      <w:proofErr w:type="spellEnd"/>
      <w:r w:rsidR="00851327">
        <w:rPr>
          <w:color w:val="A9B7C6"/>
        </w:rPr>
        <w:t>(</w:t>
      </w:r>
      <w:r w:rsidR="00851327">
        <w:rPr>
          <w:color w:val="6897BB"/>
        </w:rPr>
        <w:t>1</w:t>
      </w:r>
      <w:r w:rsidR="00851327">
        <w:rPr>
          <w:color w:val="CC7832"/>
        </w:rPr>
        <w:t>,</w:t>
      </w:r>
      <w:r w:rsidR="00851327">
        <w:rPr>
          <w:color w:val="6897BB"/>
        </w:rPr>
        <w:t>2</w:t>
      </w:r>
      <w:r w:rsidR="00851327">
        <w:rPr>
          <w:color w:val="A9B7C6"/>
        </w:rPr>
        <w:t>))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test3= </w:t>
      </w:r>
      <w:proofErr w:type="spellStart"/>
      <w:r w:rsidR="00851327">
        <w:rPr>
          <w:color w:val="A9B7C6"/>
        </w:rPr>
        <w:t>Integer.</w:t>
      </w:r>
      <w:r w:rsidR="00851327">
        <w:rPr>
          <w:i/>
          <w:iCs/>
          <w:color w:val="A9B7C6"/>
        </w:rPr>
        <w:t>parseInt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line.substring</w:t>
      </w:r>
      <w:proofErr w:type="spellEnd"/>
      <w:r w:rsidR="00851327">
        <w:rPr>
          <w:color w:val="A9B7C6"/>
        </w:rPr>
        <w:t>(</w:t>
      </w:r>
      <w:r w:rsidR="00851327">
        <w:rPr>
          <w:color w:val="6897BB"/>
        </w:rPr>
        <w:t>2</w:t>
      </w:r>
      <w:r w:rsidR="00851327">
        <w:rPr>
          <w:color w:val="CC7832"/>
        </w:rPr>
        <w:t>,</w:t>
      </w:r>
      <w:r w:rsidR="00851327">
        <w:rPr>
          <w:color w:val="6897BB"/>
        </w:rPr>
        <w:t>3</w:t>
      </w:r>
      <w:r w:rsidR="00851327">
        <w:rPr>
          <w:color w:val="A9B7C6"/>
        </w:rPr>
        <w:t>))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if</w:t>
      </w:r>
      <w:r w:rsidR="00851327">
        <w:rPr>
          <w:color w:val="A9B7C6"/>
        </w:rPr>
        <w:t>(test1&gt;</w:t>
      </w:r>
      <w:r w:rsidR="00851327">
        <w:rPr>
          <w:color w:val="6897BB"/>
        </w:rPr>
        <w:t xml:space="preserve">0 </w:t>
      </w:r>
      <w:r w:rsidR="00851327">
        <w:rPr>
          <w:color w:val="A9B7C6"/>
        </w:rPr>
        <w:t>|| test2&gt;</w:t>
      </w:r>
      <w:r w:rsidR="00851327">
        <w:rPr>
          <w:color w:val="6897BB"/>
        </w:rPr>
        <w:t xml:space="preserve">0 </w:t>
      </w:r>
      <w:r w:rsidR="00851327">
        <w:rPr>
          <w:color w:val="A9B7C6"/>
        </w:rPr>
        <w:t>|| test3&gt;</w:t>
      </w:r>
      <w:r w:rsidR="00851327">
        <w:rPr>
          <w:color w:val="6897BB"/>
        </w:rPr>
        <w:t>0</w:t>
      </w:r>
      <w:r w:rsidR="00851327">
        <w:rPr>
          <w:color w:val="A9B7C6"/>
        </w:rPr>
        <w:t>)</w:t>
      </w:r>
      <w:r w:rsidR="00851327">
        <w:rPr>
          <w:color w:val="A9B7C6"/>
        </w:rPr>
        <w:br/>
        <w:t xml:space="preserve">                {</w:t>
      </w:r>
      <w:r w:rsidR="00851327">
        <w:rPr>
          <w:color w:val="A9B7C6"/>
        </w:rPr>
        <w:br/>
        <w:t xml:space="preserve">                    </w:t>
      </w:r>
      <w:proofErr w:type="spellStart"/>
      <w:r w:rsidR="00851327">
        <w:rPr>
          <w:color w:val="A9B7C6"/>
        </w:rPr>
        <w:t>nums.add</w:t>
      </w:r>
      <w:proofErr w:type="spellEnd"/>
      <w:r w:rsidR="00851327">
        <w:rPr>
          <w:color w:val="A9B7C6"/>
        </w:rPr>
        <w:t>(line)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Collections.</w:t>
      </w:r>
      <w:r w:rsidR="00851327">
        <w:rPr>
          <w:i/>
          <w:iCs/>
          <w:color w:val="A9B7C6"/>
        </w:rPr>
        <w:t>sort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nums</w:t>
      </w:r>
      <w:proofErr w:type="spellEnd"/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nums</w:t>
      </w:r>
      <w:proofErr w:type="spellEnd"/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>catch</w:t>
      </w:r>
      <w:r w:rsidR="00851327">
        <w:rPr>
          <w:color w:val="A9B7C6"/>
        </w:rPr>
        <w:t>(Exception e)</w:t>
      </w:r>
      <w:r w:rsidR="00851327">
        <w:rPr>
          <w:color w:val="A9B7C6"/>
        </w:rPr>
        <w:br/>
        <w:t xml:space="preserve">        {</w:t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e.getMessage</w:t>
      </w:r>
      <w:proofErr w:type="spellEnd"/>
      <w:r w:rsidR="00851327">
        <w:rPr>
          <w:color w:val="A9B7C6"/>
        </w:rPr>
        <w:t>())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}</w:t>
      </w:r>
      <w:r w:rsidR="00851327">
        <w:rPr>
          <w:color w:val="A9B7C6"/>
        </w:rPr>
        <w:br/>
        <w:t>}</w:t>
      </w:r>
    </w:p>
    <w:p w14:paraId="6D776369" w14:textId="7676E73C" w:rsidR="00851327" w:rsidRDefault="00851327" w:rsidP="00851327">
      <w:pPr>
        <w:pStyle w:val="HTMLPreformatted"/>
        <w:shd w:val="clear" w:color="auto" w:fill="2B2B2B"/>
        <w:rPr>
          <w:color w:val="A9B7C6"/>
        </w:rPr>
      </w:pPr>
      <w:r w:rsidRPr="00851327">
        <w:rPr>
          <w:color w:val="A9B7C6"/>
        </w:rPr>
        <w:lastRenderedPageBreak/>
        <w:drawing>
          <wp:inline distT="0" distB="0" distL="0" distR="0" wp14:anchorId="4A91EE8B" wp14:editId="43FD1935">
            <wp:extent cx="6858000" cy="20212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7C75" w14:textId="133259E4" w:rsidR="009E01AA" w:rsidRPr="00C9635F" w:rsidRDefault="009E01AA" w:rsidP="009E01AA">
      <w:pPr>
        <w:rPr>
          <w:rFonts w:ascii="Courier New" w:eastAsia="Times New Roman" w:hAnsi="Courier New" w:cs="Courier New"/>
          <w:color w:val="34495E"/>
          <w:sz w:val="28"/>
          <w:szCs w:val="28"/>
        </w:rPr>
      </w:pPr>
    </w:p>
    <w:p w14:paraId="523BA3DF" w14:textId="36A17DCE" w:rsidR="00851327" w:rsidRDefault="009E01AA" w:rsidP="00851327">
      <w:pPr>
        <w:pStyle w:val="HTMLPreformatted"/>
        <w:shd w:val="clear" w:color="auto" w:fill="2B2B2B"/>
        <w:rPr>
          <w:color w:val="A9B7C6"/>
        </w:rPr>
      </w:pPr>
      <w:r w:rsidRPr="00C9635F">
        <w:rPr>
          <w:color w:val="34495E"/>
          <w:sz w:val="28"/>
          <w:szCs w:val="28"/>
        </w:rPr>
        <w:t xml:space="preserve">C. </w:t>
      </w:r>
      <w:r w:rsidR="00851327">
        <w:rPr>
          <w:color w:val="CC7832"/>
        </w:rPr>
        <w:t xml:space="preserve">import </w:t>
      </w:r>
      <w:proofErr w:type="spellStart"/>
      <w:r w:rsidR="00851327">
        <w:rPr>
          <w:color w:val="A9B7C6"/>
        </w:rPr>
        <w:t>java.io.File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java.util.Scanner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public class </w:t>
      </w:r>
      <w:proofErr w:type="spellStart"/>
      <w:r w:rsidR="00851327">
        <w:rPr>
          <w:color w:val="A9B7C6"/>
        </w:rPr>
        <w:t>ReadAccountBankRandomly</w:t>
      </w:r>
      <w:proofErr w:type="spellEnd"/>
      <w:r w:rsidR="00851327">
        <w:rPr>
          <w:color w:val="A9B7C6"/>
        </w:rPr>
        <w:t xml:space="preserve"> {</w:t>
      </w:r>
      <w:r w:rsidR="00851327">
        <w:rPr>
          <w:color w:val="A9B7C6"/>
        </w:rPr>
        <w:br/>
        <w:t xml:space="preserve">    </w:t>
      </w:r>
      <w:r w:rsidR="00851327">
        <w:rPr>
          <w:color w:val="CC7832"/>
        </w:rPr>
        <w:t xml:space="preserve">public static void </w:t>
      </w:r>
      <w:r w:rsidR="00851327">
        <w:rPr>
          <w:color w:val="FFC66D"/>
        </w:rPr>
        <w:t>main</w:t>
      </w:r>
      <w:r w:rsidR="00851327">
        <w:rPr>
          <w:color w:val="A9B7C6"/>
        </w:rPr>
        <w:t xml:space="preserve">(String[] </w:t>
      </w:r>
      <w:proofErr w:type="spellStart"/>
      <w:r w:rsidR="00851327">
        <w:rPr>
          <w:color w:val="A9B7C6"/>
        </w:rPr>
        <w:t>args</w:t>
      </w:r>
      <w:proofErr w:type="spellEnd"/>
      <w:r w:rsidR="00851327">
        <w:rPr>
          <w:color w:val="A9B7C6"/>
        </w:rPr>
        <w:t>) {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>try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Scanner </w:t>
      </w:r>
      <w:proofErr w:type="spellStart"/>
      <w:r w:rsidR="00851327">
        <w:rPr>
          <w:color w:val="A9B7C6"/>
        </w:rPr>
        <w:t>sc</w:t>
      </w:r>
      <w:proofErr w:type="spellEnd"/>
      <w:r w:rsidR="00851327">
        <w:rPr>
          <w:color w:val="A9B7C6"/>
        </w:rPr>
        <w:t xml:space="preserve">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Scanner(System.</w:t>
      </w:r>
      <w:r w:rsidR="00851327">
        <w:rPr>
          <w:i/>
          <w:iCs/>
          <w:color w:val="9876AA"/>
        </w:rPr>
        <w:t>in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File </w:t>
      </w:r>
      <w:proofErr w:type="spellStart"/>
      <w:r w:rsidR="00851327">
        <w:rPr>
          <w:color w:val="A9B7C6"/>
        </w:rPr>
        <w:t>file</w:t>
      </w:r>
      <w:proofErr w:type="spellEnd"/>
      <w:r w:rsidR="00851327">
        <w:rPr>
          <w:color w:val="A9B7C6"/>
        </w:rPr>
        <w:t xml:space="preserve">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File(</w:t>
      </w:r>
      <w:r w:rsidR="00851327">
        <w:rPr>
          <w:color w:val="6A8759"/>
        </w:rPr>
        <w:t>"C:</w:t>
      </w:r>
      <w:r w:rsidR="00851327">
        <w:rPr>
          <w:color w:val="CC7832"/>
        </w:rPr>
        <w:t>\\</w:t>
      </w:r>
      <w:r w:rsidR="00851327">
        <w:rPr>
          <w:color w:val="6A8759"/>
        </w:rPr>
        <w:t>Object Files</w:t>
      </w:r>
      <w:r w:rsidR="00851327">
        <w:rPr>
          <w:color w:val="CC7832"/>
        </w:rPr>
        <w:t>\\</w:t>
      </w:r>
      <w:r w:rsidR="00851327">
        <w:rPr>
          <w:color w:val="6A8759"/>
        </w:rPr>
        <w:t>Q8.txt"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Scanner reader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Scanner(file)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String str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String line =</w:t>
      </w:r>
      <w:r w:rsidR="00851327">
        <w:rPr>
          <w:color w:val="6A8759"/>
        </w:rPr>
        <w:t>""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String info =</w:t>
      </w:r>
      <w:r w:rsidR="00851327">
        <w:rPr>
          <w:color w:val="6A8759"/>
        </w:rPr>
        <w:t>""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CC7832"/>
        </w:rPr>
        <w:t>boolean</w:t>
      </w:r>
      <w:proofErr w:type="spellEnd"/>
      <w:r w:rsidR="00851327">
        <w:rPr>
          <w:color w:val="CC7832"/>
        </w:rPr>
        <w:t xml:space="preserve"> </w:t>
      </w:r>
      <w:r w:rsidR="00851327">
        <w:rPr>
          <w:color w:val="A9B7C6"/>
        </w:rPr>
        <w:t xml:space="preserve">check = </w:t>
      </w:r>
      <w:r w:rsidR="00851327">
        <w:rPr>
          <w:color w:val="CC7832"/>
        </w:rPr>
        <w:t>false;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do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the id num to find the balance of"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str=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while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reader.hasNextLine</w:t>
      </w:r>
      <w:proofErr w:type="spellEnd"/>
      <w:r w:rsidR="00851327">
        <w:rPr>
          <w:color w:val="A9B7C6"/>
        </w:rPr>
        <w:t>())</w:t>
      </w:r>
      <w:r w:rsidR="00851327">
        <w:rPr>
          <w:color w:val="A9B7C6"/>
        </w:rPr>
        <w:br/>
        <w:t xml:space="preserve">                {</w:t>
      </w:r>
      <w:r w:rsidR="00851327">
        <w:rPr>
          <w:color w:val="A9B7C6"/>
        </w:rPr>
        <w:br/>
        <w:t xml:space="preserve">                    line = </w:t>
      </w:r>
      <w:proofErr w:type="spellStart"/>
      <w:r w:rsidR="00851327">
        <w:rPr>
          <w:color w:val="A9B7C6"/>
        </w:rPr>
        <w:t>reader.nextLine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if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line.substring</w:t>
      </w:r>
      <w:proofErr w:type="spellEnd"/>
      <w:r w:rsidR="00851327">
        <w:rPr>
          <w:color w:val="A9B7C6"/>
        </w:rPr>
        <w:t>(</w:t>
      </w:r>
      <w:r w:rsidR="00851327">
        <w:rPr>
          <w:color w:val="6897BB"/>
        </w:rPr>
        <w:t>0</w:t>
      </w:r>
      <w:r w:rsidR="00851327">
        <w:rPr>
          <w:color w:val="CC7832"/>
        </w:rPr>
        <w:t>,</w:t>
      </w:r>
      <w:r w:rsidR="00851327">
        <w:rPr>
          <w:color w:val="6897BB"/>
        </w:rPr>
        <w:t>3</w:t>
      </w:r>
      <w:r w:rsidR="00851327">
        <w:rPr>
          <w:color w:val="A9B7C6"/>
        </w:rPr>
        <w:t>).equals(str))</w:t>
      </w:r>
      <w:r w:rsidR="00851327">
        <w:rPr>
          <w:color w:val="A9B7C6"/>
        </w:rPr>
        <w:br/>
        <w:t xml:space="preserve">                    {</w:t>
      </w:r>
      <w:r w:rsidR="00851327">
        <w:rPr>
          <w:color w:val="A9B7C6"/>
        </w:rPr>
        <w:br/>
        <w:t xml:space="preserve">                        info = line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    </w:t>
      </w:r>
      <w:r w:rsidR="00851327">
        <w:rPr>
          <w:color w:val="A9B7C6"/>
        </w:rPr>
        <w:t>check =</w:t>
      </w:r>
      <w:r w:rsidR="00851327">
        <w:rPr>
          <w:color w:val="CC7832"/>
        </w:rPr>
        <w:t>true;</w:t>
      </w:r>
      <w:r w:rsidR="00851327">
        <w:rPr>
          <w:color w:val="CC7832"/>
        </w:rPr>
        <w:br/>
        <w:t xml:space="preserve">    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    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    </w:t>
      </w:r>
      <w:r w:rsidR="00851327">
        <w:rPr>
          <w:color w:val="CC7832"/>
        </w:rPr>
        <w:t>if</w:t>
      </w:r>
      <w:r w:rsidR="00851327">
        <w:rPr>
          <w:color w:val="A9B7C6"/>
        </w:rPr>
        <w:t>(!check)</w:t>
      </w:r>
      <w:r w:rsidR="00851327">
        <w:rPr>
          <w:color w:val="A9B7C6"/>
        </w:rPr>
        <w:br/>
        <w:t xml:space="preserve">                {</w:t>
      </w:r>
      <w:r w:rsidR="00851327">
        <w:rPr>
          <w:color w:val="A9B7C6"/>
        </w:rPr>
        <w:br/>
        <w:t xml:space="preserve">                    info=</w:t>
      </w:r>
      <w:r w:rsidR="00851327">
        <w:rPr>
          <w:color w:val="6A8759"/>
        </w:rPr>
        <w:t>"No information on that ID Number"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(info)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reader.close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reader=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Scanner(file)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check =</w:t>
      </w:r>
      <w:r w:rsidR="00851327">
        <w:rPr>
          <w:color w:val="CC7832"/>
        </w:rPr>
        <w:t>false;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}</w:t>
      </w:r>
      <w:r w:rsidR="00851327">
        <w:rPr>
          <w:color w:val="CC7832"/>
        </w:rPr>
        <w:t>while</w:t>
      </w:r>
      <w:r w:rsidR="00851327">
        <w:rPr>
          <w:color w:val="A9B7C6"/>
        </w:rPr>
        <w:t>(!</w:t>
      </w:r>
      <w:proofErr w:type="spellStart"/>
      <w:r w:rsidR="00851327">
        <w:rPr>
          <w:color w:val="A9B7C6"/>
        </w:rPr>
        <w:t>str.equals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"9999"</w:t>
      </w:r>
      <w:r w:rsidR="00851327">
        <w:rPr>
          <w:color w:val="A9B7C6"/>
        </w:rPr>
        <w:t>))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A9B7C6"/>
        </w:rPr>
        <w:t>reader.close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>catch</w:t>
      </w:r>
      <w:r w:rsidR="00851327">
        <w:rPr>
          <w:color w:val="A9B7C6"/>
        </w:rPr>
        <w:t>(Exception e)</w:t>
      </w:r>
      <w:r w:rsidR="00851327">
        <w:rPr>
          <w:color w:val="A9B7C6"/>
        </w:rPr>
        <w:br/>
      </w:r>
      <w:r w:rsidR="00851327">
        <w:rPr>
          <w:color w:val="A9B7C6"/>
        </w:rPr>
        <w:lastRenderedPageBreak/>
        <w:t xml:space="preserve">        {</w:t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e.getMessage</w:t>
      </w:r>
      <w:proofErr w:type="spellEnd"/>
      <w:r w:rsidR="00851327">
        <w:rPr>
          <w:color w:val="A9B7C6"/>
        </w:rPr>
        <w:t>())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}</w:t>
      </w:r>
      <w:r w:rsidR="00851327">
        <w:rPr>
          <w:color w:val="A9B7C6"/>
        </w:rPr>
        <w:br/>
        <w:t>}</w:t>
      </w:r>
    </w:p>
    <w:p w14:paraId="6C641BC1" w14:textId="03116D50" w:rsidR="00851327" w:rsidRDefault="00851327" w:rsidP="00851327">
      <w:pPr>
        <w:pStyle w:val="HTMLPreformatted"/>
        <w:shd w:val="clear" w:color="auto" w:fill="2B2B2B"/>
        <w:rPr>
          <w:color w:val="A9B7C6"/>
        </w:rPr>
      </w:pPr>
      <w:r w:rsidRPr="00851327">
        <w:rPr>
          <w:color w:val="A9B7C6"/>
        </w:rPr>
        <w:drawing>
          <wp:inline distT="0" distB="0" distL="0" distR="0" wp14:anchorId="4E9B3994" wp14:editId="33FCC05B">
            <wp:extent cx="5890770" cy="282726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DD9" w14:textId="0CBF98A0" w:rsidR="00851327" w:rsidRDefault="009E01AA" w:rsidP="00851327">
      <w:pPr>
        <w:pStyle w:val="HTMLPreformatted"/>
        <w:shd w:val="clear" w:color="auto" w:fill="2B2B2B"/>
        <w:rPr>
          <w:color w:val="A9B7C6"/>
        </w:rPr>
      </w:pPr>
      <w:r w:rsidRPr="00C9635F">
        <w:rPr>
          <w:sz w:val="28"/>
          <w:szCs w:val="28"/>
        </w:rPr>
        <w:t>9</w:t>
      </w:r>
      <w:r w:rsidR="003F2ED0" w:rsidRPr="00C9635F">
        <w:rPr>
          <w:sz w:val="28"/>
          <w:szCs w:val="28"/>
        </w:rPr>
        <w:t>.</w:t>
      </w:r>
      <w:r w:rsidRPr="00C9635F">
        <w:rPr>
          <w:sz w:val="28"/>
          <w:szCs w:val="28"/>
        </w:rPr>
        <w:t xml:space="preserve"> </w:t>
      </w:r>
      <w:r w:rsidR="00851327">
        <w:rPr>
          <w:color w:val="CC7832"/>
        </w:rPr>
        <w:t xml:space="preserve">import </w:t>
      </w:r>
      <w:proofErr w:type="spellStart"/>
      <w:r w:rsidR="00851327">
        <w:rPr>
          <w:color w:val="A9B7C6"/>
        </w:rPr>
        <w:t>java.io.File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java.io.RandomAccessFile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java.util.Scanner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public class </w:t>
      </w:r>
      <w:proofErr w:type="spellStart"/>
      <w:r w:rsidR="00851327">
        <w:rPr>
          <w:color w:val="A9B7C6"/>
        </w:rPr>
        <w:t>CreateCustomerFile</w:t>
      </w:r>
      <w:proofErr w:type="spellEnd"/>
      <w:r w:rsidR="00851327">
        <w:rPr>
          <w:color w:val="A9B7C6"/>
        </w:rPr>
        <w:t xml:space="preserve"> {</w:t>
      </w:r>
      <w:r w:rsidR="00851327">
        <w:rPr>
          <w:color w:val="A9B7C6"/>
        </w:rPr>
        <w:br/>
        <w:t xml:space="preserve">    </w:t>
      </w:r>
      <w:r w:rsidR="00851327">
        <w:rPr>
          <w:color w:val="CC7832"/>
        </w:rPr>
        <w:t xml:space="preserve">public static void </w:t>
      </w:r>
      <w:r w:rsidR="00851327">
        <w:rPr>
          <w:color w:val="FFC66D"/>
        </w:rPr>
        <w:t>main</w:t>
      </w:r>
      <w:r w:rsidR="00851327">
        <w:rPr>
          <w:color w:val="A9B7C6"/>
        </w:rPr>
        <w:t xml:space="preserve">(String[] </w:t>
      </w:r>
      <w:proofErr w:type="spellStart"/>
      <w:r w:rsidR="00851327">
        <w:rPr>
          <w:color w:val="A9B7C6"/>
        </w:rPr>
        <w:t>args</w:t>
      </w:r>
      <w:proofErr w:type="spellEnd"/>
      <w:r w:rsidR="00851327">
        <w:rPr>
          <w:color w:val="A9B7C6"/>
        </w:rPr>
        <w:t>) {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 xml:space="preserve">try 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File f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File(</w:t>
      </w:r>
      <w:r w:rsidR="00851327">
        <w:rPr>
          <w:color w:val="6A8759"/>
        </w:rPr>
        <w:t>"C:</w:t>
      </w:r>
      <w:r w:rsidR="00851327">
        <w:rPr>
          <w:color w:val="CC7832"/>
        </w:rPr>
        <w:t>\\</w:t>
      </w:r>
      <w:r w:rsidR="00851327">
        <w:rPr>
          <w:color w:val="6A8759"/>
        </w:rPr>
        <w:t>Object Files</w:t>
      </w:r>
      <w:r w:rsidR="00851327">
        <w:rPr>
          <w:color w:val="CC7832"/>
        </w:rPr>
        <w:t>\\</w:t>
      </w:r>
      <w:r w:rsidR="00851327">
        <w:rPr>
          <w:color w:val="6A8759"/>
        </w:rPr>
        <w:t>Q9.txt"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A9B7C6"/>
        </w:rPr>
        <w:t>RandomAccessFile</w:t>
      </w:r>
      <w:proofErr w:type="spellEnd"/>
      <w:r w:rsidR="00851327">
        <w:rPr>
          <w:color w:val="A9B7C6"/>
        </w:rPr>
        <w:t xml:space="preserve"> file = </w:t>
      </w:r>
      <w:r w:rsidR="00851327">
        <w:rPr>
          <w:color w:val="CC7832"/>
        </w:rPr>
        <w:t xml:space="preserve">new </w:t>
      </w:r>
      <w:proofErr w:type="spellStart"/>
      <w:r w:rsidR="00851327">
        <w:rPr>
          <w:color w:val="A9B7C6"/>
        </w:rPr>
        <w:t>RandomAccessFile</w:t>
      </w:r>
      <w:proofErr w:type="spellEnd"/>
      <w:r w:rsidR="00851327">
        <w:rPr>
          <w:color w:val="A9B7C6"/>
        </w:rPr>
        <w:t>(f</w:t>
      </w:r>
      <w:r w:rsidR="00851327">
        <w:rPr>
          <w:color w:val="CC7832"/>
        </w:rPr>
        <w:t>,</w:t>
      </w:r>
      <w:r w:rsidR="00851327">
        <w:rPr>
          <w:color w:val="6A8759"/>
        </w:rPr>
        <w:t>"</w:t>
      </w:r>
      <w:proofErr w:type="spellStart"/>
      <w:r w:rsidR="00851327">
        <w:rPr>
          <w:color w:val="6A8759"/>
        </w:rPr>
        <w:t>rw</w:t>
      </w:r>
      <w:proofErr w:type="spellEnd"/>
      <w:r w:rsidR="00851327">
        <w:rPr>
          <w:color w:val="6A8759"/>
        </w:rPr>
        <w:t>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Scanner </w:t>
      </w:r>
      <w:proofErr w:type="spellStart"/>
      <w:r w:rsidR="00851327">
        <w:rPr>
          <w:color w:val="A9B7C6"/>
        </w:rPr>
        <w:t>sc</w:t>
      </w:r>
      <w:proofErr w:type="spellEnd"/>
      <w:r w:rsidR="00851327">
        <w:rPr>
          <w:color w:val="A9B7C6"/>
        </w:rPr>
        <w:t xml:space="preserve">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Scanner(System.</w:t>
      </w:r>
      <w:r w:rsidR="00851327">
        <w:rPr>
          <w:i/>
          <w:iCs/>
          <w:color w:val="9876AA"/>
        </w:rPr>
        <w:t>in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CC7832"/>
        </w:rPr>
        <w:t>boolean</w:t>
      </w:r>
      <w:proofErr w:type="spellEnd"/>
      <w:r w:rsidR="00851327">
        <w:rPr>
          <w:color w:val="CC7832"/>
        </w:rPr>
        <w:t xml:space="preserve"> </w:t>
      </w:r>
      <w:r w:rsidR="00851327">
        <w:rPr>
          <w:color w:val="A9B7C6"/>
        </w:rPr>
        <w:t xml:space="preserve">check = </w:t>
      </w:r>
      <w:r w:rsidR="00851327">
        <w:rPr>
          <w:color w:val="CC7832"/>
        </w:rPr>
        <w:t>true;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for</w:t>
      </w:r>
      <w:r w:rsidR="00851327">
        <w:rPr>
          <w:color w:val="A9B7C6"/>
        </w:rPr>
        <w:t>(</w:t>
      </w:r>
      <w:r w:rsidR="00851327">
        <w:rPr>
          <w:color w:val="CC7832"/>
        </w:rPr>
        <w:t xml:space="preserve">int </w:t>
      </w:r>
      <w:r w:rsidR="00851327">
        <w:rPr>
          <w:color w:val="A9B7C6"/>
        </w:rPr>
        <w:t>x=</w:t>
      </w:r>
      <w:r w:rsidR="00851327">
        <w:rPr>
          <w:color w:val="6897BB"/>
        </w:rPr>
        <w:t>0</w:t>
      </w:r>
      <w:r w:rsidR="00851327">
        <w:rPr>
          <w:color w:val="CC7832"/>
        </w:rPr>
        <w:t>;</w:t>
      </w:r>
      <w:r w:rsidR="00851327">
        <w:rPr>
          <w:color w:val="A9B7C6"/>
        </w:rPr>
        <w:t>x&lt;</w:t>
      </w:r>
      <w:r w:rsidR="00851327">
        <w:rPr>
          <w:color w:val="6897BB"/>
        </w:rPr>
        <w:t>20</w:t>
      </w:r>
      <w:r w:rsidR="00851327">
        <w:rPr>
          <w:color w:val="CC7832"/>
        </w:rPr>
        <w:t>;</w:t>
      </w:r>
      <w:r w:rsidR="00851327">
        <w:rPr>
          <w:color w:val="A9B7C6"/>
        </w:rPr>
        <w:t>x++)</w:t>
      </w:r>
      <w:r w:rsidR="00851327">
        <w:rPr>
          <w:color w:val="A9B7C6"/>
        </w:rPr>
        <w:br/>
        <w:t xml:space="preserve">            {</w:t>
      </w:r>
      <w:r w:rsidR="00851327">
        <w:rPr>
          <w:color w:val="A9B7C6"/>
        </w:rPr>
        <w:br/>
        <w:t xml:space="preserve">                </w:t>
      </w:r>
      <w:proofErr w:type="spellStart"/>
      <w:r w:rsidR="00851327">
        <w:rPr>
          <w:color w:val="A9B7C6"/>
        </w:rPr>
        <w:t>file.writeBytes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"*** ****** *****</w:t>
      </w:r>
      <w:r w:rsidR="00851327">
        <w:rPr>
          <w:color w:val="CC7832"/>
        </w:rPr>
        <w:t>\n</w:t>
      </w:r>
      <w:r w:rsidR="00851327">
        <w:rPr>
          <w:color w:val="6A8759"/>
        </w:rPr>
        <w:t>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</w:t>
      </w:r>
      <w:r w:rsidR="00851327">
        <w:rPr>
          <w:color w:val="CC7832"/>
        </w:rPr>
        <w:t>for</w:t>
      </w:r>
      <w:r w:rsidR="00851327">
        <w:rPr>
          <w:color w:val="A9B7C6"/>
        </w:rPr>
        <w:t>(</w:t>
      </w:r>
      <w:r w:rsidR="00851327">
        <w:rPr>
          <w:color w:val="CC7832"/>
        </w:rPr>
        <w:t xml:space="preserve">int </w:t>
      </w:r>
      <w:r w:rsidR="00851327">
        <w:rPr>
          <w:color w:val="A9B7C6"/>
        </w:rPr>
        <w:t>y=</w:t>
      </w:r>
      <w:r w:rsidR="00851327">
        <w:rPr>
          <w:color w:val="6897BB"/>
        </w:rPr>
        <w:t>0</w:t>
      </w:r>
      <w:r w:rsidR="00851327">
        <w:rPr>
          <w:color w:val="CC7832"/>
        </w:rPr>
        <w:t>;</w:t>
      </w:r>
      <w:r w:rsidR="00851327">
        <w:rPr>
          <w:color w:val="A9B7C6"/>
        </w:rPr>
        <w:t>y&lt;</w:t>
      </w:r>
      <w:r w:rsidR="00851327">
        <w:rPr>
          <w:color w:val="6897BB"/>
        </w:rPr>
        <w:t>3</w:t>
      </w:r>
      <w:r w:rsidR="00851327">
        <w:rPr>
          <w:color w:val="CC7832"/>
        </w:rPr>
        <w:t>;</w:t>
      </w:r>
      <w:r w:rsidR="00851327">
        <w:rPr>
          <w:color w:val="A9B7C6"/>
        </w:rPr>
        <w:t>y++) {</w:t>
      </w:r>
      <w:r w:rsidR="00851327">
        <w:rPr>
          <w:color w:val="A9B7C6"/>
        </w:rPr>
        <w:br/>
        <w:t xml:space="preserve">                </w:t>
      </w:r>
      <w:r w:rsidR="00851327">
        <w:rPr>
          <w:color w:val="808080"/>
        </w:rPr>
        <w:t>//Id num</w:t>
      </w:r>
      <w:r w:rsidR="00851327">
        <w:rPr>
          <w:color w:val="808080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the 3 digit ID Number"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String id = 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</w:t>
      </w:r>
      <w:r w:rsidR="00851327">
        <w:rPr>
          <w:color w:val="808080"/>
        </w:rPr>
        <w:t>//Name</w:t>
      </w:r>
      <w:r w:rsidR="00851327">
        <w:rPr>
          <w:color w:val="808080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the last name"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String name = 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if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name.length</w:t>
      </w:r>
      <w:proofErr w:type="spellEnd"/>
      <w:r w:rsidR="00851327">
        <w:rPr>
          <w:color w:val="A9B7C6"/>
        </w:rPr>
        <w:t xml:space="preserve">() &gt; </w:t>
      </w:r>
      <w:r w:rsidR="00851327">
        <w:rPr>
          <w:color w:val="6897BB"/>
        </w:rPr>
        <w:t>6</w:t>
      </w:r>
      <w:r w:rsidR="00851327">
        <w:rPr>
          <w:color w:val="A9B7C6"/>
        </w:rPr>
        <w:t>) {</w:t>
      </w:r>
      <w:r w:rsidR="00851327">
        <w:rPr>
          <w:color w:val="A9B7C6"/>
        </w:rPr>
        <w:br/>
        <w:t xml:space="preserve">    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"Error &gt;&gt;&gt; Last Name greater than 6 letters"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</w:t>
      </w:r>
      <w:r w:rsidR="00851327">
        <w:rPr>
          <w:color w:val="A9B7C6"/>
        </w:rPr>
        <w:t xml:space="preserve">name = </w:t>
      </w:r>
      <w:proofErr w:type="spellStart"/>
      <w:r w:rsidR="00851327">
        <w:rPr>
          <w:color w:val="A9B7C6"/>
        </w:rPr>
        <w:t>name.substring</w:t>
      </w:r>
      <w:proofErr w:type="spellEnd"/>
      <w:r w:rsidR="00851327">
        <w:rPr>
          <w:color w:val="A9B7C6"/>
        </w:rPr>
        <w:t>(</w:t>
      </w:r>
      <w:r w:rsidR="00851327">
        <w:rPr>
          <w:color w:val="6897BB"/>
        </w:rPr>
        <w:t>0</w:t>
      </w:r>
      <w:r w:rsidR="00851327">
        <w:rPr>
          <w:color w:val="CC7832"/>
        </w:rPr>
        <w:t xml:space="preserve">, </w:t>
      </w:r>
      <w:r w:rsidR="00851327">
        <w:rPr>
          <w:color w:val="6897BB"/>
        </w:rPr>
        <w:t>6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} </w:t>
      </w:r>
      <w:r w:rsidR="00851327">
        <w:rPr>
          <w:color w:val="CC7832"/>
        </w:rPr>
        <w:t xml:space="preserve">else 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        </w:t>
      </w:r>
      <w:r w:rsidR="00851327">
        <w:rPr>
          <w:color w:val="CC7832"/>
        </w:rPr>
        <w:t xml:space="preserve">for </w:t>
      </w:r>
      <w:r w:rsidR="00851327">
        <w:rPr>
          <w:color w:val="A9B7C6"/>
        </w:rPr>
        <w:t>(</w:t>
      </w:r>
      <w:r w:rsidR="00851327">
        <w:rPr>
          <w:color w:val="CC7832"/>
        </w:rPr>
        <w:t xml:space="preserve">int </w:t>
      </w:r>
      <w:r w:rsidR="00851327">
        <w:rPr>
          <w:color w:val="A9B7C6"/>
        </w:rPr>
        <w:t xml:space="preserve">x = </w:t>
      </w:r>
      <w:proofErr w:type="spellStart"/>
      <w:r w:rsidR="00851327">
        <w:rPr>
          <w:color w:val="A9B7C6"/>
        </w:rPr>
        <w:t>name.length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 xml:space="preserve">; </w:t>
      </w:r>
      <w:r w:rsidR="00851327">
        <w:rPr>
          <w:color w:val="A9B7C6"/>
        </w:rPr>
        <w:t xml:space="preserve">x &lt; </w:t>
      </w:r>
      <w:r w:rsidR="00851327">
        <w:rPr>
          <w:color w:val="6897BB"/>
        </w:rPr>
        <w:t>6</w:t>
      </w:r>
      <w:r w:rsidR="00851327">
        <w:rPr>
          <w:color w:val="CC7832"/>
        </w:rPr>
        <w:t xml:space="preserve">; </w:t>
      </w:r>
      <w:r w:rsidR="00851327">
        <w:rPr>
          <w:color w:val="A9B7C6"/>
        </w:rPr>
        <w:t>x++) {</w:t>
      </w:r>
      <w:r w:rsidR="00851327">
        <w:rPr>
          <w:color w:val="A9B7C6"/>
        </w:rPr>
        <w:br/>
        <w:t xml:space="preserve">                        name += </w:t>
      </w:r>
      <w:r w:rsidR="00851327">
        <w:rPr>
          <w:color w:val="6A8759"/>
        </w:rPr>
        <w:t>"*"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    }</w:t>
      </w:r>
      <w:r w:rsidR="00851327">
        <w:rPr>
          <w:color w:val="A9B7C6"/>
        </w:rPr>
        <w:br/>
      </w:r>
      <w:r w:rsidR="00851327">
        <w:rPr>
          <w:color w:val="A9B7C6"/>
        </w:rPr>
        <w:lastRenderedPageBreak/>
        <w:br/>
        <w:t xml:space="preserve">                </w:t>
      </w:r>
      <w:r w:rsidR="00851327">
        <w:rPr>
          <w:color w:val="808080"/>
        </w:rPr>
        <w:t>//Zip</w:t>
      </w:r>
      <w:r w:rsidR="00851327">
        <w:rPr>
          <w:color w:val="808080"/>
        </w:rPr>
        <w:br/>
      </w:r>
      <w:r w:rsidR="00851327">
        <w:rPr>
          <w:color w:val="808080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the 5 digit zip code"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String zip = 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String record = id + </w:t>
      </w:r>
      <w:r w:rsidR="00851327">
        <w:rPr>
          <w:color w:val="6A8759"/>
        </w:rPr>
        <w:t xml:space="preserve">" " </w:t>
      </w:r>
      <w:r w:rsidR="00851327">
        <w:rPr>
          <w:color w:val="A9B7C6"/>
        </w:rPr>
        <w:t xml:space="preserve">+ name + </w:t>
      </w:r>
      <w:r w:rsidR="00851327">
        <w:rPr>
          <w:color w:val="6A8759"/>
        </w:rPr>
        <w:t xml:space="preserve">" " </w:t>
      </w:r>
      <w:r w:rsidR="00851327">
        <w:rPr>
          <w:color w:val="A9B7C6"/>
        </w:rPr>
        <w:t xml:space="preserve">+ zip + </w:t>
      </w:r>
      <w:r w:rsidR="00851327">
        <w:rPr>
          <w:color w:val="6A8759"/>
        </w:rPr>
        <w:t>"</w:t>
      </w:r>
      <w:r w:rsidR="00851327">
        <w:rPr>
          <w:color w:val="CC7832"/>
        </w:rPr>
        <w:t>\n</w:t>
      </w:r>
      <w:r w:rsidR="00851327">
        <w:rPr>
          <w:color w:val="6A8759"/>
        </w:rPr>
        <w:t>"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(record)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while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file.getFilePointer</w:t>
      </w:r>
      <w:proofErr w:type="spellEnd"/>
      <w:r w:rsidR="00851327">
        <w:rPr>
          <w:color w:val="A9B7C6"/>
        </w:rPr>
        <w:t xml:space="preserve">() &lt; </w:t>
      </w:r>
      <w:proofErr w:type="spellStart"/>
      <w:r w:rsidR="00851327">
        <w:rPr>
          <w:color w:val="A9B7C6"/>
        </w:rPr>
        <w:t>file.length</w:t>
      </w:r>
      <w:proofErr w:type="spellEnd"/>
      <w:r w:rsidR="00851327">
        <w:rPr>
          <w:color w:val="A9B7C6"/>
        </w:rPr>
        <w:t>())</w:t>
      </w:r>
      <w:r w:rsidR="00851327">
        <w:rPr>
          <w:color w:val="A9B7C6"/>
        </w:rPr>
        <w:br/>
        <w:t xml:space="preserve">                {</w:t>
      </w:r>
      <w:r w:rsidR="00851327">
        <w:rPr>
          <w:color w:val="A9B7C6"/>
        </w:rPr>
        <w:br/>
        <w:t xml:space="preserve">                    </w:t>
      </w:r>
      <w:r w:rsidR="00851327">
        <w:rPr>
          <w:color w:val="CC7832"/>
        </w:rPr>
        <w:t>if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file.readLine</w:t>
      </w:r>
      <w:proofErr w:type="spellEnd"/>
      <w:r w:rsidR="00851327">
        <w:rPr>
          <w:color w:val="A9B7C6"/>
        </w:rPr>
        <w:t>().substring(</w:t>
      </w:r>
      <w:r w:rsidR="00851327">
        <w:rPr>
          <w:color w:val="6897BB"/>
        </w:rPr>
        <w:t>0</w:t>
      </w:r>
      <w:r w:rsidR="00851327">
        <w:rPr>
          <w:color w:val="CC7832"/>
        </w:rPr>
        <w:t>,</w:t>
      </w:r>
      <w:r w:rsidR="00851327">
        <w:rPr>
          <w:color w:val="6897BB"/>
        </w:rPr>
        <w:t>3</w:t>
      </w:r>
      <w:r w:rsidR="00851327">
        <w:rPr>
          <w:color w:val="A9B7C6"/>
        </w:rPr>
        <w:t>).contains(id))</w:t>
      </w:r>
      <w:r w:rsidR="00851327">
        <w:rPr>
          <w:color w:val="A9B7C6"/>
        </w:rPr>
        <w:br/>
        <w:t xml:space="preserve">                    {</w:t>
      </w:r>
      <w:r w:rsidR="00851327">
        <w:rPr>
          <w:color w:val="A9B7C6"/>
        </w:rPr>
        <w:br/>
        <w:t xml:space="preserve">                        check = </w:t>
      </w:r>
      <w:r w:rsidR="00851327">
        <w:rPr>
          <w:color w:val="CC7832"/>
        </w:rPr>
        <w:t>false;</w:t>
      </w:r>
      <w:r w:rsidR="00851327">
        <w:rPr>
          <w:color w:val="CC7832"/>
        </w:rPr>
        <w:br/>
        <w:t xml:space="preserve">        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"testing"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    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    </w:t>
      </w:r>
      <w:r w:rsidR="00851327">
        <w:rPr>
          <w:color w:val="CC7832"/>
        </w:rPr>
        <w:t>if</w:t>
      </w:r>
      <w:r w:rsidR="00851327">
        <w:rPr>
          <w:color w:val="A9B7C6"/>
        </w:rPr>
        <w:t>(check) {</w:t>
      </w:r>
      <w:r w:rsidR="00851327">
        <w:rPr>
          <w:color w:val="A9B7C6"/>
        </w:rPr>
        <w:br/>
        <w:t xml:space="preserve">                    </w:t>
      </w:r>
      <w:proofErr w:type="spellStart"/>
      <w:r w:rsidR="00851327">
        <w:rPr>
          <w:color w:val="A9B7C6"/>
        </w:rPr>
        <w:t>file.seek</w:t>
      </w:r>
      <w:proofErr w:type="spellEnd"/>
      <w:r w:rsidR="00851327">
        <w:rPr>
          <w:color w:val="A9B7C6"/>
        </w:rPr>
        <w:t>((</w:t>
      </w:r>
      <w:proofErr w:type="spellStart"/>
      <w:r w:rsidR="00851327">
        <w:rPr>
          <w:color w:val="A9B7C6"/>
        </w:rPr>
        <w:t>Integer.</w:t>
      </w:r>
      <w:r w:rsidR="00851327">
        <w:rPr>
          <w:i/>
          <w:iCs/>
          <w:color w:val="A9B7C6"/>
        </w:rPr>
        <w:t>parseInt</w:t>
      </w:r>
      <w:proofErr w:type="spellEnd"/>
      <w:r w:rsidR="00851327">
        <w:rPr>
          <w:color w:val="A9B7C6"/>
        </w:rPr>
        <w:t xml:space="preserve">(id) - </w:t>
      </w:r>
      <w:r w:rsidR="00851327">
        <w:rPr>
          <w:color w:val="6897BB"/>
        </w:rPr>
        <w:t>1</w:t>
      </w:r>
      <w:r w:rsidR="00851327">
        <w:rPr>
          <w:color w:val="A9B7C6"/>
        </w:rPr>
        <w:t xml:space="preserve">) * </w:t>
      </w:r>
      <w:r w:rsidR="00851327">
        <w:rPr>
          <w:color w:val="6897BB"/>
        </w:rPr>
        <w:t>17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</w:t>
      </w:r>
      <w:proofErr w:type="spellStart"/>
      <w:r w:rsidR="00851327">
        <w:rPr>
          <w:color w:val="A9B7C6"/>
        </w:rPr>
        <w:t>file.writeBytes</w:t>
      </w:r>
      <w:proofErr w:type="spellEnd"/>
      <w:r w:rsidR="00851327">
        <w:rPr>
          <w:color w:val="A9B7C6"/>
        </w:rPr>
        <w:t>(record)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    </w:t>
      </w:r>
      <w:r w:rsidR="00851327">
        <w:rPr>
          <w:color w:val="CC7832"/>
        </w:rPr>
        <w:t xml:space="preserve">else 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"Cannot enter the customer the Id num already is in the list"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    check=</w:t>
      </w:r>
      <w:r w:rsidR="00851327">
        <w:rPr>
          <w:color w:val="CC7832"/>
        </w:rPr>
        <w:t>true;</w:t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file.seek</w:t>
      </w:r>
      <w:proofErr w:type="spellEnd"/>
      <w:r w:rsidR="00851327">
        <w:rPr>
          <w:color w:val="A9B7C6"/>
        </w:rPr>
        <w:t>(</w:t>
      </w:r>
      <w:r w:rsidR="00851327">
        <w:rPr>
          <w:color w:val="6897BB"/>
        </w:rPr>
        <w:t>0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file.close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>catch</w:t>
      </w:r>
      <w:r w:rsidR="00851327">
        <w:rPr>
          <w:color w:val="A9B7C6"/>
        </w:rPr>
        <w:t>(Exception e)</w:t>
      </w:r>
      <w:r w:rsidR="00851327">
        <w:rPr>
          <w:color w:val="A9B7C6"/>
        </w:rPr>
        <w:br/>
        <w:t xml:space="preserve">        {</w:t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e.getMessage</w:t>
      </w:r>
      <w:proofErr w:type="spellEnd"/>
      <w:r w:rsidR="00851327">
        <w:rPr>
          <w:color w:val="A9B7C6"/>
        </w:rPr>
        <w:t>())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}</w:t>
      </w:r>
      <w:r w:rsidR="00851327">
        <w:rPr>
          <w:color w:val="A9B7C6"/>
        </w:rPr>
        <w:br/>
        <w:t>}</w:t>
      </w:r>
    </w:p>
    <w:p w14:paraId="2D4EF137" w14:textId="4888A292" w:rsidR="00851327" w:rsidRDefault="00851327" w:rsidP="00851327">
      <w:pPr>
        <w:pStyle w:val="HTMLPreformatted"/>
        <w:shd w:val="clear" w:color="auto" w:fill="2B2B2B"/>
        <w:rPr>
          <w:color w:val="A9B7C6"/>
        </w:rPr>
      </w:pPr>
    </w:p>
    <w:p w14:paraId="3CD1A1D7" w14:textId="77777777" w:rsidR="00851327" w:rsidRDefault="00851327" w:rsidP="00851327">
      <w:pPr>
        <w:pStyle w:val="HTMLPreformatted"/>
        <w:shd w:val="clear" w:color="auto" w:fill="2B2B2B"/>
        <w:rPr>
          <w:color w:val="A9B7C6"/>
        </w:rPr>
      </w:pPr>
    </w:p>
    <w:p w14:paraId="33CDCCC9" w14:textId="77777777" w:rsidR="00851327" w:rsidRDefault="009E01AA" w:rsidP="00851327">
      <w:pPr>
        <w:pStyle w:val="HTMLPreformatted"/>
        <w:shd w:val="clear" w:color="auto" w:fill="2B2B2B"/>
        <w:rPr>
          <w:color w:val="A9B7C6"/>
        </w:rPr>
      </w:pPr>
      <w:r w:rsidRPr="00C9635F">
        <w:rPr>
          <w:color w:val="34495E"/>
          <w:sz w:val="28"/>
          <w:szCs w:val="28"/>
        </w:rPr>
        <w:t xml:space="preserve">B. </w:t>
      </w:r>
      <w:r w:rsidR="00851327">
        <w:rPr>
          <w:color w:val="CC7832"/>
        </w:rPr>
        <w:t xml:space="preserve">import </w:t>
      </w:r>
      <w:proofErr w:type="spellStart"/>
      <w:r w:rsidR="00851327">
        <w:rPr>
          <w:color w:val="A9B7C6"/>
        </w:rPr>
        <w:t>java.io.File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java.io.RandomAccessFile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java.util.Scanner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public class </w:t>
      </w:r>
      <w:proofErr w:type="spellStart"/>
      <w:r w:rsidR="00851327">
        <w:rPr>
          <w:color w:val="A9B7C6"/>
        </w:rPr>
        <w:t>CreateItemFile</w:t>
      </w:r>
      <w:proofErr w:type="spellEnd"/>
      <w:r w:rsidR="00851327">
        <w:rPr>
          <w:color w:val="A9B7C6"/>
        </w:rPr>
        <w:t xml:space="preserve"> {</w:t>
      </w:r>
      <w:r w:rsidR="00851327">
        <w:rPr>
          <w:color w:val="A9B7C6"/>
        </w:rPr>
        <w:br/>
        <w:t xml:space="preserve">    </w:t>
      </w:r>
      <w:r w:rsidR="00851327">
        <w:rPr>
          <w:color w:val="CC7832"/>
        </w:rPr>
        <w:t xml:space="preserve">public static void </w:t>
      </w:r>
      <w:r w:rsidR="00851327">
        <w:rPr>
          <w:color w:val="FFC66D"/>
        </w:rPr>
        <w:t>main</w:t>
      </w:r>
      <w:r w:rsidR="00851327">
        <w:rPr>
          <w:color w:val="A9B7C6"/>
        </w:rPr>
        <w:t xml:space="preserve">(String[] </w:t>
      </w:r>
      <w:proofErr w:type="spellStart"/>
      <w:r w:rsidR="00851327">
        <w:rPr>
          <w:color w:val="A9B7C6"/>
        </w:rPr>
        <w:t>args</w:t>
      </w:r>
      <w:proofErr w:type="spellEnd"/>
      <w:r w:rsidR="00851327">
        <w:rPr>
          <w:color w:val="A9B7C6"/>
        </w:rPr>
        <w:t>) {</w:t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 xml:space="preserve">try 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File f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File(</w:t>
      </w:r>
      <w:r w:rsidR="00851327">
        <w:rPr>
          <w:color w:val="6A8759"/>
        </w:rPr>
        <w:t>"C:</w:t>
      </w:r>
      <w:r w:rsidR="00851327">
        <w:rPr>
          <w:color w:val="CC7832"/>
        </w:rPr>
        <w:t>\\</w:t>
      </w:r>
      <w:r w:rsidR="00851327">
        <w:rPr>
          <w:color w:val="6A8759"/>
        </w:rPr>
        <w:t>Object Files</w:t>
      </w:r>
      <w:r w:rsidR="00851327">
        <w:rPr>
          <w:color w:val="CC7832"/>
        </w:rPr>
        <w:t>\\</w:t>
      </w:r>
      <w:r w:rsidR="00851327">
        <w:rPr>
          <w:color w:val="6A8759"/>
        </w:rPr>
        <w:t>Q9_2.txt"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A9B7C6"/>
        </w:rPr>
        <w:t>RandomAccessFile</w:t>
      </w:r>
      <w:proofErr w:type="spellEnd"/>
      <w:r w:rsidR="00851327">
        <w:rPr>
          <w:color w:val="A9B7C6"/>
        </w:rPr>
        <w:t xml:space="preserve"> file = </w:t>
      </w:r>
      <w:r w:rsidR="00851327">
        <w:rPr>
          <w:color w:val="CC7832"/>
        </w:rPr>
        <w:t xml:space="preserve">new </w:t>
      </w:r>
      <w:proofErr w:type="spellStart"/>
      <w:r w:rsidR="00851327">
        <w:rPr>
          <w:color w:val="A9B7C6"/>
        </w:rPr>
        <w:t>RandomAccessFile</w:t>
      </w:r>
      <w:proofErr w:type="spellEnd"/>
      <w:r w:rsidR="00851327">
        <w:rPr>
          <w:color w:val="A9B7C6"/>
        </w:rPr>
        <w:t>(f</w:t>
      </w:r>
      <w:r w:rsidR="00851327">
        <w:rPr>
          <w:color w:val="CC7832"/>
        </w:rPr>
        <w:t>,</w:t>
      </w:r>
      <w:r w:rsidR="00851327">
        <w:rPr>
          <w:color w:val="6A8759"/>
        </w:rPr>
        <w:t>"</w:t>
      </w:r>
      <w:proofErr w:type="spellStart"/>
      <w:r w:rsidR="00851327">
        <w:rPr>
          <w:color w:val="6A8759"/>
        </w:rPr>
        <w:t>rw</w:t>
      </w:r>
      <w:proofErr w:type="spellEnd"/>
      <w:r w:rsidR="00851327">
        <w:rPr>
          <w:color w:val="6A8759"/>
        </w:rPr>
        <w:t>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Scanner </w:t>
      </w:r>
      <w:proofErr w:type="spellStart"/>
      <w:r w:rsidR="00851327">
        <w:rPr>
          <w:color w:val="A9B7C6"/>
        </w:rPr>
        <w:t>sc</w:t>
      </w:r>
      <w:proofErr w:type="spellEnd"/>
      <w:r w:rsidR="00851327">
        <w:rPr>
          <w:color w:val="A9B7C6"/>
        </w:rPr>
        <w:t xml:space="preserve">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Scanner(System.</w:t>
      </w:r>
      <w:r w:rsidR="00851327">
        <w:rPr>
          <w:i/>
          <w:iCs/>
          <w:color w:val="9876AA"/>
        </w:rPr>
        <w:t>in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CC7832"/>
        </w:rPr>
        <w:t>boolean</w:t>
      </w:r>
      <w:proofErr w:type="spellEnd"/>
      <w:r w:rsidR="00851327">
        <w:rPr>
          <w:color w:val="CC7832"/>
        </w:rPr>
        <w:t xml:space="preserve"> </w:t>
      </w:r>
      <w:r w:rsidR="00851327">
        <w:rPr>
          <w:color w:val="A9B7C6"/>
        </w:rPr>
        <w:t xml:space="preserve">check = </w:t>
      </w:r>
      <w:r w:rsidR="00851327">
        <w:rPr>
          <w:color w:val="CC7832"/>
        </w:rPr>
        <w:t>true;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for</w:t>
      </w:r>
      <w:r w:rsidR="00851327">
        <w:rPr>
          <w:color w:val="A9B7C6"/>
        </w:rPr>
        <w:t>(</w:t>
      </w:r>
      <w:r w:rsidR="00851327">
        <w:rPr>
          <w:color w:val="CC7832"/>
        </w:rPr>
        <w:t xml:space="preserve">int </w:t>
      </w:r>
      <w:r w:rsidR="00851327">
        <w:rPr>
          <w:color w:val="A9B7C6"/>
        </w:rPr>
        <w:t>x=</w:t>
      </w:r>
      <w:r w:rsidR="00851327">
        <w:rPr>
          <w:color w:val="6897BB"/>
        </w:rPr>
        <w:t>0</w:t>
      </w:r>
      <w:r w:rsidR="00851327">
        <w:rPr>
          <w:color w:val="CC7832"/>
        </w:rPr>
        <w:t>;</w:t>
      </w:r>
      <w:r w:rsidR="00851327">
        <w:rPr>
          <w:color w:val="A9B7C6"/>
        </w:rPr>
        <w:t>x&lt;</w:t>
      </w:r>
      <w:r w:rsidR="00851327">
        <w:rPr>
          <w:color w:val="6897BB"/>
        </w:rPr>
        <w:t>20</w:t>
      </w:r>
      <w:r w:rsidR="00851327">
        <w:rPr>
          <w:color w:val="CC7832"/>
        </w:rPr>
        <w:t>;</w:t>
      </w:r>
      <w:r w:rsidR="00851327">
        <w:rPr>
          <w:color w:val="A9B7C6"/>
        </w:rPr>
        <w:t>x++)</w:t>
      </w:r>
      <w:r w:rsidR="00851327">
        <w:rPr>
          <w:color w:val="A9B7C6"/>
        </w:rPr>
        <w:br/>
        <w:t xml:space="preserve">            {</w:t>
      </w:r>
      <w:r w:rsidR="00851327">
        <w:rPr>
          <w:color w:val="A9B7C6"/>
        </w:rPr>
        <w:br/>
        <w:t xml:space="preserve">                </w:t>
      </w:r>
      <w:proofErr w:type="spellStart"/>
      <w:r w:rsidR="00851327">
        <w:rPr>
          <w:color w:val="A9B7C6"/>
        </w:rPr>
        <w:t>file.writeBytes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"*** ********************</w:t>
      </w:r>
      <w:r w:rsidR="00851327">
        <w:rPr>
          <w:color w:val="CC7832"/>
        </w:rPr>
        <w:t>\n</w:t>
      </w:r>
      <w:r w:rsidR="00851327">
        <w:rPr>
          <w:color w:val="6A8759"/>
        </w:rPr>
        <w:t>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</w:r>
      <w:r w:rsidR="00851327">
        <w:rPr>
          <w:color w:val="A9B7C6"/>
        </w:rPr>
        <w:lastRenderedPageBreak/>
        <w:br/>
        <w:t xml:space="preserve">            </w:t>
      </w:r>
      <w:r w:rsidR="00851327">
        <w:rPr>
          <w:color w:val="CC7832"/>
        </w:rPr>
        <w:t>for</w:t>
      </w:r>
      <w:r w:rsidR="00851327">
        <w:rPr>
          <w:color w:val="A9B7C6"/>
        </w:rPr>
        <w:t>(</w:t>
      </w:r>
      <w:r w:rsidR="00851327">
        <w:rPr>
          <w:color w:val="CC7832"/>
        </w:rPr>
        <w:t xml:space="preserve">int </w:t>
      </w:r>
      <w:r w:rsidR="00851327">
        <w:rPr>
          <w:color w:val="A9B7C6"/>
        </w:rPr>
        <w:t>y=</w:t>
      </w:r>
      <w:r w:rsidR="00851327">
        <w:rPr>
          <w:color w:val="6897BB"/>
        </w:rPr>
        <w:t>0</w:t>
      </w:r>
      <w:r w:rsidR="00851327">
        <w:rPr>
          <w:color w:val="CC7832"/>
        </w:rPr>
        <w:t>;</w:t>
      </w:r>
      <w:r w:rsidR="00851327">
        <w:rPr>
          <w:color w:val="A9B7C6"/>
        </w:rPr>
        <w:t>y&lt;</w:t>
      </w:r>
      <w:r w:rsidR="00851327">
        <w:rPr>
          <w:color w:val="6897BB"/>
        </w:rPr>
        <w:t>3</w:t>
      </w:r>
      <w:r w:rsidR="00851327">
        <w:rPr>
          <w:color w:val="CC7832"/>
        </w:rPr>
        <w:t>;</w:t>
      </w:r>
      <w:r w:rsidR="00851327">
        <w:rPr>
          <w:color w:val="A9B7C6"/>
        </w:rPr>
        <w:t>y++) {</w:t>
      </w:r>
      <w:r w:rsidR="00851327">
        <w:rPr>
          <w:color w:val="A9B7C6"/>
        </w:rPr>
        <w:br/>
        <w:t xml:space="preserve">                </w:t>
      </w:r>
      <w:r w:rsidR="00851327">
        <w:rPr>
          <w:color w:val="808080"/>
        </w:rPr>
        <w:t>//Id num</w:t>
      </w:r>
      <w:r w:rsidR="00851327">
        <w:rPr>
          <w:color w:val="808080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the 3 digit ID Number"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String id = 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</w:t>
      </w:r>
      <w:r w:rsidR="00851327">
        <w:rPr>
          <w:color w:val="808080"/>
        </w:rPr>
        <w:t>//Dec</w:t>
      </w:r>
      <w:r w:rsidR="00851327">
        <w:rPr>
          <w:color w:val="808080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 xml:space="preserve">"Enter the </w:t>
      </w:r>
      <w:proofErr w:type="spellStart"/>
      <w:r w:rsidR="00851327">
        <w:rPr>
          <w:color w:val="6A8759"/>
        </w:rPr>
        <w:t>decription</w:t>
      </w:r>
      <w:proofErr w:type="spellEnd"/>
      <w:r w:rsidR="00851327">
        <w:rPr>
          <w:color w:val="6A8759"/>
        </w:rPr>
        <w:t>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String dec = 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if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dec.length</w:t>
      </w:r>
      <w:proofErr w:type="spellEnd"/>
      <w:r w:rsidR="00851327">
        <w:rPr>
          <w:color w:val="A9B7C6"/>
        </w:rPr>
        <w:t xml:space="preserve">() &gt; </w:t>
      </w:r>
      <w:r w:rsidR="00851327">
        <w:rPr>
          <w:color w:val="6897BB"/>
        </w:rPr>
        <w:t>20</w:t>
      </w:r>
      <w:r w:rsidR="00851327">
        <w:rPr>
          <w:color w:val="A9B7C6"/>
        </w:rPr>
        <w:t>) {</w:t>
      </w:r>
      <w:r w:rsidR="00851327">
        <w:rPr>
          <w:color w:val="A9B7C6"/>
        </w:rPr>
        <w:br/>
        <w:t xml:space="preserve">    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"Error &gt;&gt;&gt; Last Name greater than 6 letters"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</w:t>
      </w:r>
      <w:r w:rsidR="00851327">
        <w:rPr>
          <w:color w:val="A9B7C6"/>
        </w:rPr>
        <w:t xml:space="preserve">dec = </w:t>
      </w:r>
      <w:proofErr w:type="spellStart"/>
      <w:r w:rsidR="00851327">
        <w:rPr>
          <w:color w:val="A9B7C6"/>
        </w:rPr>
        <w:t>dec.substring</w:t>
      </w:r>
      <w:proofErr w:type="spellEnd"/>
      <w:r w:rsidR="00851327">
        <w:rPr>
          <w:color w:val="A9B7C6"/>
        </w:rPr>
        <w:t>(</w:t>
      </w:r>
      <w:r w:rsidR="00851327">
        <w:rPr>
          <w:color w:val="6897BB"/>
        </w:rPr>
        <w:t>0</w:t>
      </w:r>
      <w:r w:rsidR="00851327">
        <w:rPr>
          <w:color w:val="CC7832"/>
        </w:rPr>
        <w:t xml:space="preserve">, </w:t>
      </w:r>
      <w:r w:rsidR="00851327">
        <w:rPr>
          <w:color w:val="6897BB"/>
        </w:rPr>
        <w:t>20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 xml:space="preserve">} </w:t>
      </w:r>
      <w:r w:rsidR="00851327">
        <w:rPr>
          <w:color w:val="CC7832"/>
        </w:rPr>
        <w:t xml:space="preserve">else 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        </w:t>
      </w:r>
      <w:r w:rsidR="00851327">
        <w:rPr>
          <w:color w:val="CC7832"/>
        </w:rPr>
        <w:t xml:space="preserve">for </w:t>
      </w:r>
      <w:r w:rsidR="00851327">
        <w:rPr>
          <w:color w:val="A9B7C6"/>
        </w:rPr>
        <w:t>(</w:t>
      </w:r>
      <w:r w:rsidR="00851327">
        <w:rPr>
          <w:color w:val="CC7832"/>
        </w:rPr>
        <w:t xml:space="preserve">int </w:t>
      </w:r>
      <w:r w:rsidR="00851327">
        <w:rPr>
          <w:color w:val="A9B7C6"/>
        </w:rPr>
        <w:t xml:space="preserve">x = </w:t>
      </w:r>
      <w:proofErr w:type="spellStart"/>
      <w:r w:rsidR="00851327">
        <w:rPr>
          <w:color w:val="A9B7C6"/>
        </w:rPr>
        <w:t>dec.length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 xml:space="preserve">; </w:t>
      </w:r>
      <w:r w:rsidR="00851327">
        <w:rPr>
          <w:color w:val="A9B7C6"/>
        </w:rPr>
        <w:t xml:space="preserve">x &lt; </w:t>
      </w:r>
      <w:r w:rsidR="00851327">
        <w:rPr>
          <w:color w:val="6897BB"/>
        </w:rPr>
        <w:t>20</w:t>
      </w:r>
      <w:r w:rsidR="00851327">
        <w:rPr>
          <w:color w:val="CC7832"/>
        </w:rPr>
        <w:t xml:space="preserve">; </w:t>
      </w:r>
      <w:r w:rsidR="00851327">
        <w:rPr>
          <w:color w:val="A9B7C6"/>
        </w:rPr>
        <w:t>x++) {</w:t>
      </w:r>
      <w:r w:rsidR="00851327">
        <w:rPr>
          <w:color w:val="A9B7C6"/>
        </w:rPr>
        <w:br/>
        <w:t xml:space="preserve">                        dec += </w:t>
      </w:r>
      <w:r w:rsidR="00851327">
        <w:rPr>
          <w:color w:val="6A8759"/>
        </w:rPr>
        <w:t>"*"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    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    String record = id + </w:t>
      </w:r>
      <w:r w:rsidR="00851327">
        <w:rPr>
          <w:color w:val="6A8759"/>
        </w:rPr>
        <w:t xml:space="preserve">" " </w:t>
      </w:r>
      <w:r w:rsidR="00851327">
        <w:rPr>
          <w:color w:val="A9B7C6"/>
        </w:rPr>
        <w:t xml:space="preserve">+ dec + </w:t>
      </w:r>
      <w:r w:rsidR="00851327">
        <w:rPr>
          <w:color w:val="6A8759"/>
        </w:rPr>
        <w:t>"</w:t>
      </w:r>
      <w:r w:rsidR="00851327">
        <w:rPr>
          <w:color w:val="CC7832"/>
        </w:rPr>
        <w:t>\n</w:t>
      </w:r>
      <w:r w:rsidR="00851327">
        <w:rPr>
          <w:color w:val="6A8759"/>
        </w:rPr>
        <w:t>"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(record)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    while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file.getFilePointer</w:t>
      </w:r>
      <w:proofErr w:type="spellEnd"/>
      <w:r w:rsidR="00851327">
        <w:rPr>
          <w:color w:val="A9B7C6"/>
        </w:rPr>
        <w:t xml:space="preserve">() &lt; </w:t>
      </w:r>
      <w:proofErr w:type="spellStart"/>
      <w:r w:rsidR="00851327">
        <w:rPr>
          <w:color w:val="A9B7C6"/>
        </w:rPr>
        <w:t>file.length</w:t>
      </w:r>
      <w:proofErr w:type="spellEnd"/>
      <w:r w:rsidR="00851327">
        <w:rPr>
          <w:color w:val="A9B7C6"/>
        </w:rPr>
        <w:t>())</w:t>
      </w:r>
      <w:r w:rsidR="00851327">
        <w:rPr>
          <w:color w:val="A9B7C6"/>
        </w:rPr>
        <w:br/>
        <w:t xml:space="preserve">                {</w:t>
      </w:r>
      <w:r w:rsidR="00851327">
        <w:rPr>
          <w:color w:val="A9B7C6"/>
        </w:rPr>
        <w:br/>
        <w:t xml:space="preserve">                    </w:t>
      </w:r>
      <w:r w:rsidR="00851327">
        <w:rPr>
          <w:color w:val="CC7832"/>
        </w:rPr>
        <w:t>if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file.readLine</w:t>
      </w:r>
      <w:proofErr w:type="spellEnd"/>
      <w:r w:rsidR="00851327">
        <w:rPr>
          <w:color w:val="A9B7C6"/>
        </w:rPr>
        <w:t>().substring(</w:t>
      </w:r>
      <w:r w:rsidR="00851327">
        <w:rPr>
          <w:color w:val="6897BB"/>
        </w:rPr>
        <w:t>0</w:t>
      </w:r>
      <w:r w:rsidR="00851327">
        <w:rPr>
          <w:color w:val="CC7832"/>
        </w:rPr>
        <w:t>,</w:t>
      </w:r>
      <w:r w:rsidR="00851327">
        <w:rPr>
          <w:color w:val="6897BB"/>
        </w:rPr>
        <w:t>3</w:t>
      </w:r>
      <w:r w:rsidR="00851327">
        <w:rPr>
          <w:color w:val="A9B7C6"/>
        </w:rPr>
        <w:t>).contains(id))</w:t>
      </w:r>
      <w:r w:rsidR="00851327">
        <w:rPr>
          <w:color w:val="A9B7C6"/>
        </w:rPr>
        <w:br/>
        <w:t xml:space="preserve">                    {</w:t>
      </w:r>
      <w:r w:rsidR="00851327">
        <w:rPr>
          <w:color w:val="A9B7C6"/>
        </w:rPr>
        <w:br/>
        <w:t xml:space="preserve">                        check = </w:t>
      </w:r>
      <w:r w:rsidR="00851327">
        <w:rPr>
          <w:color w:val="CC7832"/>
        </w:rPr>
        <w:t>false;</w:t>
      </w:r>
      <w:r w:rsidR="00851327">
        <w:rPr>
          <w:color w:val="CC7832"/>
        </w:rPr>
        <w:br/>
        <w:t xml:space="preserve">        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"testing"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    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    </w:t>
      </w:r>
      <w:r w:rsidR="00851327">
        <w:rPr>
          <w:color w:val="CC7832"/>
        </w:rPr>
        <w:t>if</w:t>
      </w:r>
      <w:r w:rsidR="00851327">
        <w:rPr>
          <w:color w:val="A9B7C6"/>
        </w:rPr>
        <w:t>(check) {</w:t>
      </w:r>
      <w:r w:rsidR="00851327">
        <w:rPr>
          <w:color w:val="A9B7C6"/>
        </w:rPr>
        <w:br/>
        <w:t xml:space="preserve">                    </w:t>
      </w:r>
      <w:proofErr w:type="spellStart"/>
      <w:r w:rsidR="00851327">
        <w:rPr>
          <w:color w:val="A9B7C6"/>
        </w:rPr>
        <w:t>file.seek</w:t>
      </w:r>
      <w:proofErr w:type="spellEnd"/>
      <w:r w:rsidR="00851327">
        <w:rPr>
          <w:color w:val="A9B7C6"/>
        </w:rPr>
        <w:t>((</w:t>
      </w:r>
      <w:proofErr w:type="spellStart"/>
      <w:r w:rsidR="00851327">
        <w:rPr>
          <w:color w:val="A9B7C6"/>
        </w:rPr>
        <w:t>Integer.</w:t>
      </w:r>
      <w:r w:rsidR="00851327">
        <w:rPr>
          <w:i/>
          <w:iCs/>
          <w:color w:val="A9B7C6"/>
        </w:rPr>
        <w:t>parseInt</w:t>
      </w:r>
      <w:proofErr w:type="spellEnd"/>
      <w:r w:rsidR="00851327">
        <w:rPr>
          <w:color w:val="A9B7C6"/>
        </w:rPr>
        <w:t xml:space="preserve">(id) - </w:t>
      </w:r>
      <w:r w:rsidR="00851327">
        <w:rPr>
          <w:color w:val="6897BB"/>
        </w:rPr>
        <w:t>1</w:t>
      </w:r>
      <w:r w:rsidR="00851327">
        <w:rPr>
          <w:color w:val="A9B7C6"/>
        </w:rPr>
        <w:t xml:space="preserve">) * </w:t>
      </w:r>
      <w:r w:rsidR="00851327">
        <w:rPr>
          <w:color w:val="6897BB"/>
        </w:rPr>
        <w:t>25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</w:t>
      </w:r>
      <w:proofErr w:type="spellStart"/>
      <w:r w:rsidR="00851327">
        <w:rPr>
          <w:color w:val="A9B7C6"/>
        </w:rPr>
        <w:t>file.writeBytes</w:t>
      </w:r>
      <w:proofErr w:type="spellEnd"/>
      <w:r w:rsidR="00851327">
        <w:rPr>
          <w:color w:val="A9B7C6"/>
        </w:rPr>
        <w:t>(record)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    </w:t>
      </w:r>
      <w:r w:rsidR="00851327">
        <w:rPr>
          <w:color w:val="CC7832"/>
        </w:rPr>
        <w:t xml:space="preserve">else 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"Cannot enter the item the Id num already is in the list"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    check=</w:t>
      </w:r>
      <w:r w:rsidR="00851327">
        <w:rPr>
          <w:color w:val="CC7832"/>
        </w:rPr>
        <w:t>true;</w:t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file.seek</w:t>
      </w:r>
      <w:proofErr w:type="spellEnd"/>
      <w:r w:rsidR="00851327">
        <w:rPr>
          <w:color w:val="A9B7C6"/>
        </w:rPr>
        <w:t>(</w:t>
      </w:r>
      <w:r w:rsidR="00851327">
        <w:rPr>
          <w:color w:val="6897BB"/>
        </w:rPr>
        <w:t>0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file.close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>catch</w:t>
      </w:r>
      <w:r w:rsidR="00851327">
        <w:rPr>
          <w:color w:val="A9B7C6"/>
        </w:rPr>
        <w:t>(Exception e)</w:t>
      </w:r>
      <w:r w:rsidR="00851327">
        <w:rPr>
          <w:color w:val="A9B7C6"/>
        </w:rPr>
        <w:br/>
        <w:t xml:space="preserve">        {</w:t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e.getMessage</w:t>
      </w:r>
      <w:proofErr w:type="spellEnd"/>
      <w:r w:rsidR="00851327">
        <w:rPr>
          <w:color w:val="A9B7C6"/>
        </w:rPr>
        <w:t>())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}</w:t>
      </w:r>
      <w:r w:rsidR="00851327">
        <w:rPr>
          <w:color w:val="A9B7C6"/>
        </w:rPr>
        <w:br/>
        <w:t>}</w:t>
      </w:r>
    </w:p>
    <w:p w14:paraId="5834EFCC" w14:textId="79361442" w:rsidR="009E01AA" w:rsidRPr="00C9635F" w:rsidRDefault="009E01AA" w:rsidP="009E01AA">
      <w:pPr>
        <w:rPr>
          <w:rFonts w:ascii="Courier New" w:eastAsia="Times New Roman" w:hAnsi="Courier New" w:cs="Courier New"/>
          <w:color w:val="34495E"/>
          <w:sz w:val="28"/>
          <w:szCs w:val="28"/>
        </w:rPr>
      </w:pPr>
    </w:p>
    <w:p w14:paraId="5D25B372" w14:textId="77777777" w:rsidR="00851327" w:rsidRDefault="009E01AA" w:rsidP="00851327">
      <w:pPr>
        <w:pStyle w:val="HTMLPreformatted"/>
        <w:shd w:val="clear" w:color="auto" w:fill="2B2B2B"/>
        <w:rPr>
          <w:color w:val="A9B7C6"/>
        </w:rPr>
      </w:pPr>
      <w:r w:rsidRPr="00C9635F">
        <w:rPr>
          <w:color w:val="34495E"/>
          <w:sz w:val="28"/>
          <w:szCs w:val="28"/>
        </w:rPr>
        <w:t xml:space="preserve">C. </w:t>
      </w:r>
      <w:r w:rsidR="00851327">
        <w:rPr>
          <w:color w:val="CC7832"/>
        </w:rPr>
        <w:t xml:space="preserve">import </w:t>
      </w:r>
      <w:proofErr w:type="spellStart"/>
      <w:r w:rsidR="00851327">
        <w:rPr>
          <w:color w:val="A9B7C6"/>
        </w:rPr>
        <w:t>java.io.File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java.io.FileReader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import </w:t>
      </w:r>
      <w:proofErr w:type="spellStart"/>
      <w:r w:rsidR="00851327">
        <w:rPr>
          <w:color w:val="A9B7C6"/>
        </w:rPr>
        <w:t>java.util.Scanner</w:t>
      </w:r>
      <w:proofErr w:type="spellEnd"/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public class </w:t>
      </w:r>
      <w:proofErr w:type="spellStart"/>
      <w:r w:rsidR="00851327">
        <w:rPr>
          <w:color w:val="A9B7C6"/>
        </w:rPr>
        <w:t>CustomerItemOrder</w:t>
      </w:r>
      <w:proofErr w:type="spellEnd"/>
      <w:r w:rsidR="00851327">
        <w:rPr>
          <w:color w:val="A9B7C6"/>
        </w:rPr>
        <w:t xml:space="preserve"> {</w:t>
      </w:r>
      <w:r w:rsidR="00851327">
        <w:rPr>
          <w:color w:val="A9B7C6"/>
        </w:rPr>
        <w:br/>
        <w:t xml:space="preserve">    </w:t>
      </w:r>
      <w:r w:rsidR="00851327">
        <w:rPr>
          <w:color w:val="CC7832"/>
        </w:rPr>
        <w:t xml:space="preserve">public static void </w:t>
      </w:r>
      <w:r w:rsidR="00851327">
        <w:rPr>
          <w:color w:val="FFC66D"/>
        </w:rPr>
        <w:t>main</w:t>
      </w:r>
      <w:r w:rsidR="00851327">
        <w:rPr>
          <w:color w:val="A9B7C6"/>
        </w:rPr>
        <w:t xml:space="preserve">(String[] </w:t>
      </w:r>
      <w:proofErr w:type="spellStart"/>
      <w:r w:rsidR="00851327">
        <w:rPr>
          <w:color w:val="A9B7C6"/>
        </w:rPr>
        <w:t>args</w:t>
      </w:r>
      <w:proofErr w:type="spellEnd"/>
      <w:r w:rsidR="00851327">
        <w:rPr>
          <w:color w:val="A9B7C6"/>
        </w:rPr>
        <w:t>) {</w:t>
      </w:r>
      <w:r w:rsidR="00851327">
        <w:rPr>
          <w:color w:val="A9B7C6"/>
        </w:rPr>
        <w:br/>
      </w:r>
      <w:r w:rsidR="00851327">
        <w:rPr>
          <w:color w:val="A9B7C6"/>
        </w:rPr>
        <w:lastRenderedPageBreak/>
        <w:t xml:space="preserve">        </w:t>
      </w:r>
      <w:r w:rsidR="00851327">
        <w:rPr>
          <w:color w:val="CC7832"/>
        </w:rPr>
        <w:t>try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Scanner </w:t>
      </w:r>
      <w:proofErr w:type="spellStart"/>
      <w:r w:rsidR="00851327">
        <w:rPr>
          <w:color w:val="A9B7C6"/>
        </w:rPr>
        <w:t>sc</w:t>
      </w:r>
      <w:proofErr w:type="spellEnd"/>
      <w:r w:rsidR="00851327">
        <w:rPr>
          <w:color w:val="A9B7C6"/>
        </w:rPr>
        <w:t xml:space="preserve">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Scanner(System.</w:t>
      </w:r>
      <w:r w:rsidR="00851327">
        <w:rPr>
          <w:i/>
          <w:iCs/>
          <w:color w:val="9876AA"/>
        </w:rPr>
        <w:t>in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File customer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File(</w:t>
      </w:r>
      <w:r w:rsidR="00851327">
        <w:rPr>
          <w:color w:val="6A8759"/>
        </w:rPr>
        <w:t>"C:</w:t>
      </w:r>
      <w:r w:rsidR="00851327">
        <w:rPr>
          <w:color w:val="CC7832"/>
        </w:rPr>
        <w:t>\\</w:t>
      </w:r>
      <w:r w:rsidR="00851327">
        <w:rPr>
          <w:color w:val="6A8759"/>
        </w:rPr>
        <w:t>Object Files</w:t>
      </w:r>
      <w:r w:rsidR="00851327">
        <w:rPr>
          <w:color w:val="CC7832"/>
        </w:rPr>
        <w:t>\\</w:t>
      </w:r>
      <w:r w:rsidR="00851327">
        <w:rPr>
          <w:color w:val="6A8759"/>
        </w:rPr>
        <w:t>Q9.txt"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File items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File(</w:t>
      </w:r>
      <w:r w:rsidR="00851327">
        <w:rPr>
          <w:color w:val="6A8759"/>
        </w:rPr>
        <w:t>"C:</w:t>
      </w:r>
      <w:r w:rsidR="00851327">
        <w:rPr>
          <w:color w:val="CC7832"/>
        </w:rPr>
        <w:t>\\</w:t>
      </w:r>
      <w:r w:rsidR="00851327">
        <w:rPr>
          <w:color w:val="6A8759"/>
        </w:rPr>
        <w:t>Object Files</w:t>
      </w:r>
      <w:r w:rsidR="00851327">
        <w:rPr>
          <w:color w:val="CC7832"/>
        </w:rPr>
        <w:t>\\</w:t>
      </w:r>
      <w:r w:rsidR="00851327">
        <w:rPr>
          <w:color w:val="6A8759"/>
        </w:rPr>
        <w:t>Q9_2.txt"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Scanner c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Scanner(customer)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Scanner </w:t>
      </w:r>
      <w:proofErr w:type="spellStart"/>
      <w:r w:rsidR="00851327">
        <w:rPr>
          <w:color w:val="A9B7C6"/>
        </w:rPr>
        <w:t>i</w:t>
      </w:r>
      <w:proofErr w:type="spellEnd"/>
      <w:r w:rsidR="00851327">
        <w:rPr>
          <w:color w:val="A9B7C6"/>
        </w:rPr>
        <w:t xml:space="preserve"> = </w:t>
      </w:r>
      <w:r w:rsidR="00851327">
        <w:rPr>
          <w:color w:val="CC7832"/>
        </w:rPr>
        <w:t xml:space="preserve">new </w:t>
      </w:r>
      <w:r w:rsidR="00851327">
        <w:rPr>
          <w:color w:val="A9B7C6"/>
        </w:rPr>
        <w:t>Scanner(items)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String line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String </w:t>
      </w:r>
      <w:proofErr w:type="spellStart"/>
      <w:r w:rsidR="00851327">
        <w:rPr>
          <w:color w:val="A9B7C6"/>
        </w:rPr>
        <w:t>customerInfo</w:t>
      </w:r>
      <w:proofErr w:type="spellEnd"/>
      <w:r w:rsidR="00851327">
        <w:rPr>
          <w:color w:val="A9B7C6"/>
        </w:rPr>
        <w:t xml:space="preserve"> =</w:t>
      </w:r>
      <w:r w:rsidR="00851327">
        <w:rPr>
          <w:color w:val="6A8759"/>
        </w:rPr>
        <w:t>""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String </w:t>
      </w:r>
      <w:proofErr w:type="spellStart"/>
      <w:r w:rsidR="00851327">
        <w:rPr>
          <w:color w:val="A9B7C6"/>
        </w:rPr>
        <w:t>itemInfo</w:t>
      </w:r>
      <w:proofErr w:type="spellEnd"/>
      <w:r w:rsidR="00851327">
        <w:rPr>
          <w:color w:val="A9B7C6"/>
        </w:rPr>
        <w:t xml:space="preserve"> =</w:t>
      </w:r>
      <w:r w:rsidR="00851327">
        <w:rPr>
          <w:color w:val="6A8759"/>
        </w:rPr>
        <w:t>""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CC7832"/>
        </w:rPr>
        <w:t>boolean</w:t>
      </w:r>
      <w:proofErr w:type="spellEnd"/>
      <w:r w:rsidR="00851327">
        <w:rPr>
          <w:color w:val="CC7832"/>
        </w:rPr>
        <w:t xml:space="preserve"> </w:t>
      </w:r>
      <w:r w:rsidR="00851327">
        <w:rPr>
          <w:color w:val="A9B7C6"/>
        </w:rPr>
        <w:t>check =</w:t>
      </w:r>
      <w:r w:rsidR="00851327">
        <w:rPr>
          <w:color w:val="CC7832"/>
        </w:rPr>
        <w:t>false;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CC7832"/>
        </w:rPr>
        <w:t>boolean</w:t>
      </w:r>
      <w:proofErr w:type="spellEnd"/>
      <w:r w:rsidR="00851327">
        <w:rPr>
          <w:color w:val="CC7832"/>
        </w:rPr>
        <w:t xml:space="preserve"> </w:t>
      </w:r>
      <w:r w:rsidR="00851327">
        <w:rPr>
          <w:color w:val="A9B7C6"/>
        </w:rPr>
        <w:t xml:space="preserve">check2 = </w:t>
      </w:r>
      <w:r w:rsidR="00851327">
        <w:rPr>
          <w:color w:val="CC7832"/>
        </w:rPr>
        <w:t>false;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</w:t>
      </w:r>
      <w:r w:rsidR="00851327">
        <w:rPr>
          <w:color w:val="808080"/>
        </w:rPr>
        <w:t>//Customer</w:t>
      </w:r>
      <w:r w:rsidR="00851327">
        <w:rPr>
          <w:color w:val="808080"/>
        </w:rPr>
        <w:br/>
      </w:r>
      <w:r w:rsidR="00851327">
        <w:rPr>
          <w:color w:val="808080"/>
        </w:rPr>
        <w:br/>
        <w:t xml:space="preserve">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your customer number"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String </w:t>
      </w:r>
      <w:proofErr w:type="spellStart"/>
      <w:r w:rsidR="00851327">
        <w:rPr>
          <w:color w:val="A9B7C6"/>
        </w:rPr>
        <w:t>cNum</w:t>
      </w:r>
      <w:proofErr w:type="spellEnd"/>
      <w:r w:rsidR="00851327">
        <w:rPr>
          <w:color w:val="A9B7C6"/>
        </w:rPr>
        <w:t xml:space="preserve"> = 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while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c.hasNextLine</w:t>
      </w:r>
      <w:proofErr w:type="spellEnd"/>
      <w:r w:rsidR="00851327">
        <w:rPr>
          <w:color w:val="A9B7C6"/>
        </w:rPr>
        <w:t>())</w:t>
      </w:r>
      <w:r w:rsidR="00851327">
        <w:rPr>
          <w:color w:val="A9B7C6"/>
        </w:rPr>
        <w:br/>
        <w:t xml:space="preserve">            {</w:t>
      </w:r>
      <w:r w:rsidR="00851327">
        <w:rPr>
          <w:color w:val="A9B7C6"/>
        </w:rPr>
        <w:br/>
        <w:t xml:space="preserve">                line = </w:t>
      </w:r>
      <w:proofErr w:type="spellStart"/>
      <w:r w:rsidR="00851327">
        <w:rPr>
          <w:color w:val="A9B7C6"/>
        </w:rPr>
        <w:t>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if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line.substring</w:t>
      </w:r>
      <w:proofErr w:type="spellEnd"/>
      <w:r w:rsidR="00851327">
        <w:rPr>
          <w:color w:val="A9B7C6"/>
        </w:rPr>
        <w:t>(</w:t>
      </w:r>
      <w:r w:rsidR="00851327">
        <w:rPr>
          <w:color w:val="6897BB"/>
        </w:rPr>
        <w:t>0</w:t>
      </w:r>
      <w:r w:rsidR="00851327">
        <w:rPr>
          <w:color w:val="CC7832"/>
        </w:rPr>
        <w:t>,</w:t>
      </w:r>
      <w:r w:rsidR="00851327">
        <w:rPr>
          <w:color w:val="6897BB"/>
        </w:rPr>
        <w:t>3</w:t>
      </w:r>
      <w:r w:rsidR="00851327">
        <w:rPr>
          <w:color w:val="A9B7C6"/>
        </w:rPr>
        <w:t>).contains(</w:t>
      </w:r>
      <w:proofErr w:type="spellStart"/>
      <w:r w:rsidR="00851327">
        <w:rPr>
          <w:color w:val="A9B7C6"/>
        </w:rPr>
        <w:t>cNum</w:t>
      </w:r>
      <w:proofErr w:type="spellEnd"/>
      <w:r w:rsidR="00851327">
        <w:rPr>
          <w:color w:val="A9B7C6"/>
        </w:rPr>
        <w:t>))</w:t>
      </w:r>
      <w:r w:rsidR="00851327">
        <w:rPr>
          <w:color w:val="A9B7C6"/>
        </w:rPr>
        <w:br/>
        <w:t xml:space="preserve">                {</w:t>
      </w:r>
      <w:r w:rsidR="00851327">
        <w:rPr>
          <w:color w:val="A9B7C6"/>
        </w:rPr>
        <w:br/>
        <w:t xml:space="preserve">                    </w:t>
      </w:r>
      <w:proofErr w:type="spellStart"/>
      <w:r w:rsidR="00851327">
        <w:rPr>
          <w:color w:val="A9B7C6"/>
        </w:rPr>
        <w:t>customerInfo</w:t>
      </w:r>
      <w:proofErr w:type="spellEnd"/>
      <w:r w:rsidR="00851327">
        <w:rPr>
          <w:color w:val="A9B7C6"/>
        </w:rPr>
        <w:t>=line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</w:t>
      </w:r>
      <w:r w:rsidR="00851327">
        <w:rPr>
          <w:color w:val="A9B7C6"/>
        </w:rPr>
        <w:t xml:space="preserve">check = </w:t>
      </w:r>
      <w:r w:rsidR="00851327">
        <w:rPr>
          <w:color w:val="CC7832"/>
        </w:rPr>
        <w:t>true;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</w:t>
      </w:r>
      <w:r w:rsidR="00851327">
        <w:rPr>
          <w:color w:val="CC7832"/>
        </w:rPr>
        <w:t>if</w:t>
      </w:r>
      <w:r w:rsidR="00851327">
        <w:rPr>
          <w:color w:val="A9B7C6"/>
        </w:rPr>
        <w:t>(!check)</w:t>
      </w:r>
      <w:r w:rsidR="00851327">
        <w:rPr>
          <w:color w:val="A9B7C6"/>
        </w:rPr>
        <w:br/>
        <w:t xml:space="preserve">            {</w:t>
      </w:r>
      <w:r w:rsidR="00851327">
        <w:rPr>
          <w:color w:val="A9B7C6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"Could not find Customer Num on file"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</w:t>
      </w:r>
      <w:r w:rsidR="00851327">
        <w:rPr>
          <w:color w:val="808080"/>
        </w:rPr>
        <w:t>//Item</w:t>
      </w:r>
      <w:r w:rsidR="00851327">
        <w:rPr>
          <w:color w:val="808080"/>
        </w:rPr>
        <w:br/>
      </w:r>
      <w:r w:rsidR="00851327">
        <w:rPr>
          <w:color w:val="808080"/>
        </w:rPr>
        <w:br/>
        <w:t xml:space="preserve">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"Enter your item number"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 xml:space="preserve">String </w:t>
      </w:r>
      <w:proofErr w:type="spellStart"/>
      <w:r w:rsidR="00851327">
        <w:rPr>
          <w:color w:val="A9B7C6"/>
        </w:rPr>
        <w:t>iNum</w:t>
      </w:r>
      <w:proofErr w:type="spellEnd"/>
      <w:r w:rsidR="00851327">
        <w:rPr>
          <w:color w:val="A9B7C6"/>
        </w:rPr>
        <w:t xml:space="preserve"> = </w:t>
      </w:r>
      <w:proofErr w:type="spellStart"/>
      <w:r w:rsidR="00851327">
        <w:rPr>
          <w:color w:val="A9B7C6"/>
        </w:rPr>
        <w:t>sc.nextLine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    while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i.hasNextLine</w:t>
      </w:r>
      <w:proofErr w:type="spellEnd"/>
      <w:r w:rsidR="00851327">
        <w:rPr>
          <w:color w:val="A9B7C6"/>
        </w:rPr>
        <w:t>())</w:t>
      </w:r>
      <w:r w:rsidR="00851327">
        <w:rPr>
          <w:color w:val="A9B7C6"/>
        </w:rPr>
        <w:br/>
        <w:t xml:space="preserve">            {</w:t>
      </w:r>
      <w:r w:rsidR="00851327">
        <w:rPr>
          <w:color w:val="A9B7C6"/>
        </w:rPr>
        <w:br/>
        <w:t xml:space="preserve">                line = </w:t>
      </w:r>
      <w:proofErr w:type="spellStart"/>
      <w:r w:rsidR="00851327">
        <w:rPr>
          <w:color w:val="A9B7C6"/>
        </w:rPr>
        <w:t>i.nextLine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if</w:t>
      </w:r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line.substring</w:t>
      </w:r>
      <w:proofErr w:type="spellEnd"/>
      <w:r w:rsidR="00851327">
        <w:rPr>
          <w:color w:val="A9B7C6"/>
        </w:rPr>
        <w:t>(</w:t>
      </w:r>
      <w:r w:rsidR="00851327">
        <w:rPr>
          <w:color w:val="6897BB"/>
        </w:rPr>
        <w:t>0</w:t>
      </w:r>
      <w:r w:rsidR="00851327">
        <w:rPr>
          <w:color w:val="CC7832"/>
        </w:rPr>
        <w:t>,</w:t>
      </w:r>
      <w:r w:rsidR="00851327">
        <w:rPr>
          <w:color w:val="6897BB"/>
        </w:rPr>
        <w:t>3</w:t>
      </w:r>
      <w:r w:rsidR="00851327">
        <w:rPr>
          <w:color w:val="A9B7C6"/>
        </w:rPr>
        <w:t>).contains(</w:t>
      </w:r>
      <w:proofErr w:type="spellStart"/>
      <w:r w:rsidR="00851327">
        <w:rPr>
          <w:color w:val="A9B7C6"/>
        </w:rPr>
        <w:t>iNum</w:t>
      </w:r>
      <w:proofErr w:type="spellEnd"/>
      <w:r w:rsidR="00851327">
        <w:rPr>
          <w:color w:val="A9B7C6"/>
        </w:rPr>
        <w:t>))</w:t>
      </w:r>
      <w:r w:rsidR="00851327">
        <w:rPr>
          <w:color w:val="A9B7C6"/>
        </w:rPr>
        <w:br/>
        <w:t xml:space="preserve">                {</w:t>
      </w:r>
      <w:r w:rsidR="00851327">
        <w:rPr>
          <w:color w:val="A9B7C6"/>
        </w:rPr>
        <w:br/>
        <w:t xml:space="preserve">                    </w:t>
      </w:r>
      <w:proofErr w:type="spellStart"/>
      <w:r w:rsidR="00851327">
        <w:rPr>
          <w:color w:val="A9B7C6"/>
        </w:rPr>
        <w:t>itemInfo</w:t>
      </w:r>
      <w:proofErr w:type="spellEnd"/>
      <w:r w:rsidR="00851327">
        <w:rPr>
          <w:color w:val="A9B7C6"/>
        </w:rPr>
        <w:t>=line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    </w:t>
      </w:r>
      <w:r w:rsidR="00851327">
        <w:rPr>
          <w:color w:val="A9B7C6"/>
        </w:rPr>
        <w:t>check2=</w:t>
      </w:r>
      <w:r w:rsidR="00851327">
        <w:rPr>
          <w:color w:val="CC7832"/>
        </w:rPr>
        <w:t>true;</w:t>
      </w:r>
      <w:r w:rsidR="00851327">
        <w:rPr>
          <w:color w:val="CC7832"/>
        </w:rPr>
        <w:br/>
        <w:t xml:space="preserve">    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</w:t>
      </w:r>
      <w:r w:rsidR="00851327">
        <w:rPr>
          <w:color w:val="CC7832"/>
        </w:rPr>
        <w:t>if</w:t>
      </w:r>
      <w:r w:rsidR="00851327">
        <w:rPr>
          <w:color w:val="A9B7C6"/>
        </w:rPr>
        <w:t>(!check2)</w:t>
      </w:r>
      <w:r w:rsidR="00851327">
        <w:rPr>
          <w:color w:val="A9B7C6"/>
        </w:rPr>
        <w:br/>
        <w:t xml:space="preserve">            {</w:t>
      </w:r>
      <w:r w:rsidR="00851327">
        <w:rPr>
          <w:color w:val="A9B7C6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"Could not find Item Num on file"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</w:t>
      </w:r>
      <w:r w:rsidR="00851327">
        <w:rPr>
          <w:color w:val="808080"/>
        </w:rPr>
        <w:t>//Display Info</w:t>
      </w:r>
      <w:r w:rsidR="00851327">
        <w:rPr>
          <w:color w:val="808080"/>
        </w:rPr>
        <w:br/>
      </w:r>
      <w:r w:rsidR="00851327">
        <w:rPr>
          <w:color w:val="808080"/>
        </w:rPr>
        <w:br/>
        <w:t xml:space="preserve">            </w:t>
      </w:r>
      <w:r w:rsidR="00851327">
        <w:rPr>
          <w:color w:val="CC7832"/>
        </w:rPr>
        <w:t>if</w:t>
      </w:r>
      <w:r w:rsidR="00851327">
        <w:rPr>
          <w:color w:val="A9B7C6"/>
        </w:rPr>
        <w:t>(check &amp;&amp; check2)</w:t>
      </w:r>
      <w:r w:rsidR="00851327">
        <w:rPr>
          <w:color w:val="A9B7C6"/>
        </w:rPr>
        <w:br/>
        <w:t xml:space="preserve">            {</w:t>
      </w:r>
      <w:r w:rsidR="00851327">
        <w:rPr>
          <w:color w:val="A9B7C6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customerInfo</w:t>
      </w:r>
      <w:proofErr w:type="spellEnd"/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itemInfo</w:t>
      </w:r>
      <w:proofErr w:type="spellEnd"/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    </w:t>
      </w:r>
      <w:r w:rsidR="00851327">
        <w:rPr>
          <w:color w:val="CC7832"/>
        </w:rPr>
        <w:t>else</w:t>
      </w:r>
      <w:r w:rsidR="00851327">
        <w:rPr>
          <w:color w:val="A9B7C6"/>
        </w:rPr>
        <w:t>{</w:t>
      </w:r>
      <w:r w:rsidR="00851327">
        <w:rPr>
          <w:color w:val="A9B7C6"/>
        </w:rPr>
        <w:br/>
        <w:t xml:space="preserve">    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r w:rsidR="00851327">
        <w:rPr>
          <w:color w:val="6A8759"/>
        </w:rPr>
        <w:t>"Invalid Entry"</w:t>
      </w:r>
      <w:r w:rsidR="00851327">
        <w:rPr>
          <w:color w:val="A9B7C6"/>
        </w:rPr>
        <w:t>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lastRenderedPageBreak/>
        <w:t xml:space="preserve">    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sc.close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A9B7C6"/>
        </w:rPr>
        <w:t>c.close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    </w:t>
      </w:r>
      <w:proofErr w:type="spellStart"/>
      <w:r w:rsidR="00851327">
        <w:rPr>
          <w:color w:val="A9B7C6"/>
        </w:rPr>
        <w:t>i.close</w:t>
      </w:r>
      <w:proofErr w:type="spellEnd"/>
      <w:r w:rsidR="00851327">
        <w:rPr>
          <w:color w:val="A9B7C6"/>
        </w:rPr>
        <w:t>()</w:t>
      </w:r>
      <w:r w:rsidR="00851327">
        <w:rPr>
          <w:color w:val="CC7832"/>
        </w:rPr>
        <w:t>;</w:t>
      </w:r>
      <w:r w:rsidR="00851327">
        <w:rPr>
          <w:color w:val="CC7832"/>
        </w:rPr>
        <w:br/>
      </w:r>
      <w:r w:rsidR="00851327">
        <w:rPr>
          <w:color w:val="CC7832"/>
        </w:rPr>
        <w:br/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  <w:t xml:space="preserve">        </w:t>
      </w:r>
      <w:r w:rsidR="00851327">
        <w:rPr>
          <w:color w:val="CC7832"/>
        </w:rPr>
        <w:t>catch</w:t>
      </w:r>
      <w:r w:rsidR="00851327">
        <w:rPr>
          <w:color w:val="A9B7C6"/>
        </w:rPr>
        <w:t>(Exception e)</w:t>
      </w:r>
      <w:r w:rsidR="00851327">
        <w:rPr>
          <w:color w:val="A9B7C6"/>
        </w:rPr>
        <w:br/>
        <w:t xml:space="preserve">        {</w:t>
      </w:r>
      <w:r w:rsidR="00851327">
        <w:rPr>
          <w:color w:val="A9B7C6"/>
        </w:rPr>
        <w:br/>
        <w:t xml:space="preserve">            </w:t>
      </w:r>
      <w:proofErr w:type="spellStart"/>
      <w:r w:rsidR="00851327">
        <w:rPr>
          <w:color w:val="A9B7C6"/>
        </w:rPr>
        <w:t>System.</w:t>
      </w:r>
      <w:r w:rsidR="00851327">
        <w:rPr>
          <w:i/>
          <w:iCs/>
          <w:color w:val="9876AA"/>
        </w:rPr>
        <w:t>out</w:t>
      </w:r>
      <w:r w:rsidR="00851327">
        <w:rPr>
          <w:color w:val="A9B7C6"/>
        </w:rPr>
        <w:t>.println</w:t>
      </w:r>
      <w:proofErr w:type="spellEnd"/>
      <w:r w:rsidR="00851327">
        <w:rPr>
          <w:color w:val="A9B7C6"/>
        </w:rPr>
        <w:t>(</w:t>
      </w:r>
      <w:proofErr w:type="spellStart"/>
      <w:r w:rsidR="00851327">
        <w:rPr>
          <w:color w:val="A9B7C6"/>
        </w:rPr>
        <w:t>e.getMessage</w:t>
      </w:r>
      <w:proofErr w:type="spellEnd"/>
      <w:r w:rsidR="00851327">
        <w:rPr>
          <w:color w:val="A9B7C6"/>
        </w:rPr>
        <w:t>())</w:t>
      </w:r>
      <w:r w:rsidR="00851327">
        <w:rPr>
          <w:color w:val="CC7832"/>
        </w:rPr>
        <w:t>;</w:t>
      </w:r>
      <w:r w:rsidR="00851327">
        <w:rPr>
          <w:color w:val="CC7832"/>
        </w:rPr>
        <w:br/>
        <w:t xml:space="preserve">        </w:t>
      </w:r>
      <w:r w:rsidR="00851327">
        <w:rPr>
          <w:color w:val="A9B7C6"/>
        </w:rPr>
        <w:t>}</w:t>
      </w:r>
      <w:r w:rsidR="00851327">
        <w:rPr>
          <w:color w:val="A9B7C6"/>
        </w:rPr>
        <w:br/>
      </w:r>
      <w:r w:rsidR="00851327">
        <w:rPr>
          <w:color w:val="A9B7C6"/>
        </w:rPr>
        <w:br/>
        <w:t xml:space="preserve">    }</w:t>
      </w:r>
      <w:r w:rsidR="00851327">
        <w:rPr>
          <w:color w:val="A9B7C6"/>
        </w:rPr>
        <w:br/>
        <w:t>}</w:t>
      </w:r>
    </w:p>
    <w:p w14:paraId="54337954" w14:textId="0A61F954" w:rsidR="008609EA" w:rsidRDefault="008609EA" w:rsidP="00851327">
      <w:pPr>
        <w:rPr>
          <w:rFonts w:cstheme="minorHAnsi"/>
        </w:rPr>
      </w:pPr>
    </w:p>
    <w:p w14:paraId="16AFD1D1" w14:textId="7210F9D1" w:rsidR="008609EA" w:rsidRDefault="008609EA" w:rsidP="00553F10">
      <w:pPr>
        <w:spacing w:after="0"/>
        <w:ind w:left="360"/>
        <w:rPr>
          <w:rFonts w:cstheme="minorHAnsi"/>
        </w:rPr>
      </w:pPr>
    </w:p>
    <w:p w14:paraId="104CBE4A" w14:textId="77777777" w:rsidR="008609EA" w:rsidRDefault="008609EA" w:rsidP="00553F10">
      <w:pPr>
        <w:spacing w:after="0"/>
        <w:ind w:left="360"/>
        <w:rPr>
          <w:rFonts w:cstheme="minorHAnsi"/>
        </w:rPr>
      </w:pPr>
    </w:p>
    <w:p w14:paraId="6B85E1ED" w14:textId="0A394234" w:rsidR="00EF07A7" w:rsidRDefault="00EF07A7" w:rsidP="00553F10">
      <w:pPr>
        <w:spacing w:after="0"/>
        <w:ind w:left="360"/>
        <w:rPr>
          <w:rFonts w:cstheme="minorHAnsi"/>
        </w:rPr>
      </w:pPr>
    </w:p>
    <w:p w14:paraId="5310149F" w14:textId="77777777" w:rsidR="00851327" w:rsidRDefault="00851327" w:rsidP="0085132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java.nio.file.Files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java.nio.file.Paths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SecretPhraseUsingFile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File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Object Files</w:t>
      </w:r>
      <w:r>
        <w:rPr>
          <w:color w:val="CC7832"/>
        </w:rPr>
        <w:t>\\</w:t>
      </w:r>
      <w:r>
        <w:rPr>
          <w:color w:val="6A8759"/>
        </w:rPr>
        <w:t>GZ.txt"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reader = </w:t>
      </w:r>
      <w:r>
        <w:rPr>
          <w:color w:val="CC7832"/>
        </w:rPr>
        <w:t xml:space="preserve">new </w:t>
      </w:r>
      <w:r>
        <w:rPr>
          <w:color w:val="A9B7C6"/>
        </w:rPr>
        <w:t>Scanner(file)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StringBuilder guess 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g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int </w:t>
      </w:r>
      <w:r>
        <w:rPr>
          <w:color w:val="A9B7C6"/>
        </w:rPr>
        <w:t>num = (</w:t>
      </w:r>
      <w:r>
        <w:rPr>
          <w:color w:val="CC7832"/>
        </w:rPr>
        <w:t>int</w:t>
      </w:r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()*</w:t>
      </w:r>
      <w:r>
        <w:rPr>
          <w:color w:val="6897BB"/>
        </w:rPr>
        <w:t>10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line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readAllLines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Paths.</w:t>
      </w:r>
      <w:r>
        <w:rPr>
          <w:i/>
          <w:iCs/>
          <w:color w:val="A9B7C6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Object Files</w:t>
      </w:r>
      <w:r>
        <w:rPr>
          <w:color w:val="CC7832"/>
        </w:rPr>
        <w:t>\\</w:t>
      </w:r>
      <w:r>
        <w:rPr>
          <w:color w:val="6A8759"/>
        </w:rPr>
        <w:t>GZ.txt"</w:t>
      </w:r>
      <w:r>
        <w:rPr>
          <w:color w:val="A9B7C6"/>
        </w:rPr>
        <w:t>)).get(num)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StringBuilder answer = </w:t>
      </w:r>
      <w:r>
        <w:rPr>
          <w:color w:val="CC7832"/>
        </w:rPr>
        <w:t xml:space="preserve">new </w:t>
      </w:r>
      <w:r>
        <w:rPr>
          <w:color w:val="A9B7C6"/>
        </w:rPr>
        <w:t>StringBuilder(line)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line.length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guess.append</w:t>
      </w:r>
      <w:proofErr w:type="spellEnd"/>
      <w:r>
        <w:rPr>
          <w:color w:val="A9B7C6"/>
        </w:rPr>
        <w:t>(</w:t>
      </w:r>
      <w:r>
        <w:rPr>
          <w:color w:val="6A8759"/>
        </w:rPr>
        <w:t>"*"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do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(guess)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your letter guess"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g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guess.length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g.equals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answer.substring</w:t>
      </w:r>
      <w:proofErr w:type="spellEnd"/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A9B7C6"/>
        </w:rPr>
        <w:t>x+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  <w:t xml:space="preserve">                        guess=</w:t>
      </w:r>
      <w:proofErr w:type="spellStart"/>
      <w:r>
        <w:rPr>
          <w:color w:val="A9B7C6"/>
        </w:rPr>
        <w:t>guess.replace</w:t>
      </w:r>
      <w:proofErr w:type="spellEnd"/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A9B7C6"/>
        </w:rPr>
        <w:t>x+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g)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CC7832"/>
        </w:rPr>
        <w:t>while</w:t>
      </w:r>
      <w:r>
        <w:rPr>
          <w:color w:val="A9B7C6"/>
        </w:rPr>
        <w:t>(!</w:t>
      </w:r>
      <w:proofErr w:type="spellStart"/>
      <w:r>
        <w:rPr>
          <w:color w:val="A9B7C6"/>
        </w:rPr>
        <w:t>guess.toString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equalsIgnoreCase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answer.toString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 Win!!!"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reader.close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(Exception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8F2055E" w14:textId="051CCAC9" w:rsidR="00A11C55" w:rsidRPr="00F7273B" w:rsidRDefault="00851327" w:rsidP="00A11C55">
      <w:pPr>
        <w:spacing w:after="0"/>
        <w:rPr>
          <w:rFonts w:cstheme="minorHAnsi"/>
        </w:rPr>
      </w:pPr>
      <w:r w:rsidRPr="00851327">
        <w:rPr>
          <w:rFonts w:cstheme="minorHAnsi"/>
        </w:rPr>
        <w:drawing>
          <wp:inline distT="0" distB="0" distL="0" distR="0" wp14:anchorId="3C9C2A15" wp14:editId="4E072FC9">
            <wp:extent cx="4823878" cy="2834886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E51B" w14:textId="77777777" w:rsidR="00A11C55" w:rsidRPr="00F7273B" w:rsidRDefault="00A11C55" w:rsidP="00A11C55">
      <w:pPr>
        <w:pStyle w:val="ListParagraph"/>
        <w:spacing w:after="0"/>
        <w:rPr>
          <w:rFonts w:cstheme="minorHAnsi"/>
        </w:rPr>
      </w:pPr>
    </w:p>
    <w:p w14:paraId="1E482BAF" w14:textId="77777777" w:rsidR="00173B27" w:rsidRPr="00F7273B" w:rsidRDefault="00173B27" w:rsidP="00CC679B">
      <w:pPr>
        <w:rPr>
          <w:rFonts w:cstheme="minorHAnsi"/>
        </w:rPr>
      </w:pPr>
    </w:p>
    <w:sectPr w:rsidR="00173B27" w:rsidRPr="00F7273B" w:rsidSect="00FA05C3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7752" w14:textId="77777777" w:rsidR="007D302C" w:rsidRDefault="007D302C" w:rsidP="008334E0">
      <w:pPr>
        <w:spacing w:after="0" w:line="240" w:lineRule="auto"/>
      </w:pPr>
      <w:r>
        <w:separator/>
      </w:r>
    </w:p>
  </w:endnote>
  <w:endnote w:type="continuationSeparator" w:id="0">
    <w:p w14:paraId="63BAFD42" w14:textId="77777777" w:rsidR="007D302C" w:rsidRDefault="007D302C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4DEF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62141" w14:textId="77777777" w:rsidR="007D302C" w:rsidRDefault="007D302C" w:rsidP="008334E0">
      <w:pPr>
        <w:spacing w:after="0" w:line="240" w:lineRule="auto"/>
      </w:pPr>
      <w:r>
        <w:separator/>
      </w:r>
    </w:p>
  </w:footnote>
  <w:footnote w:type="continuationSeparator" w:id="0">
    <w:p w14:paraId="45147E8A" w14:textId="77777777" w:rsidR="007D302C" w:rsidRDefault="007D302C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53F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AC83C70" wp14:editId="3EC35C9E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C5019F" w14:textId="4FA58AEA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7EE2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Object Oriented Programming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0C3405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6</w:t>
                          </w:r>
                          <w:r w:rsidR="00A30564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Chapter </w:t>
                          </w:r>
                          <w:r w:rsidR="008704E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</w:t>
                          </w:r>
                          <w:r w:rsidR="002961A8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</w:t>
                          </w:r>
                          <w:r w:rsidR="005008FA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Assignments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C83C70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67C5019F" w14:textId="4FA58AEA" w:rsidR="008334E0" w:rsidRDefault="0000000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17EE2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Object Oriented Programming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0C3405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6</w:t>
                    </w:r>
                    <w:r w:rsidR="00A30564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Chapter </w:t>
                    </w:r>
                    <w:r w:rsidR="008704E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</w:t>
                    </w:r>
                    <w:r w:rsidR="002961A8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</w:t>
                    </w:r>
                    <w:r w:rsidR="005008FA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</w:t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Assignments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44A0D77"/>
    <w:multiLevelType w:val="hybridMultilevel"/>
    <w:tmpl w:val="8CC4C2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0404271">
    <w:abstractNumId w:val="4"/>
  </w:num>
  <w:num w:numId="2" w16cid:durableId="689332168">
    <w:abstractNumId w:val="0"/>
  </w:num>
  <w:num w:numId="3" w16cid:durableId="1671450336">
    <w:abstractNumId w:val="3"/>
  </w:num>
  <w:num w:numId="4" w16cid:durableId="347678567">
    <w:abstractNumId w:val="2"/>
  </w:num>
  <w:num w:numId="5" w16cid:durableId="677972735">
    <w:abstractNumId w:val="8"/>
  </w:num>
  <w:num w:numId="6" w16cid:durableId="1193614025">
    <w:abstractNumId w:val="6"/>
  </w:num>
  <w:num w:numId="7" w16cid:durableId="1280062950">
    <w:abstractNumId w:val="5"/>
  </w:num>
  <w:num w:numId="8" w16cid:durableId="12877042">
    <w:abstractNumId w:val="1"/>
  </w:num>
  <w:num w:numId="9" w16cid:durableId="1294561660">
    <w:abstractNumId w:val="9"/>
  </w:num>
  <w:num w:numId="10" w16cid:durableId="424035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xNDYwNDc2t7SwMDVV0lEKTi0uzszPAykwrAUA2fVxAywAAAA="/>
  </w:docVars>
  <w:rsids>
    <w:rsidRoot w:val="008C2CDA"/>
    <w:rsid w:val="00004B08"/>
    <w:rsid w:val="00012451"/>
    <w:rsid w:val="000274F2"/>
    <w:rsid w:val="00045630"/>
    <w:rsid w:val="000601DD"/>
    <w:rsid w:val="00074FF9"/>
    <w:rsid w:val="00080CBA"/>
    <w:rsid w:val="000851A8"/>
    <w:rsid w:val="000C3405"/>
    <w:rsid w:val="000D7727"/>
    <w:rsid w:val="000F5C4D"/>
    <w:rsid w:val="00127172"/>
    <w:rsid w:val="00152D63"/>
    <w:rsid w:val="00155E4C"/>
    <w:rsid w:val="00161A4C"/>
    <w:rsid w:val="00173B27"/>
    <w:rsid w:val="001C6D8D"/>
    <w:rsid w:val="001C7491"/>
    <w:rsid w:val="001F4638"/>
    <w:rsid w:val="002113A2"/>
    <w:rsid w:val="00213EC1"/>
    <w:rsid w:val="002961A8"/>
    <w:rsid w:val="002E1E6A"/>
    <w:rsid w:val="00303DA0"/>
    <w:rsid w:val="00307EE1"/>
    <w:rsid w:val="003319ED"/>
    <w:rsid w:val="00353516"/>
    <w:rsid w:val="00367F4A"/>
    <w:rsid w:val="00377EF9"/>
    <w:rsid w:val="003A38AB"/>
    <w:rsid w:val="003C7277"/>
    <w:rsid w:val="003D185E"/>
    <w:rsid w:val="003F04BE"/>
    <w:rsid w:val="003F2ED0"/>
    <w:rsid w:val="0041271C"/>
    <w:rsid w:val="0043612E"/>
    <w:rsid w:val="00437CE7"/>
    <w:rsid w:val="00445722"/>
    <w:rsid w:val="004C093F"/>
    <w:rsid w:val="004D52C2"/>
    <w:rsid w:val="005008FA"/>
    <w:rsid w:val="00521A61"/>
    <w:rsid w:val="00524604"/>
    <w:rsid w:val="00553DAE"/>
    <w:rsid w:val="00553F10"/>
    <w:rsid w:val="00557B89"/>
    <w:rsid w:val="0056085D"/>
    <w:rsid w:val="00562826"/>
    <w:rsid w:val="00576394"/>
    <w:rsid w:val="00583FE9"/>
    <w:rsid w:val="005909D3"/>
    <w:rsid w:val="00606C41"/>
    <w:rsid w:val="00617EE2"/>
    <w:rsid w:val="006650F1"/>
    <w:rsid w:val="00674058"/>
    <w:rsid w:val="00681577"/>
    <w:rsid w:val="006B352F"/>
    <w:rsid w:val="006D61F3"/>
    <w:rsid w:val="006E5870"/>
    <w:rsid w:val="007162E5"/>
    <w:rsid w:val="007A24A1"/>
    <w:rsid w:val="007C3C1A"/>
    <w:rsid w:val="007D302C"/>
    <w:rsid w:val="008042CC"/>
    <w:rsid w:val="008334E0"/>
    <w:rsid w:val="00844963"/>
    <w:rsid w:val="00851327"/>
    <w:rsid w:val="008609EA"/>
    <w:rsid w:val="008704E0"/>
    <w:rsid w:val="0089110A"/>
    <w:rsid w:val="008915E6"/>
    <w:rsid w:val="008A1C06"/>
    <w:rsid w:val="008A47EE"/>
    <w:rsid w:val="008C2CDA"/>
    <w:rsid w:val="008D0134"/>
    <w:rsid w:val="008E42BE"/>
    <w:rsid w:val="00936974"/>
    <w:rsid w:val="00945CF9"/>
    <w:rsid w:val="00963BD9"/>
    <w:rsid w:val="00972521"/>
    <w:rsid w:val="00995B24"/>
    <w:rsid w:val="00997530"/>
    <w:rsid w:val="009A619F"/>
    <w:rsid w:val="009E01AA"/>
    <w:rsid w:val="009E4262"/>
    <w:rsid w:val="00A11C55"/>
    <w:rsid w:val="00A30564"/>
    <w:rsid w:val="00A36F05"/>
    <w:rsid w:val="00A4626E"/>
    <w:rsid w:val="00AC64B2"/>
    <w:rsid w:val="00B120A9"/>
    <w:rsid w:val="00B136FB"/>
    <w:rsid w:val="00B52BC5"/>
    <w:rsid w:val="00B718D1"/>
    <w:rsid w:val="00B73EC5"/>
    <w:rsid w:val="00B9046A"/>
    <w:rsid w:val="00BB0017"/>
    <w:rsid w:val="00BC2939"/>
    <w:rsid w:val="00BE4671"/>
    <w:rsid w:val="00BE4A86"/>
    <w:rsid w:val="00C321A4"/>
    <w:rsid w:val="00C77606"/>
    <w:rsid w:val="00C9635F"/>
    <w:rsid w:val="00CA3216"/>
    <w:rsid w:val="00CB0DF5"/>
    <w:rsid w:val="00CB3FC6"/>
    <w:rsid w:val="00CC679B"/>
    <w:rsid w:val="00D32905"/>
    <w:rsid w:val="00D54343"/>
    <w:rsid w:val="00D95759"/>
    <w:rsid w:val="00D96995"/>
    <w:rsid w:val="00DA5B6C"/>
    <w:rsid w:val="00DB5A91"/>
    <w:rsid w:val="00DB7EEC"/>
    <w:rsid w:val="00DD72F8"/>
    <w:rsid w:val="00E52695"/>
    <w:rsid w:val="00E60D58"/>
    <w:rsid w:val="00E652D4"/>
    <w:rsid w:val="00E768E8"/>
    <w:rsid w:val="00E8268D"/>
    <w:rsid w:val="00EF0764"/>
    <w:rsid w:val="00EF07A7"/>
    <w:rsid w:val="00F076E4"/>
    <w:rsid w:val="00F15F78"/>
    <w:rsid w:val="00F35E77"/>
    <w:rsid w:val="00F57967"/>
    <w:rsid w:val="00F60545"/>
    <w:rsid w:val="00F7273B"/>
    <w:rsid w:val="00F74AEC"/>
    <w:rsid w:val="00FA05C3"/>
    <w:rsid w:val="00FA064E"/>
    <w:rsid w:val="00FC15C3"/>
    <w:rsid w:val="00FF18CF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DF558"/>
  <w15:chartTrackingRefBased/>
  <w15:docId w15:val="{F388DF17-F747-4BA9-8099-D11F2645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F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27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79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832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551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assn.dotx</Template>
  <TotalTime>5</TotalTime>
  <Pages>16</Pages>
  <Words>3024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Pittsburgh Technical Institute</Company>
  <LinksUpToDate>false</LinksUpToDate>
  <CharactersWithSpaces>20221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Lee Cottrell</dc:creator>
  <cp:keywords/>
  <dc:description/>
  <cp:lastModifiedBy>DOWNING, COLIN E</cp:lastModifiedBy>
  <cp:revision>2</cp:revision>
  <dcterms:created xsi:type="dcterms:W3CDTF">2023-03-13T00:35:00Z</dcterms:created>
  <dcterms:modified xsi:type="dcterms:W3CDTF">2023-03-13T00:35:00Z</dcterms:modified>
</cp:coreProperties>
</file>